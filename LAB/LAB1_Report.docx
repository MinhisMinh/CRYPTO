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tmp" ContentType="image/gi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3EFAD3" w14:textId="4CBA5B30" w:rsidR="00A00865" w:rsidRPr="00246358" w:rsidRDefault="005B5058" w:rsidP="00F51570">
      <w:pPr>
        <w:keepNext/>
        <w:spacing w:line="360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bookmarkStart w:id="0" w:name="_Hlk162513570"/>
      <w:r w:rsidRPr="00246358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ASSIGNMENT REPORT: CLASSICAL ENCRYPTION </w:t>
      </w:r>
    </w:p>
    <w:tbl>
      <w:tblPr>
        <w:tblStyle w:val="TableGrid"/>
        <w:tblW w:w="9741" w:type="dxa"/>
        <w:tblLook w:val="04A0" w:firstRow="1" w:lastRow="0" w:firstColumn="1" w:lastColumn="0" w:noHBand="0" w:noVBand="1"/>
      </w:tblPr>
      <w:tblGrid>
        <w:gridCol w:w="3681"/>
        <w:gridCol w:w="3827"/>
        <w:gridCol w:w="2233"/>
      </w:tblGrid>
      <w:tr w:rsidR="00A00865" w:rsidRPr="00246358" w14:paraId="7E80BD29" w14:textId="77777777" w:rsidTr="00802315">
        <w:tc>
          <w:tcPr>
            <w:tcW w:w="3681" w:type="dxa"/>
          </w:tcPr>
          <w:p w14:paraId="035C456D" w14:textId="441413FC" w:rsidR="00A00865" w:rsidRPr="00246358" w:rsidRDefault="005B5058" w:rsidP="00F51570">
            <w:pPr>
              <w:keepNext/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color w:val="auto"/>
                <w:sz w:val="22"/>
                <w:szCs w:val="22"/>
              </w:rPr>
            </w:pPr>
            <w:r w:rsidRPr="00246358">
              <w:rPr>
                <w:rFonts w:ascii="Times New Roman" w:hAnsi="Times New Roman" w:cs="Times New Roman"/>
                <w:b/>
                <w:bCs/>
                <w:color w:val="auto"/>
                <w:sz w:val="22"/>
                <w:szCs w:val="22"/>
              </w:rPr>
              <w:t>Instructor</w:t>
            </w:r>
          </w:p>
        </w:tc>
        <w:tc>
          <w:tcPr>
            <w:tcW w:w="6060" w:type="dxa"/>
            <w:gridSpan w:val="2"/>
          </w:tcPr>
          <w:p w14:paraId="05E00732" w14:textId="69576307" w:rsidR="00A00865" w:rsidRPr="00246358" w:rsidRDefault="00531867" w:rsidP="00F51570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auto"/>
                <w:sz w:val="22"/>
                <w:szCs w:val="22"/>
              </w:rPr>
              <w:t>Đỗ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auto"/>
                <w:sz w:val="22"/>
                <w:szCs w:val="22"/>
              </w:rPr>
              <w:t xml:space="preserve"> Thị Phương Uyên</w:t>
            </w:r>
          </w:p>
        </w:tc>
      </w:tr>
      <w:tr w:rsidR="00A00865" w:rsidRPr="00246358" w14:paraId="16809A11" w14:textId="77777777" w:rsidTr="00802315">
        <w:tc>
          <w:tcPr>
            <w:tcW w:w="3681" w:type="dxa"/>
          </w:tcPr>
          <w:p w14:paraId="2BE5D059" w14:textId="759AF903" w:rsidR="00A00865" w:rsidRPr="00246358" w:rsidRDefault="005B5058" w:rsidP="00F51570">
            <w:pPr>
              <w:keepNext/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color w:val="auto"/>
                <w:sz w:val="22"/>
                <w:szCs w:val="22"/>
              </w:rPr>
            </w:pPr>
            <w:r w:rsidRPr="00246358">
              <w:rPr>
                <w:rFonts w:ascii="Times New Roman" w:hAnsi="Times New Roman" w:cs="Times New Roman"/>
                <w:b/>
                <w:bCs/>
                <w:color w:val="auto"/>
                <w:sz w:val="22"/>
                <w:szCs w:val="22"/>
              </w:rPr>
              <w:t>Student</w:t>
            </w:r>
            <w:r w:rsidR="00AD4670">
              <w:rPr>
                <w:rFonts w:ascii="Times New Roman" w:hAnsi="Times New Roman" w:cs="Times New Roman"/>
                <w:b/>
                <w:bCs/>
                <w:color w:val="auto"/>
                <w:sz w:val="22"/>
                <w:szCs w:val="22"/>
              </w:rPr>
              <w:t xml:space="preserve"> 1:</w:t>
            </w:r>
          </w:p>
        </w:tc>
        <w:tc>
          <w:tcPr>
            <w:tcW w:w="3827" w:type="dxa"/>
          </w:tcPr>
          <w:p w14:paraId="2A76A2F3" w14:textId="6EF72022" w:rsidR="00A00865" w:rsidRPr="00246358" w:rsidRDefault="007C1D95" w:rsidP="00F51570">
            <w:pPr>
              <w:keepNext/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Tào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Minh Đức</w:t>
            </w:r>
          </w:p>
        </w:tc>
        <w:tc>
          <w:tcPr>
            <w:tcW w:w="2233" w:type="dxa"/>
          </w:tcPr>
          <w:p w14:paraId="24561C18" w14:textId="570715A9" w:rsidR="00A00865" w:rsidRPr="00246358" w:rsidRDefault="007C1D95" w:rsidP="00F51570">
            <w:pPr>
              <w:keepNext/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23520315</w:t>
            </w:r>
          </w:p>
        </w:tc>
      </w:tr>
      <w:tr w:rsidR="007C1D95" w:rsidRPr="00246358" w14:paraId="1BD93600" w14:textId="77777777" w:rsidTr="00802315">
        <w:tc>
          <w:tcPr>
            <w:tcW w:w="3681" w:type="dxa"/>
          </w:tcPr>
          <w:p w14:paraId="153FBFF6" w14:textId="1091B767" w:rsidR="007C1D95" w:rsidRPr="00246358" w:rsidRDefault="007C1D95" w:rsidP="007C1D95">
            <w:pPr>
              <w:keepNext/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z w:val="22"/>
                <w:szCs w:val="22"/>
              </w:rPr>
              <w:t>Student 2:</w:t>
            </w:r>
          </w:p>
        </w:tc>
        <w:tc>
          <w:tcPr>
            <w:tcW w:w="3827" w:type="dxa"/>
          </w:tcPr>
          <w:p w14:paraId="49B3EE00" w14:textId="525CC1C0" w:rsidR="007C1D95" w:rsidRPr="00246358" w:rsidRDefault="007C1D95" w:rsidP="007C1D95">
            <w:pPr>
              <w:keepNext/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246358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Mai Nguyễn Phúc Minh</w:t>
            </w:r>
          </w:p>
        </w:tc>
        <w:tc>
          <w:tcPr>
            <w:tcW w:w="2233" w:type="dxa"/>
          </w:tcPr>
          <w:p w14:paraId="16BE413B" w14:textId="4B81CA73" w:rsidR="007C1D95" w:rsidRPr="00246358" w:rsidRDefault="007C1D95" w:rsidP="007C1D95">
            <w:pPr>
              <w:keepNext/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246358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23520930</w:t>
            </w:r>
          </w:p>
        </w:tc>
      </w:tr>
      <w:bookmarkEnd w:id="0"/>
    </w:tbl>
    <w:p w14:paraId="4E5DF94C" w14:textId="77777777" w:rsidR="00E13A0A" w:rsidRDefault="00E13A0A" w:rsidP="00F51570">
      <w:pPr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5DD76ECD" w14:textId="0A235A70" w:rsidR="007011C6" w:rsidRDefault="007011C6" w:rsidP="007011C6">
      <w:pPr>
        <w:pStyle w:val="ListParagraph"/>
        <w:numPr>
          <w:ilvl w:val="0"/>
          <w:numId w:val="47"/>
        </w:numPr>
        <w:spacing w:line="36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Hardware resource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335"/>
        <w:gridCol w:w="7047"/>
      </w:tblGrid>
      <w:tr w:rsidR="007011C6" w14:paraId="31D08880" w14:textId="77777777" w:rsidTr="007011C6">
        <w:tc>
          <w:tcPr>
            <w:tcW w:w="2335" w:type="dxa"/>
          </w:tcPr>
          <w:p w14:paraId="5D8ADC90" w14:textId="374F8DE9" w:rsidR="007011C6" w:rsidRDefault="007011C6" w:rsidP="007011C6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Device:</w:t>
            </w:r>
          </w:p>
        </w:tc>
        <w:tc>
          <w:tcPr>
            <w:tcW w:w="7047" w:type="dxa"/>
          </w:tcPr>
          <w:p w14:paraId="333C77E6" w14:textId="0B934A02" w:rsidR="007011C6" w:rsidRPr="007011C6" w:rsidRDefault="007011C6" w:rsidP="007011C6">
            <w:pPr>
              <w:spacing w:line="360" w:lineRule="auto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7011C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Lenovo Gaming Legion 5 </w:t>
            </w:r>
            <w:proofErr w:type="spellStart"/>
            <w:r w:rsidRPr="007011C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15IAH7H</w:t>
            </w:r>
            <w:proofErr w:type="spellEnd"/>
          </w:p>
        </w:tc>
      </w:tr>
      <w:tr w:rsidR="007011C6" w14:paraId="04AD9708" w14:textId="77777777" w:rsidTr="007011C6">
        <w:tc>
          <w:tcPr>
            <w:tcW w:w="2335" w:type="dxa"/>
          </w:tcPr>
          <w:p w14:paraId="28115717" w14:textId="0203F0C0" w:rsidR="007011C6" w:rsidRDefault="007011C6" w:rsidP="007011C6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 xml:space="preserve">Chip: </w:t>
            </w:r>
          </w:p>
        </w:tc>
        <w:tc>
          <w:tcPr>
            <w:tcW w:w="7047" w:type="dxa"/>
          </w:tcPr>
          <w:p w14:paraId="4121E8A8" w14:textId="77777777" w:rsidR="007011C6" w:rsidRPr="007011C6" w:rsidRDefault="007011C6" w:rsidP="007011C6">
            <w:pPr>
              <w:spacing w:line="360" w:lineRule="auto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7011C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Intel Core </w:t>
            </w:r>
            <w:proofErr w:type="spellStart"/>
            <w:r w:rsidRPr="007011C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i5</w:t>
            </w:r>
            <w:proofErr w:type="spellEnd"/>
            <w:r w:rsidRPr="007011C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7011C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12500H</w:t>
            </w:r>
            <w:proofErr w:type="spellEnd"/>
          </w:p>
          <w:p w14:paraId="46F135AE" w14:textId="07F42A25" w:rsidR="007011C6" w:rsidRPr="007011C6" w:rsidRDefault="007011C6" w:rsidP="007011C6">
            <w:pPr>
              <w:pStyle w:val="ListParagraph"/>
              <w:numPr>
                <w:ilvl w:val="0"/>
                <w:numId w:val="58"/>
              </w:numPr>
              <w:spacing w:line="360" w:lineRule="auto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7011C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Cores: 12</w:t>
            </w:r>
          </w:p>
          <w:p w14:paraId="2EA541D5" w14:textId="552517DC" w:rsidR="007011C6" w:rsidRPr="007011C6" w:rsidRDefault="007011C6" w:rsidP="007011C6">
            <w:pPr>
              <w:pStyle w:val="ListParagraph"/>
              <w:numPr>
                <w:ilvl w:val="0"/>
                <w:numId w:val="58"/>
              </w:numPr>
              <w:spacing w:line="360" w:lineRule="auto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7011C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P-core: 4</w:t>
            </w:r>
          </w:p>
          <w:p w14:paraId="14DB5841" w14:textId="08D79991" w:rsidR="007011C6" w:rsidRPr="007011C6" w:rsidRDefault="007011C6" w:rsidP="007011C6">
            <w:pPr>
              <w:pStyle w:val="ListParagraph"/>
              <w:numPr>
                <w:ilvl w:val="0"/>
                <w:numId w:val="58"/>
              </w:numPr>
              <w:spacing w:line="360" w:lineRule="auto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7011C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E-core: 8</w:t>
            </w:r>
          </w:p>
          <w:p w14:paraId="3C46D6DC" w14:textId="2BE7E335" w:rsidR="007011C6" w:rsidRPr="007011C6" w:rsidRDefault="007011C6" w:rsidP="007011C6">
            <w:pPr>
              <w:pStyle w:val="ListParagraph"/>
              <w:numPr>
                <w:ilvl w:val="0"/>
                <w:numId w:val="58"/>
              </w:numPr>
              <w:spacing w:line="360" w:lineRule="auto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7011C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Logical processor: 16</w:t>
            </w:r>
          </w:p>
        </w:tc>
      </w:tr>
      <w:tr w:rsidR="007011C6" w14:paraId="6784C613" w14:textId="77777777" w:rsidTr="007011C6">
        <w:tc>
          <w:tcPr>
            <w:tcW w:w="2335" w:type="dxa"/>
          </w:tcPr>
          <w:p w14:paraId="1287D0F8" w14:textId="5B184114" w:rsidR="007011C6" w:rsidRDefault="007011C6" w:rsidP="007011C6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Ram &amp; Memory:</w:t>
            </w:r>
          </w:p>
        </w:tc>
        <w:tc>
          <w:tcPr>
            <w:tcW w:w="7047" w:type="dxa"/>
          </w:tcPr>
          <w:p w14:paraId="4A1AEF22" w14:textId="77777777" w:rsidR="007011C6" w:rsidRPr="007011C6" w:rsidRDefault="007011C6" w:rsidP="007011C6">
            <w:pPr>
              <w:spacing w:line="360" w:lineRule="auto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7011C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DDR5</w:t>
            </w:r>
            <w:proofErr w:type="spellEnd"/>
            <w:r w:rsidRPr="007011C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-4800 – </w:t>
            </w:r>
            <w:proofErr w:type="spellStart"/>
            <w:r w:rsidRPr="007011C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16GB</w:t>
            </w:r>
            <w:proofErr w:type="spellEnd"/>
            <w:r w:rsidRPr="007011C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(RAM)</w:t>
            </w:r>
          </w:p>
          <w:p w14:paraId="7F68835F" w14:textId="76E46A90" w:rsidR="007011C6" w:rsidRPr="007011C6" w:rsidRDefault="007011C6" w:rsidP="007011C6">
            <w:pPr>
              <w:spacing w:line="360" w:lineRule="auto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7011C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512 GB SSD </w:t>
            </w:r>
            <w:proofErr w:type="spellStart"/>
            <w:r w:rsidRPr="007011C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x2</w:t>
            </w:r>
            <w:proofErr w:type="spellEnd"/>
          </w:p>
        </w:tc>
      </w:tr>
      <w:tr w:rsidR="007011C6" w14:paraId="4B06BB29" w14:textId="77777777" w:rsidTr="007011C6">
        <w:tc>
          <w:tcPr>
            <w:tcW w:w="2335" w:type="dxa"/>
          </w:tcPr>
          <w:p w14:paraId="6BAFBCC3" w14:textId="2DDCCDD3" w:rsidR="007011C6" w:rsidRDefault="007011C6" w:rsidP="007011C6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Operating Systems:</w:t>
            </w:r>
          </w:p>
        </w:tc>
        <w:tc>
          <w:tcPr>
            <w:tcW w:w="7047" w:type="dxa"/>
          </w:tcPr>
          <w:p w14:paraId="75744D04" w14:textId="77777777" w:rsidR="007011C6" w:rsidRPr="007011C6" w:rsidRDefault="007011C6" w:rsidP="007011C6">
            <w:pPr>
              <w:spacing w:line="360" w:lineRule="auto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7011C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Window 11</w:t>
            </w:r>
          </w:p>
          <w:p w14:paraId="4FE97A54" w14:textId="6A1648FB" w:rsidR="007011C6" w:rsidRPr="007011C6" w:rsidRDefault="007011C6" w:rsidP="007011C6">
            <w:pPr>
              <w:spacing w:line="360" w:lineRule="auto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7011C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Ubuntu</w:t>
            </w:r>
          </w:p>
        </w:tc>
      </w:tr>
    </w:tbl>
    <w:p w14:paraId="441BD86B" w14:textId="77777777" w:rsidR="007011C6" w:rsidRPr="007011C6" w:rsidRDefault="007011C6" w:rsidP="007011C6">
      <w:pPr>
        <w:spacing w:line="360" w:lineRule="auto"/>
        <w:ind w:left="360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0B47E8B7" w14:textId="76EF8716" w:rsidR="007011C6" w:rsidRDefault="007011C6" w:rsidP="007011C6">
      <w:pPr>
        <w:pStyle w:val="ListParagraph"/>
        <w:numPr>
          <w:ilvl w:val="0"/>
          <w:numId w:val="47"/>
        </w:numPr>
        <w:spacing w:line="36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Input</w:t>
      </w:r>
    </w:p>
    <w:p w14:paraId="0C7A51A8" w14:textId="6DD421FB" w:rsidR="007011C6" w:rsidRPr="007011C6" w:rsidRDefault="007011C6" w:rsidP="007011C6">
      <w:pPr>
        <w:pStyle w:val="ListParagraph"/>
        <w:numPr>
          <w:ilvl w:val="0"/>
          <w:numId w:val="58"/>
        </w:numPr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7011C6">
        <w:rPr>
          <w:rFonts w:ascii="Times New Roman" w:hAnsi="Times New Roman" w:cs="Times New Roman"/>
          <w:color w:val="auto"/>
          <w:sz w:val="24"/>
          <w:szCs w:val="24"/>
        </w:rPr>
        <w:t xml:space="preserve">Making </w:t>
      </w:r>
      <w:proofErr w:type="gramStart"/>
      <w:r w:rsidRPr="007011C6">
        <w:rPr>
          <w:rFonts w:ascii="Times New Roman" w:hAnsi="Times New Roman" w:cs="Times New Roman"/>
          <w:color w:val="auto"/>
          <w:sz w:val="24"/>
          <w:szCs w:val="24"/>
        </w:rPr>
        <w:t>a</w:t>
      </w:r>
      <w:proofErr w:type="gramEnd"/>
      <w:r w:rsidRPr="007011C6">
        <w:rPr>
          <w:rFonts w:ascii="Times New Roman" w:hAnsi="Times New Roman" w:cs="Times New Roman"/>
          <w:color w:val="auto"/>
          <w:sz w:val="24"/>
          <w:szCs w:val="24"/>
        </w:rPr>
        <w:t xml:space="preserve"> executed program to automatically generate a random input with 6 different testcase:</w:t>
      </w:r>
    </w:p>
    <w:p w14:paraId="741CB7B6" w14:textId="06C6156A" w:rsidR="007011C6" w:rsidRPr="007011C6" w:rsidRDefault="007011C6" w:rsidP="007011C6">
      <w:pPr>
        <w:pStyle w:val="ListParagraph"/>
        <w:numPr>
          <w:ilvl w:val="1"/>
          <w:numId w:val="58"/>
        </w:numPr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7011C6">
        <w:rPr>
          <w:rFonts w:ascii="Times New Roman" w:hAnsi="Times New Roman" w:cs="Times New Roman"/>
          <w:color w:val="auto"/>
          <w:sz w:val="24"/>
          <w:szCs w:val="24"/>
        </w:rPr>
        <w:t>1 KB input</w:t>
      </w:r>
    </w:p>
    <w:p w14:paraId="4B3EA35A" w14:textId="4E987292" w:rsidR="007011C6" w:rsidRPr="007011C6" w:rsidRDefault="007011C6" w:rsidP="007011C6">
      <w:pPr>
        <w:pStyle w:val="ListParagraph"/>
        <w:numPr>
          <w:ilvl w:val="1"/>
          <w:numId w:val="58"/>
        </w:numPr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7011C6">
        <w:rPr>
          <w:rFonts w:ascii="Times New Roman" w:hAnsi="Times New Roman" w:cs="Times New Roman"/>
          <w:color w:val="auto"/>
          <w:sz w:val="24"/>
          <w:szCs w:val="24"/>
        </w:rPr>
        <w:t>7 KB input</w:t>
      </w:r>
    </w:p>
    <w:p w14:paraId="702C476C" w14:textId="4F825830" w:rsidR="007011C6" w:rsidRPr="007011C6" w:rsidRDefault="007011C6" w:rsidP="007011C6">
      <w:pPr>
        <w:pStyle w:val="ListParagraph"/>
        <w:numPr>
          <w:ilvl w:val="1"/>
          <w:numId w:val="58"/>
        </w:numPr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7011C6">
        <w:rPr>
          <w:rFonts w:ascii="Times New Roman" w:hAnsi="Times New Roman" w:cs="Times New Roman"/>
          <w:color w:val="auto"/>
          <w:sz w:val="24"/>
          <w:szCs w:val="24"/>
        </w:rPr>
        <w:t>10 KB input</w:t>
      </w:r>
    </w:p>
    <w:p w14:paraId="3B36ADA1" w14:textId="443D8C84" w:rsidR="007011C6" w:rsidRPr="007011C6" w:rsidRDefault="007011C6" w:rsidP="007011C6">
      <w:pPr>
        <w:pStyle w:val="ListParagraph"/>
        <w:numPr>
          <w:ilvl w:val="1"/>
          <w:numId w:val="58"/>
        </w:numPr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7011C6">
        <w:rPr>
          <w:rFonts w:ascii="Times New Roman" w:hAnsi="Times New Roman" w:cs="Times New Roman"/>
          <w:color w:val="auto"/>
          <w:sz w:val="24"/>
          <w:szCs w:val="24"/>
        </w:rPr>
        <w:t>17 KB input</w:t>
      </w:r>
    </w:p>
    <w:p w14:paraId="4932A88B" w14:textId="20278794" w:rsidR="007011C6" w:rsidRPr="007011C6" w:rsidRDefault="007011C6" w:rsidP="007011C6">
      <w:pPr>
        <w:pStyle w:val="ListParagraph"/>
        <w:numPr>
          <w:ilvl w:val="1"/>
          <w:numId w:val="58"/>
        </w:numPr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7011C6">
        <w:rPr>
          <w:rFonts w:ascii="Times New Roman" w:hAnsi="Times New Roman" w:cs="Times New Roman"/>
          <w:color w:val="auto"/>
          <w:sz w:val="24"/>
          <w:szCs w:val="24"/>
        </w:rPr>
        <w:t>100 KB input</w:t>
      </w:r>
    </w:p>
    <w:p w14:paraId="4AF2D729" w14:textId="2A07F9D9" w:rsidR="007011C6" w:rsidRPr="007011C6" w:rsidRDefault="007011C6" w:rsidP="007011C6">
      <w:pPr>
        <w:pStyle w:val="ListParagraph"/>
        <w:numPr>
          <w:ilvl w:val="1"/>
          <w:numId w:val="58"/>
        </w:numPr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7011C6">
        <w:rPr>
          <w:rFonts w:ascii="Times New Roman" w:hAnsi="Times New Roman" w:cs="Times New Roman"/>
          <w:color w:val="auto"/>
          <w:sz w:val="24"/>
          <w:szCs w:val="24"/>
        </w:rPr>
        <w:t>1 MB input</w:t>
      </w:r>
    </w:p>
    <w:p w14:paraId="17A8B316" w14:textId="79EB5327" w:rsidR="00531867" w:rsidRDefault="00531867" w:rsidP="00531867">
      <w:pPr>
        <w:pStyle w:val="ListParagraph"/>
        <w:numPr>
          <w:ilvl w:val="0"/>
          <w:numId w:val="47"/>
        </w:numPr>
        <w:spacing w:line="36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DES </w:t>
      </w:r>
      <w:r w:rsidR="007011C6">
        <w:rPr>
          <w:rFonts w:ascii="Times New Roman" w:hAnsi="Times New Roman" w:cs="Times New Roman"/>
          <w:b/>
          <w:bCs/>
          <w:color w:val="FF0000"/>
          <w:sz w:val="24"/>
          <w:szCs w:val="24"/>
        </w:rPr>
        <w:t>(Windows System)</w:t>
      </w:r>
    </w:p>
    <w:p w14:paraId="2169917C" w14:textId="52016FAD" w:rsidR="003A3FE2" w:rsidRDefault="00C7663A" w:rsidP="00C7663A">
      <w:pPr>
        <w:pStyle w:val="ListParagraph"/>
        <w:numPr>
          <w:ilvl w:val="0"/>
          <w:numId w:val="54"/>
        </w:numPr>
        <w:spacing w:line="36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Encryption (10000 times)</w:t>
      </w:r>
      <w:r w:rsidR="003A3FE2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 </w:t>
      </w:r>
    </w:p>
    <w:p w14:paraId="7CA9E2C5" w14:textId="77777777" w:rsidR="003A3FE2" w:rsidRPr="003A3FE2" w:rsidRDefault="003A3FE2" w:rsidP="003A3FE2">
      <w:pPr>
        <w:pStyle w:val="ListParagraph"/>
        <w:numPr>
          <w:ilvl w:val="1"/>
          <w:numId w:val="55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3A3FE2">
        <w:rPr>
          <w:rFonts w:ascii="Times New Roman" w:hAnsi="Times New Roman" w:cs="Times New Roman"/>
          <w:b/>
          <w:bCs/>
          <w:color w:val="auto"/>
          <w:sz w:val="24"/>
          <w:szCs w:val="24"/>
        </w:rPr>
        <w:t>Abbreviation:</w:t>
      </w:r>
    </w:p>
    <w:p w14:paraId="499F9889" w14:textId="6E3BCA09" w:rsidR="003A3FE2" w:rsidRDefault="003A3FE2" w:rsidP="003A3FE2">
      <w:pPr>
        <w:pStyle w:val="ListParagraph"/>
        <w:numPr>
          <w:ilvl w:val="2"/>
          <w:numId w:val="56"/>
        </w:numPr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3A3FE2">
        <w:rPr>
          <w:rFonts w:ascii="Times New Roman" w:hAnsi="Times New Roman" w:cs="Times New Roman"/>
          <w:color w:val="auto"/>
          <w:sz w:val="24"/>
          <w:szCs w:val="24"/>
        </w:rPr>
        <w:t xml:space="preserve">TT: </w:t>
      </w:r>
      <w:r>
        <w:rPr>
          <w:rFonts w:ascii="Times New Roman" w:hAnsi="Times New Roman" w:cs="Times New Roman"/>
          <w:color w:val="auto"/>
          <w:sz w:val="24"/>
          <w:szCs w:val="24"/>
        </w:rPr>
        <w:t>T</w:t>
      </w:r>
      <w:r w:rsidRPr="003A3FE2">
        <w:rPr>
          <w:rFonts w:ascii="Times New Roman" w:hAnsi="Times New Roman" w:cs="Times New Roman"/>
          <w:color w:val="auto"/>
          <w:sz w:val="24"/>
          <w:szCs w:val="24"/>
        </w:rPr>
        <w:t xml:space="preserve">otal </w:t>
      </w:r>
      <w:r>
        <w:rPr>
          <w:rFonts w:ascii="Times New Roman" w:hAnsi="Times New Roman" w:cs="Times New Roman"/>
          <w:color w:val="auto"/>
          <w:sz w:val="24"/>
          <w:szCs w:val="24"/>
        </w:rPr>
        <w:t>T</w:t>
      </w:r>
      <w:r w:rsidRPr="003A3FE2">
        <w:rPr>
          <w:rFonts w:ascii="Times New Roman" w:hAnsi="Times New Roman" w:cs="Times New Roman"/>
          <w:color w:val="auto"/>
          <w:sz w:val="24"/>
          <w:szCs w:val="24"/>
        </w:rPr>
        <w:t xml:space="preserve">ime, AT: </w:t>
      </w:r>
      <w:r>
        <w:rPr>
          <w:rFonts w:ascii="Times New Roman" w:hAnsi="Times New Roman" w:cs="Times New Roman"/>
          <w:color w:val="auto"/>
          <w:sz w:val="24"/>
          <w:szCs w:val="24"/>
        </w:rPr>
        <w:t>A</w:t>
      </w:r>
      <w:r w:rsidRPr="003A3FE2">
        <w:rPr>
          <w:rFonts w:ascii="Times New Roman" w:hAnsi="Times New Roman" w:cs="Times New Roman"/>
          <w:color w:val="auto"/>
          <w:sz w:val="24"/>
          <w:szCs w:val="24"/>
        </w:rPr>
        <w:t xml:space="preserve">verage </w:t>
      </w:r>
      <w:r>
        <w:rPr>
          <w:rFonts w:ascii="Times New Roman" w:hAnsi="Times New Roman" w:cs="Times New Roman"/>
          <w:color w:val="auto"/>
          <w:sz w:val="24"/>
          <w:szCs w:val="24"/>
        </w:rPr>
        <w:t>T</w:t>
      </w:r>
      <w:r w:rsidRPr="003A3FE2">
        <w:rPr>
          <w:rFonts w:ascii="Times New Roman" w:hAnsi="Times New Roman" w:cs="Times New Roman"/>
          <w:color w:val="auto"/>
          <w:sz w:val="24"/>
          <w:szCs w:val="24"/>
        </w:rPr>
        <w:t>ime</w:t>
      </w:r>
    </w:p>
    <w:p w14:paraId="647052C4" w14:textId="54042D44" w:rsidR="003A3FE2" w:rsidRPr="003A3FE2" w:rsidRDefault="003A3FE2" w:rsidP="003A3FE2">
      <w:pPr>
        <w:pStyle w:val="ListParagraph"/>
        <w:numPr>
          <w:ilvl w:val="1"/>
          <w:numId w:val="56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3A3FE2">
        <w:rPr>
          <w:rFonts w:ascii="Times New Roman" w:hAnsi="Times New Roman" w:cs="Times New Roman"/>
          <w:b/>
          <w:bCs/>
          <w:color w:val="auto"/>
          <w:sz w:val="24"/>
          <w:szCs w:val="24"/>
        </w:rPr>
        <w:t>Note:</w:t>
      </w:r>
    </w:p>
    <w:p w14:paraId="012B72C1" w14:textId="3AA96D7B" w:rsidR="003A3FE2" w:rsidRDefault="003A3FE2" w:rsidP="003A3FE2">
      <w:pPr>
        <w:pStyle w:val="ListParagraph"/>
        <w:numPr>
          <w:ilvl w:val="2"/>
          <w:numId w:val="56"/>
        </w:numPr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lastRenderedPageBreak/>
        <w:t xml:space="preserve">All </w:t>
      </w:r>
      <w:proofErr w:type="gramStart"/>
      <w:r>
        <w:rPr>
          <w:rFonts w:ascii="Times New Roman" w:hAnsi="Times New Roman" w:cs="Times New Roman"/>
          <w:color w:val="auto"/>
          <w:sz w:val="24"/>
          <w:szCs w:val="24"/>
        </w:rPr>
        <w:t>key</w:t>
      </w:r>
      <w:proofErr w:type="gramEnd"/>
      <w:r>
        <w:rPr>
          <w:rFonts w:ascii="Times New Roman" w:hAnsi="Times New Roman" w:cs="Times New Roman"/>
          <w:color w:val="auto"/>
          <w:sz w:val="24"/>
          <w:szCs w:val="24"/>
        </w:rPr>
        <w:t xml:space="preserve"> and iv </w:t>
      </w:r>
      <w:r w:rsidR="008B05AE">
        <w:rPr>
          <w:rFonts w:ascii="Times New Roman" w:hAnsi="Times New Roman" w:cs="Times New Roman"/>
          <w:color w:val="auto"/>
          <w:sz w:val="24"/>
          <w:szCs w:val="24"/>
        </w:rPr>
        <w:t>are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randomly selected.</w:t>
      </w:r>
    </w:p>
    <w:p w14:paraId="60015687" w14:textId="36896A3E" w:rsidR="007B2DBE" w:rsidRPr="003A3FE2" w:rsidRDefault="007B2DBE" w:rsidP="003A3FE2">
      <w:pPr>
        <w:pStyle w:val="ListParagraph"/>
        <w:numPr>
          <w:ilvl w:val="2"/>
          <w:numId w:val="56"/>
        </w:numPr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Using g++ compiler</w:t>
      </w:r>
    </w:p>
    <w:tbl>
      <w:tblPr>
        <w:tblStyle w:val="TableGrid"/>
        <w:tblW w:w="10255" w:type="dxa"/>
        <w:tblLook w:val="04A0" w:firstRow="1" w:lastRow="0" w:firstColumn="1" w:lastColumn="0" w:noHBand="0" w:noVBand="1"/>
      </w:tblPr>
      <w:tblGrid>
        <w:gridCol w:w="2076"/>
        <w:gridCol w:w="1609"/>
        <w:gridCol w:w="1620"/>
        <w:gridCol w:w="1620"/>
        <w:gridCol w:w="1703"/>
        <w:gridCol w:w="1627"/>
      </w:tblGrid>
      <w:tr w:rsidR="006B676A" w14:paraId="4A4B9E42" w14:textId="77777777" w:rsidTr="003A3FE2">
        <w:tc>
          <w:tcPr>
            <w:tcW w:w="2076" w:type="dxa"/>
          </w:tcPr>
          <w:p w14:paraId="617E24C0" w14:textId="77777777" w:rsidR="006B676A" w:rsidRDefault="006B676A" w:rsidP="006B676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1609" w:type="dxa"/>
          </w:tcPr>
          <w:p w14:paraId="3F54C14D" w14:textId="3675A9A7" w:rsidR="006B676A" w:rsidRDefault="006B676A" w:rsidP="006B676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ECB</w:t>
            </w:r>
          </w:p>
        </w:tc>
        <w:tc>
          <w:tcPr>
            <w:tcW w:w="1620" w:type="dxa"/>
          </w:tcPr>
          <w:p w14:paraId="318881DD" w14:textId="20E3F70A" w:rsidR="006B676A" w:rsidRDefault="006B676A" w:rsidP="006B676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CBC</w:t>
            </w:r>
          </w:p>
        </w:tc>
        <w:tc>
          <w:tcPr>
            <w:tcW w:w="1620" w:type="dxa"/>
          </w:tcPr>
          <w:p w14:paraId="5CEABB6C" w14:textId="4E77294B" w:rsidR="006B676A" w:rsidRDefault="006B676A" w:rsidP="006B676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CFB</w:t>
            </w:r>
            <w:proofErr w:type="spellEnd"/>
          </w:p>
        </w:tc>
        <w:tc>
          <w:tcPr>
            <w:tcW w:w="1703" w:type="dxa"/>
          </w:tcPr>
          <w:p w14:paraId="34250AA8" w14:textId="373CD5CD" w:rsidR="006B676A" w:rsidRDefault="006B676A" w:rsidP="006B676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OFB</w:t>
            </w:r>
          </w:p>
        </w:tc>
        <w:tc>
          <w:tcPr>
            <w:tcW w:w="1627" w:type="dxa"/>
          </w:tcPr>
          <w:p w14:paraId="0C16A281" w14:textId="575460ED" w:rsidR="006B676A" w:rsidRDefault="006B676A" w:rsidP="006B676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CTR</w:t>
            </w:r>
          </w:p>
        </w:tc>
      </w:tr>
      <w:tr w:rsidR="006B676A" w14:paraId="7D95ADC7" w14:textId="77777777" w:rsidTr="003A3FE2">
        <w:tc>
          <w:tcPr>
            <w:tcW w:w="2076" w:type="dxa"/>
          </w:tcPr>
          <w:p w14:paraId="52031EB8" w14:textId="22C0AB36" w:rsidR="006B676A" w:rsidRDefault="006B676A" w:rsidP="006B676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random_1K.txt</w:t>
            </w:r>
            <w:proofErr w:type="spellEnd"/>
          </w:p>
        </w:tc>
        <w:tc>
          <w:tcPr>
            <w:tcW w:w="1609" w:type="dxa"/>
          </w:tcPr>
          <w:p w14:paraId="469FC6DC" w14:textId="105A180E" w:rsidR="00C7663A" w:rsidRPr="00C7663A" w:rsidRDefault="00C7663A" w:rsidP="00C7663A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T</w:t>
            </w:r>
            <w:r w:rsidR="003A3FE2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T</w:t>
            </w:r>
            <w:r w:rsidRPr="00C7663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: 116 </w:t>
            </w:r>
            <w:proofErr w:type="spellStart"/>
            <w:r w:rsidRPr="00C7663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ms</w:t>
            </w:r>
            <w:proofErr w:type="spellEnd"/>
          </w:p>
          <w:p w14:paraId="5CBE6364" w14:textId="5FC769AC" w:rsidR="006B676A" w:rsidRPr="00C7663A" w:rsidRDefault="00C7663A" w:rsidP="00C7663A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C7663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A</w:t>
            </w:r>
            <w:r w:rsidR="003A3FE2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T</w:t>
            </w:r>
            <w:r w:rsidRPr="00C7663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: 0.0116 </w:t>
            </w:r>
            <w:proofErr w:type="spellStart"/>
            <w:r w:rsidRPr="00C7663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ms</w:t>
            </w:r>
            <w:proofErr w:type="spellEnd"/>
          </w:p>
        </w:tc>
        <w:tc>
          <w:tcPr>
            <w:tcW w:w="1620" w:type="dxa"/>
          </w:tcPr>
          <w:p w14:paraId="02C23A96" w14:textId="54BEBAF7" w:rsidR="003A3FE2" w:rsidRPr="003A3FE2" w:rsidRDefault="003A3FE2" w:rsidP="003A3FE2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TT</w:t>
            </w:r>
            <w:r w:rsidRPr="003A3FE2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: 111 </w:t>
            </w:r>
            <w:proofErr w:type="spellStart"/>
            <w:r w:rsidRPr="003A3FE2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ms</w:t>
            </w:r>
            <w:proofErr w:type="spellEnd"/>
          </w:p>
          <w:p w14:paraId="0EF7D869" w14:textId="77789322" w:rsidR="006B676A" w:rsidRPr="00C7663A" w:rsidRDefault="003A3FE2" w:rsidP="003A3FE2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3A3FE2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A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T</w:t>
            </w:r>
            <w:r w:rsidRPr="003A3FE2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: 0.0111 </w:t>
            </w:r>
            <w:proofErr w:type="spellStart"/>
            <w:r w:rsidRPr="003A3FE2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ms</w:t>
            </w:r>
            <w:proofErr w:type="spellEnd"/>
          </w:p>
        </w:tc>
        <w:tc>
          <w:tcPr>
            <w:tcW w:w="1620" w:type="dxa"/>
          </w:tcPr>
          <w:p w14:paraId="14C9420F" w14:textId="77777777" w:rsidR="006B676A" w:rsidRDefault="003A3FE2" w:rsidP="00C7663A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TT: 101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ms</w:t>
            </w:r>
            <w:proofErr w:type="spellEnd"/>
          </w:p>
          <w:p w14:paraId="5535E8E5" w14:textId="6DACD237" w:rsidR="003A3FE2" w:rsidRPr="00C7663A" w:rsidRDefault="003A3FE2" w:rsidP="00C7663A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AT: 0.0101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ms</w:t>
            </w:r>
            <w:proofErr w:type="spellEnd"/>
          </w:p>
        </w:tc>
        <w:tc>
          <w:tcPr>
            <w:tcW w:w="1703" w:type="dxa"/>
          </w:tcPr>
          <w:p w14:paraId="22910D80" w14:textId="638B5EE0" w:rsidR="006B676A" w:rsidRDefault="003A3FE2" w:rsidP="00C7663A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TT: 111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ms</w:t>
            </w:r>
            <w:proofErr w:type="spellEnd"/>
          </w:p>
          <w:p w14:paraId="10346E3D" w14:textId="3D96F6EB" w:rsidR="003A3FE2" w:rsidRPr="00C7663A" w:rsidRDefault="003A3FE2" w:rsidP="00C7663A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AT: 0.0119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ms</w:t>
            </w:r>
            <w:proofErr w:type="spellEnd"/>
          </w:p>
        </w:tc>
        <w:tc>
          <w:tcPr>
            <w:tcW w:w="1627" w:type="dxa"/>
          </w:tcPr>
          <w:p w14:paraId="53FBD9B5" w14:textId="77777777" w:rsidR="006B676A" w:rsidRDefault="003A3FE2" w:rsidP="00C7663A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TT: 128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ms</w:t>
            </w:r>
            <w:proofErr w:type="spellEnd"/>
          </w:p>
          <w:p w14:paraId="4675D3DB" w14:textId="3AB71355" w:rsidR="003A3FE2" w:rsidRPr="00C7663A" w:rsidRDefault="003A3FE2" w:rsidP="00C7663A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AT: 0.0117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ms</w:t>
            </w:r>
            <w:proofErr w:type="spellEnd"/>
          </w:p>
        </w:tc>
      </w:tr>
      <w:tr w:rsidR="008B05AE" w14:paraId="254B6132" w14:textId="77777777" w:rsidTr="003A3FE2">
        <w:tc>
          <w:tcPr>
            <w:tcW w:w="2076" w:type="dxa"/>
          </w:tcPr>
          <w:p w14:paraId="7238989C" w14:textId="3CA7043C" w:rsidR="008B05AE" w:rsidRDefault="008B05AE" w:rsidP="008B05A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random_7K.txt</w:t>
            </w:r>
            <w:proofErr w:type="spellEnd"/>
          </w:p>
        </w:tc>
        <w:tc>
          <w:tcPr>
            <w:tcW w:w="1609" w:type="dxa"/>
          </w:tcPr>
          <w:p w14:paraId="7A5976D7" w14:textId="62552A26" w:rsidR="008B05AE" w:rsidRPr="00C7663A" w:rsidRDefault="008B05AE" w:rsidP="008B05AE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TT</w:t>
            </w:r>
            <w:r w:rsidRPr="00C7663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: </w:t>
            </w:r>
            <w:r w:rsidR="00EE5027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581</w:t>
            </w:r>
            <w:r w:rsidRPr="00C7663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C7663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ms</w:t>
            </w:r>
            <w:proofErr w:type="spellEnd"/>
          </w:p>
          <w:p w14:paraId="0043997A" w14:textId="00EC7B1F" w:rsidR="008B05AE" w:rsidRPr="00C7663A" w:rsidRDefault="008B05AE" w:rsidP="008B05AE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C7663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A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T</w:t>
            </w:r>
            <w:r w:rsidRPr="00C7663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: 0.</w:t>
            </w:r>
            <w:r w:rsidR="00EE5027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0581</w:t>
            </w:r>
            <w:r w:rsidRPr="00C7663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C7663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ms</w:t>
            </w:r>
            <w:proofErr w:type="spellEnd"/>
          </w:p>
        </w:tc>
        <w:tc>
          <w:tcPr>
            <w:tcW w:w="1620" w:type="dxa"/>
          </w:tcPr>
          <w:p w14:paraId="555D1B73" w14:textId="32D0EE56" w:rsidR="008B05AE" w:rsidRPr="003A3FE2" w:rsidRDefault="008B05AE" w:rsidP="008B05AE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TT</w:t>
            </w:r>
            <w:r w:rsidRPr="003A3FE2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: </w:t>
            </w:r>
            <w:r w:rsidR="00EE5027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686</w:t>
            </w:r>
            <w:r w:rsidRPr="003A3FE2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3A3FE2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ms</w:t>
            </w:r>
            <w:proofErr w:type="spellEnd"/>
          </w:p>
          <w:p w14:paraId="3C639A16" w14:textId="4E9C2465" w:rsidR="008B05AE" w:rsidRPr="00C7663A" w:rsidRDefault="008B05AE" w:rsidP="008B05AE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3A3FE2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A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T</w:t>
            </w:r>
            <w:r w:rsidRPr="003A3FE2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: 0.</w:t>
            </w:r>
            <w:r w:rsidR="00EE5027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0686</w:t>
            </w:r>
            <w:r w:rsidRPr="003A3FE2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3A3FE2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ms</w:t>
            </w:r>
            <w:proofErr w:type="spellEnd"/>
          </w:p>
        </w:tc>
        <w:tc>
          <w:tcPr>
            <w:tcW w:w="1620" w:type="dxa"/>
          </w:tcPr>
          <w:p w14:paraId="57165217" w14:textId="735E892C" w:rsidR="008B05AE" w:rsidRDefault="008B05AE" w:rsidP="008B05AE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TT: </w:t>
            </w:r>
            <w:r w:rsidR="00EE5027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690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ms</w:t>
            </w:r>
            <w:proofErr w:type="spellEnd"/>
          </w:p>
          <w:p w14:paraId="541B23BF" w14:textId="2A5BD0A6" w:rsidR="008B05AE" w:rsidRPr="00C7663A" w:rsidRDefault="008B05AE" w:rsidP="008B05AE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AT: 0.</w:t>
            </w:r>
            <w:r w:rsidR="00EE5027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069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ms</w:t>
            </w:r>
            <w:proofErr w:type="spellEnd"/>
          </w:p>
        </w:tc>
        <w:tc>
          <w:tcPr>
            <w:tcW w:w="1703" w:type="dxa"/>
          </w:tcPr>
          <w:p w14:paraId="67C7E643" w14:textId="22ADF876" w:rsidR="008B05AE" w:rsidRDefault="008B05AE" w:rsidP="008B05AE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TT: </w:t>
            </w:r>
            <w:r w:rsidR="00EE5027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676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ms</w:t>
            </w:r>
            <w:proofErr w:type="spellEnd"/>
          </w:p>
          <w:p w14:paraId="303731E0" w14:textId="2C56A182" w:rsidR="008B05AE" w:rsidRPr="00C7663A" w:rsidRDefault="008B05AE" w:rsidP="008B05AE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AT: 0.</w:t>
            </w:r>
            <w:r w:rsidR="00EE5027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0676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ms</w:t>
            </w:r>
            <w:proofErr w:type="spellEnd"/>
          </w:p>
        </w:tc>
        <w:tc>
          <w:tcPr>
            <w:tcW w:w="1627" w:type="dxa"/>
          </w:tcPr>
          <w:p w14:paraId="03AA98A1" w14:textId="789E1E0E" w:rsidR="008B05AE" w:rsidRDefault="008B05AE" w:rsidP="008B05AE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TT: </w:t>
            </w:r>
            <w:r w:rsidR="00EE5027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732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ms</w:t>
            </w:r>
            <w:proofErr w:type="spellEnd"/>
          </w:p>
          <w:p w14:paraId="50812FE5" w14:textId="16BCE562" w:rsidR="008B05AE" w:rsidRPr="00C7663A" w:rsidRDefault="008B05AE" w:rsidP="008B05AE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AT: 0.</w:t>
            </w:r>
            <w:r w:rsidR="00EE5027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0732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ms</w:t>
            </w:r>
            <w:proofErr w:type="spellEnd"/>
          </w:p>
        </w:tc>
      </w:tr>
      <w:tr w:rsidR="008B05AE" w14:paraId="5E6742BD" w14:textId="77777777" w:rsidTr="007424FD">
        <w:tc>
          <w:tcPr>
            <w:tcW w:w="2076" w:type="dxa"/>
          </w:tcPr>
          <w:p w14:paraId="0F1DF536" w14:textId="77777777" w:rsidR="008B05AE" w:rsidRDefault="008B05AE" w:rsidP="008B05A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random_10K.txt</w:t>
            </w:r>
            <w:proofErr w:type="spellEnd"/>
          </w:p>
        </w:tc>
        <w:tc>
          <w:tcPr>
            <w:tcW w:w="1609" w:type="dxa"/>
          </w:tcPr>
          <w:p w14:paraId="0B54CCD9" w14:textId="77777777" w:rsidR="008B05AE" w:rsidRPr="00C7663A" w:rsidRDefault="008B05AE" w:rsidP="008B05AE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TT</w:t>
            </w:r>
            <w:r w:rsidRPr="00C7663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: 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888</w:t>
            </w:r>
            <w:r w:rsidRPr="00C7663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C7663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ms</w:t>
            </w:r>
            <w:proofErr w:type="spellEnd"/>
          </w:p>
          <w:p w14:paraId="4F434519" w14:textId="77777777" w:rsidR="008B05AE" w:rsidRPr="00C7663A" w:rsidRDefault="008B05AE" w:rsidP="008B05AE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C7663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A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T</w:t>
            </w:r>
            <w:r w:rsidRPr="00C7663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: 0.0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888</w:t>
            </w:r>
            <w:r w:rsidRPr="00C7663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C7663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ms</w:t>
            </w:r>
            <w:proofErr w:type="spellEnd"/>
          </w:p>
        </w:tc>
        <w:tc>
          <w:tcPr>
            <w:tcW w:w="1620" w:type="dxa"/>
          </w:tcPr>
          <w:p w14:paraId="62BEA69F" w14:textId="77777777" w:rsidR="008B05AE" w:rsidRPr="003A3FE2" w:rsidRDefault="008B05AE" w:rsidP="008B05AE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TT</w:t>
            </w:r>
            <w:r w:rsidRPr="003A3FE2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: 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940</w:t>
            </w:r>
            <w:r w:rsidRPr="003A3FE2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3A3FE2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ms</w:t>
            </w:r>
            <w:proofErr w:type="spellEnd"/>
          </w:p>
          <w:p w14:paraId="470B1A19" w14:textId="77777777" w:rsidR="008B05AE" w:rsidRPr="00C7663A" w:rsidRDefault="008B05AE" w:rsidP="008B05AE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3A3FE2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A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T</w:t>
            </w:r>
            <w:r w:rsidRPr="003A3FE2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: 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0.094</w:t>
            </w:r>
            <w:r w:rsidRPr="003A3FE2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3A3FE2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ms</w:t>
            </w:r>
            <w:proofErr w:type="spellEnd"/>
          </w:p>
        </w:tc>
        <w:tc>
          <w:tcPr>
            <w:tcW w:w="1620" w:type="dxa"/>
          </w:tcPr>
          <w:p w14:paraId="0FF4FFFC" w14:textId="77777777" w:rsidR="008B05AE" w:rsidRDefault="008B05AE" w:rsidP="008B05AE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TT: 986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ms</w:t>
            </w:r>
            <w:proofErr w:type="spellEnd"/>
          </w:p>
          <w:p w14:paraId="450D244A" w14:textId="77777777" w:rsidR="008B05AE" w:rsidRPr="00C7663A" w:rsidRDefault="008B05AE" w:rsidP="008B05AE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AT: 0.0986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ms</w:t>
            </w:r>
            <w:proofErr w:type="spellEnd"/>
          </w:p>
        </w:tc>
        <w:tc>
          <w:tcPr>
            <w:tcW w:w="1703" w:type="dxa"/>
          </w:tcPr>
          <w:p w14:paraId="2435F823" w14:textId="77777777" w:rsidR="008B05AE" w:rsidRDefault="008B05AE" w:rsidP="008B05AE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TT: 989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ms</w:t>
            </w:r>
            <w:proofErr w:type="spellEnd"/>
          </w:p>
          <w:p w14:paraId="457D149B" w14:textId="77777777" w:rsidR="008B05AE" w:rsidRPr="00C7663A" w:rsidRDefault="008B05AE" w:rsidP="008B05AE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AT: 0.0989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ms</w:t>
            </w:r>
            <w:proofErr w:type="spellEnd"/>
          </w:p>
        </w:tc>
        <w:tc>
          <w:tcPr>
            <w:tcW w:w="1627" w:type="dxa"/>
          </w:tcPr>
          <w:p w14:paraId="6A8C597E" w14:textId="77777777" w:rsidR="008B05AE" w:rsidRDefault="008B05AE" w:rsidP="008B05AE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TT: 1073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ms</w:t>
            </w:r>
            <w:proofErr w:type="spellEnd"/>
          </w:p>
          <w:p w14:paraId="25523927" w14:textId="77777777" w:rsidR="008B05AE" w:rsidRPr="00C7663A" w:rsidRDefault="008B05AE" w:rsidP="008B05AE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AT: 0.1073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ms</w:t>
            </w:r>
            <w:proofErr w:type="spellEnd"/>
          </w:p>
        </w:tc>
      </w:tr>
      <w:tr w:rsidR="008B05AE" w14:paraId="3C63F6B7" w14:textId="77777777" w:rsidTr="003A3FE2">
        <w:tc>
          <w:tcPr>
            <w:tcW w:w="2076" w:type="dxa"/>
          </w:tcPr>
          <w:p w14:paraId="57DC862B" w14:textId="589ACDC9" w:rsidR="008B05AE" w:rsidRDefault="008B05AE" w:rsidP="008B05A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Random_17K.txt</w:t>
            </w:r>
            <w:proofErr w:type="spellEnd"/>
          </w:p>
        </w:tc>
        <w:tc>
          <w:tcPr>
            <w:tcW w:w="1609" w:type="dxa"/>
          </w:tcPr>
          <w:p w14:paraId="190FBF89" w14:textId="08B1F723" w:rsidR="008B05AE" w:rsidRPr="00C7663A" w:rsidRDefault="008B05AE" w:rsidP="008B05AE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TT</w:t>
            </w:r>
            <w:r w:rsidRPr="00C7663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: </w:t>
            </w:r>
            <w:r w:rsidR="00EE5027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1435</w:t>
            </w:r>
            <w:r w:rsidRPr="00C7663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C7663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ms</w:t>
            </w:r>
            <w:proofErr w:type="spellEnd"/>
          </w:p>
          <w:p w14:paraId="4213F2A4" w14:textId="03CE0BF5" w:rsidR="008B05AE" w:rsidRPr="00C7663A" w:rsidRDefault="008B05AE" w:rsidP="008B05AE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C7663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A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T</w:t>
            </w:r>
            <w:r w:rsidRPr="00C7663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: 0.</w:t>
            </w:r>
            <w:r w:rsidR="00EE5027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1435</w:t>
            </w:r>
            <w:r w:rsidRPr="00C7663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C7663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ms</w:t>
            </w:r>
            <w:proofErr w:type="spellEnd"/>
          </w:p>
        </w:tc>
        <w:tc>
          <w:tcPr>
            <w:tcW w:w="1620" w:type="dxa"/>
          </w:tcPr>
          <w:p w14:paraId="354771AB" w14:textId="41ABEC65" w:rsidR="008B05AE" w:rsidRPr="003A3FE2" w:rsidRDefault="008B05AE" w:rsidP="008B05AE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TT</w:t>
            </w:r>
            <w:r w:rsidRPr="003A3FE2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: </w:t>
            </w:r>
            <w:r w:rsidR="00EE5027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1695</w:t>
            </w:r>
            <w:r w:rsidRPr="003A3FE2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3A3FE2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ms</w:t>
            </w:r>
            <w:proofErr w:type="spellEnd"/>
          </w:p>
          <w:p w14:paraId="12506150" w14:textId="33AFF9C9" w:rsidR="008B05AE" w:rsidRPr="00C7663A" w:rsidRDefault="008B05AE" w:rsidP="008B05AE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3A3FE2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A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T</w:t>
            </w:r>
            <w:r w:rsidRPr="003A3FE2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: 0.</w:t>
            </w:r>
            <w:r w:rsidR="00EE5027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1695</w:t>
            </w:r>
            <w:r w:rsidRPr="003A3FE2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3A3FE2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ms</w:t>
            </w:r>
            <w:proofErr w:type="spellEnd"/>
          </w:p>
        </w:tc>
        <w:tc>
          <w:tcPr>
            <w:tcW w:w="1620" w:type="dxa"/>
          </w:tcPr>
          <w:p w14:paraId="1080FEB9" w14:textId="700F6F4D" w:rsidR="008B05AE" w:rsidRDefault="008B05AE" w:rsidP="008B05AE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TT: </w:t>
            </w:r>
            <w:proofErr w:type="spellStart"/>
            <w:r w:rsidR="00054F94" w:rsidRPr="00054F94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1655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ms</w:t>
            </w:r>
            <w:proofErr w:type="spellEnd"/>
          </w:p>
          <w:p w14:paraId="30B1E479" w14:textId="4B4651BE" w:rsidR="008B05AE" w:rsidRPr="00C7663A" w:rsidRDefault="008B05AE" w:rsidP="008B05AE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AT: 0.</w:t>
            </w:r>
            <w:r w:rsidR="00054F94" w:rsidRPr="00054F94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1655</w:t>
            </w:r>
            <w:r w:rsidR="00054F94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ms</w:t>
            </w:r>
            <w:proofErr w:type="spellEnd"/>
          </w:p>
        </w:tc>
        <w:tc>
          <w:tcPr>
            <w:tcW w:w="1703" w:type="dxa"/>
          </w:tcPr>
          <w:p w14:paraId="2DE1FBC5" w14:textId="00C98299" w:rsidR="008B05AE" w:rsidRDefault="008B05AE" w:rsidP="008B05AE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TT: </w:t>
            </w:r>
            <w:r w:rsidR="00054F94" w:rsidRPr="00054F94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1628</w:t>
            </w:r>
            <w:r w:rsidR="00054F94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ms</w:t>
            </w:r>
            <w:proofErr w:type="spellEnd"/>
          </w:p>
          <w:p w14:paraId="3396C874" w14:textId="28452C84" w:rsidR="008B05AE" w:rsidRPr="00C7663A" w:rsidRDefault="008B05AE" w:rsidP="008B05AE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AT: 0.</w:t>
            </w:r>
            <w:r w:rsidR="00054F94" w:rsidRPr="00054F94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1628</w:t>
            </w:r>
            <w:r w:rsidR="00054F94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ms</w:t>
            </w:r>
            <w:proofErr w:type="spellEnd"/>
          </w:p>
        </w:tc>
        <w:tc>
          <w:tcPr>
            <w:tcW w:w="1627" w:type="dxa"/>
          </w:tcPr>
          <w:p w14:paraId="645828F6" w14:textId="69831EDE" w:rsidR="008B05AE" w:rsidRDefault="008B05AE" w:rsidP="008B05AE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TT: </w:t>
            </w:r>
            <w:r w:rsidR="00054F94" w:rsidRPr="00054F94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1716</w:t>
            </w:r>
            <w:r w:rsidR="00054F94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ms</w:t>
            </w:r>
            <w:proofErr w:type="spellEnd"/>
          </w:p>
          <w:p w14:paraId="3A94E375" w14:textId="66440AA1" w:rsidR="008B05AE" w:rsidRPr="00C7663A" w:rsidRDefault="008B05AE" w:rsidP="008B05AE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AT: 0.</w:t>
            </w:r>
            <w:r w:rsidR="00054F94" w:rsidRPr="00054F94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1716</w:t>
            </w:r>
            <w:r w:rsidR="00054F94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ms</w:t>
            </w:r>
            <w:proofErr w:type="spellEnd"/>
          </w:p>
        </w:tc>
      </w:tr>
      <w:tr w:rsidR="008B05AE" w14:paraId="3E563977" w14:textId="77777777" w:rsidTr="003A3FE2">
        <w:tc>
          <w:tcPr>
            <w:tcW w:w="2076" w:type="dxa"/>
          </w:tcPr>
          <w:p w14:paraId="5760B840" w14:textId="146FBE24" w:rsidR="008B05AE" w:rsidRDefault="008B05AE" w:rsidP="008B05A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random_100K.txt</w:t>
            </w:r>
            <w:proofErr w:type="spellEnd"/>
          </w:p>
        </w:tc>
        <w:tc>
          <w:tcPr>
            <w:tcW w:w="1609" w:type="dxa"/>
          </w:tcPr>
          <w:p w14:paraId="1DDE3496" w14:textId="77777777" w:rsidR="008B05AE" w:rsidRPr="00C7663A" w:rsidRDefault="008B05AE" w:rsidP="008B05AE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TT</w:t>
            </w:r>
            <w:r w:rsidRPr="00C7663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: 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8289</w:t>
            </w:r>
            <w:r w:rsidRPr="00C7663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C7663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ms</w:t>
            </w:r>
            <w:proofErr w:type="spellEnd"/>
          </w:p>
          <w:p w14:paraId="34895D9F" w14:textId="7094193C" w:rsidR="008B05AE" w:rsidRPr="00C7663A" w:rsidRDefault="008B05AE" w:rsidP="008B05AE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C7663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A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T</w:t>
            </w:r>
            <w:r w:rsidRPr="00C7663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: 0.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8289</w:t>
            </w:r>
            <w:r w:rsidRPr="00C7663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C7663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ms</w:t>
            </w:r>
            <w:proofErr w:type="spellEnd"/>
          </w:p>
        </w:tc>
        <w:tc>
          <w:tcPr>
            <w:tcW w:w="1620" w:type="dxa"/>
          </w:tcPr>
          <w:p w14:paraId="7C98FC38" w14:textId="3551B5A7" w:rsidR="008B05AE" w:rsidRPr="003A3FE2" w:rsidRDefault="008B05AE" w:rsidP="008B05AE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TT</w:t>
            </w:r>
            <w:r w:rsidRPr="003A3FE2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: 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9533</w:t>
            </w:r>
            <w:r w:rsidRPr="003A3FE2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3A3FE2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ms</w:t>
            </w:r>
            <w:proofErr w:type="spellEnd"/>
          </w:p>
          <w:p w14:paraId="14D96598" w14:textId="3B0DF975" w:rsidR="008B05AE" w:rsidRPr="00C7663A" w:rsidRDefault="008B05AE" w:rsidP="008B05AE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3A3FE2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A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T</w:t>
            </w:r>
            <w:r w:rsidRPr="003A3FE2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: 0.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9533</w:t>
            </w:r>
            <w:r w:rsidRPr="003A3FE2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3A3FE2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ms</w:t>
            </w:r>
            <w:proofErr w:type="spellEnd"/>
          </w:p>
        </w:tc>
        <w:tc>
          <w:tcPr>
            <w:tcW w:w="1620" w:type="dxa"/>
          </w:tcPr>
          <w:p w14:paraId="6670990E" w14:textId="3A074FB6" w:rsidR="008B05AE" w:rsidRDefault="008B05AE" w:rsidP="008B05AE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TT: 9459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ms</w:t>
            </w:r>
            <w:proofErr w:type="spellEnd"/>
          </w:p>
          <w:p w14:paraId="731B40F9" w14:textId="37D30EDB" w:rsidR="008B05AE" w:rsidRPr="00C7663A" w:rsidRDefault="008B05AE" w:rsidP="008B05AE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AT: 0.9459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ms</w:t>
            </w:r>
            <w:proofErr w:type="spellEnd"/>
          </w:p>
        </w:tc>
        <w:tc>
          <w:tcPr>
            <w:tcW w:w="1703" w:type="dxa"/>
          </w:tcPr>
          <w:p w14:paraId="6284CB9D" w14:textId="042E59A4" w:rsidR="008B05AE" w:rsidRDefault="008B05AE" w:rsidP="008B05AE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TT: 9818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ms</w:t>
            </w:r>
            <w:proofErr w:type="spellEnd"/>
          </w:p>
          <w:p w14:paraId="7798789B" w14:textId="16B8DA52" w:rsidR="008B05AE" w:rsidRPr="00C7663A" w:rsidRDefault="008B05AE" w:rsidP="008B05AE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AT: 0.9815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ms</w:t>
            </w:r>
            <w:proofErr w:type="spellEnd"/>
          </w:p>
        </w:tc>
        <w:tc>
          <w:tcPr>
            <w:tcW w:w="1627" w:type="dxa"/>
          </w:tcPr>
          <w:p w14:paraId="3B98CE91" w14:textId="59A470C7" w:rsidR="008B05AE" w:rsidRDefault="008B05AE" w:rsidP="008B05AE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TT: 10064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ms</w:t>
            </w:r>
            <w:proofErr w:type="spellEnd"/>
          </w:p>
          <w:p w14:paraId="2F57BEBB" w14:textId="11AD31EE" w:rsidR="008B05AE" w:rsidRPr="00C7663A" w:rsidRDefault="008B05AE" w:rsidP="008B05AE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AT: 1.0064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ms</w:t>
            </w:r>
            <w:proofErr w:type="spellEnd"/>
          </w:p>
        </w:tc>
      </w:tr>
      <w:tr w:rsidR="008B05AE" w14:paraId="0FB5C232" w14:textId="77777777" w:rsidTr="003A3FE2">
        <w:tc>
          <w:tcPr>
            <w:tcW w:w="2076" w:type="dxa"/>
          </w:tcPr>
          <w:p w14:paraId="29DDC414" w14:textId="652B41F6" w:rsidR="008B05AE" w:rsidRDefault="008B05AE" w:rsidP="008B05A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random_1M.txt</w:t>
            </w:r>
            <w:proofErr w:type="spellEnd"/>
          </w:p>
        </w:tc>
        <w:tc>
          <w:tcPr>
            <w:tcW w:w="1609" w:type="dxa"/>
          </w:tcPr>
          <w:p w14:paraId="478E5DF2" w14:textId="0901393B" w:rsidR="008B05AE" w:rsidRPr="00C7663A" w:rsidRDefault="008B05AE" w:rsidP="008B05AE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TT</w:t>
            </w:r>
            <w:r w:rsidRPr="00C7663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: </w:t>
            </w:r>
            <w:r w:rsidR="008D4EA3" w:rsidRPr="008D4EA3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90639</w:t>
            </w:r>
            <w:r w:rsidR="008D4EA3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C7663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ms</w:t>
            </w:r>
            <w:proofErr w:type="spellEnd"/>
          </w:p>
          <w:p w14:paraId="3BB80F5A" w14:textId="3A8FC04A" w:rsidR="008B05AE" w:rsidRPr="00C7663A" w:rsidRDefault="008B05AE" w:rsidP="008B05AE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C7663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A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T</w:t>
            </w:r>
            <w:r w:rsidRPr="00C7663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: </w:t>
            </w:r>
            <w:r w:rsidR="008D4EA3" w:rsidRPr="008D4EA3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9.0639</w:t>
            </w:r>
            <w:r w:rsidR="008D4EA3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C7663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ms</w:t>
            </w:r>
            <w:proofErr w:type="spellEnd"/>
          </w:p>
        </w:tc>
        <w:tc>
          <w:tcPr>
            <w:tcW w:w="1620" w:type="dxa"/>
          </w:tcPr>
          <w:p w14:paraId="750C9145" w14:textId="6C365FC5" w:rsidR="008B05AE" w:rsidRPr="003A3FE2" w:rsidRDefault="008B05AE" w:rsidP="008B05AE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TT</w:t>
            </w:r>
            <w:r w:rsidRPr="003A3FE2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: </w:t>
            </w:r>
            <w:r w:rsidR="00F26D8E" w:rsidRPr="00F26D8E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102890</w:t>
            </w:r>
            <w:r w:rsidR="00F26D8E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3A3FE2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ms</w:t>
            </w:r>
            <w:proofErr w:type="spellEnd"/>
          </w:p>
          <w:p w14:paraId="1F31D29A" w14:textId="4B8ED4B7" w:rsidR="008B05AE" w:rsidRPr="00C7663A" w:rsidRDefault="008B05AE" w:rsidP="008B05AE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3A3FE2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A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T</w:t>
            </w:r>
            <w:r w:rsidRPr="003A3FE2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: </w:t>
            </w:r>
            <w:r w:rsidR="00F26D8E" w:rsidRPr="00F26D8E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10.289</w:t>
            </w:r>
            <w:r w:rsidR="00F26D8E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3A3FE2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ms</w:t>
            </w:r>
            <w:proofErr w:type="spellEnd"/>
          </w:p>
        </w:tc>
        <w:tc>
          <w:tcPr>
            <w:tcW w:w="1620" w:type="dxa"/>
          </w:tcPr>
          <w:p w14:paraId="55692ECB" w14:textId="14EA1CD1" w:rsidR="008B05AE" w:rsidRPr="00C7663A" w:rsidRDefault="008B05AE" w:rsidP="008B05AE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</w:tc>
        <w:tc>
          <w:tcPr>
            <w:tcW w:w="1703" w:type="dxa"/>
          </w:tcPr>
          <w:p w14:paraId="3F34FB36" w14:textId="1ADFC08A" w:rsidR="008B05AE" w:rsidRPr="00C7663A" w:rsidRDefault="008B05AE" w:rsidP="008B05AE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</w:tc>
        <w:tc>
          <w:tcPr>
            <w:tcW w:w="1627" w:type="dxa"/>
          </w:tcPr>
          <w:p w14:paraId="6E961BCF" w14:textId="0CCFCC5D" w:rsidR="008B05AE" w:rsidRPr="00C7663A" w:rsidRDefault="008B05AE" w:rsidP="008B05AE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</w:tc>
      </w:tr>
    </w:tbl>
    <w:p w14:paraId="5A051E3B" w14:textId="77777777" w:rsidR="006B676A" w:rsidRDefault="006B676A" w:rsidP="006B676A">
      <w:pPr>
        <w:spacing w:line="36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23879279" w14:textId="66D69AE7" w:rsidR="008B05AE" w:rsidRDefault="008B05AE" w:rsidP="008B05AE">
      <w:pPr>
        <w:pStyle w:val="ListParagraph"/>
        <w:numPr>
          <w:ilvl w:val="0"/>
          <w:numId w:val="54"/>
        </w:numPr>
        <w:spacing w:line="36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Decryption (10000 times) </w:t>
      </w:r>
    </w:p>
    <w:p w14:paraId="230AEF2B" w14:textId="77777777" w:rsidR="008B05AE" w:rsidRPr="003A3FE2" w:rsidRDefault="008B05AE" w:rsidP="008B05AE">
      <w:pPr>
        <w:pStyle w:val="ListParagraph"/>
        <w:numPr>
          <w:ilvl w:val="1"/>
          <w:numId w:val="55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3A3FE2">
        <w:rPr>
          <w:rFonts w:ascii="Times New Roman" w:hAnsi="Times New Roman" w:cs="Times New Roman"/>
          <w:b/>
          <w:bCs/>
          <w:color w:val="auto"/>
          <w:sz w:val="24"/>
          <w:szCs w:val="24"/>
        </w:rPr>
        <w:t>Abbreviation:</w:t>
      </w:r>
    </w:p>
    <w:p w14:paraId="75861BD6" w14:textId="77777777" w:rsidR="008B05AE" w:rsidRDefault="008B05AE" w:rsidP="008B05AE">
      <w:pPr>
        <w:pStyle w:val="ListParagraph"/>
        <w:numPr>
          <w:ilvl w:val="2"/>
          <w:numId w:val="56"/>
        </w:numPr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3A3FE2">
        <w:rPr>
          <w:rFonts w:ascii="Times New Roman" w:hAnsi="Times New Roman" w:cs="Times New Roman"/>
          <w:color w:val="auto"/>
          <w:sz w:val="24"/>
          <w:szCs w:val="24"/>
        </w:rPr>
        <w:t xml:space="preserve">TT: </w:t>
      </w:r>
      <w:r>
        <w:rPr>
          <w:rFonts w:ascii="Times New Roman" w:hAnsi="Times New Roman" w:cs="Times New Roman"/>
          <w:color w:val="auto"/>
          <w:sz w:val="24"/>
          <w:szCs w:val="24"/>
        </w:rPr>
        <w:t>T</w:t>
      </w:r>
      <w:r w:rsidRPr="003A3FE2">
        <w:rPr>
          <w:rFonts w:ascii="Times New Roman" w:hAnsi="Times New Roman" w:cs="Times New Roman"/>
          <w:color w:val="auto"/>
          <w:sz w:val="24"/>
          <w:szCs w:val="24"/>
        </w:rPr>
        <w:t xml:space="preserve">otal </w:t>
      </w:r>
      <w:r>
        <w:rPr>
          <w:rFonts w:ascii="Times New Roman" w:hAnsi="Times New Roman" w:cs="Times New Roman"/>
          <w:color w:val="auto"/>
          <w:sz w:val="24"/>
          <w:szCs w:val="24"/>
        </w:rPr>
        <w:t>T</w:t>
      </w:r>
      <w:r w:rsidRPr="003A3FE2">
        <w:rPr>
          <w:rFonts w:ascii="Times New Roman" w:hAnsi="Times New Roman" w:cs="Times New Roman"/>
          <w:color w:val="auto"/>
          <w:sz w:val="24"/>
          <w:szCs w:val="24"/>
        </w:rPr>
        <w:t xml:space="preserve">ime, AT: </w:t>
      </w:r>
      <w:r>
        <w:rPr>
          <w:rFonts w:ascii="Times New Roman" w:hAnsi="Times New Roman" w:cs="Times New Roman"/>
          <w:color w:val="auto"/>
          <w:sz w:val="24"/>
          <w:szCs w:val="24"/>
        </w:rPr>
        <w:t>A</w:t>
      </w:r>
      <w:r w:rsidRPr="003A3FE2">
        <w:rPr>
          <w:rFonts w:ascii="Times New Roman" w:hAnsi="Times New Roman" w:cs="Times New Roman"/>
          <w:color w:val="auto"/>
          <w:sz w:val="24"/>
          <w:szCs w:val="24"/>
        </w:rPr>
        <w:t xml:space="preserve">verage </w:t>
      </w:r>
      <w:r>
        <w:rPr>
          <w:rFonts w:ascii="Times New Roman" w:hAnsi="Times New Roman" w:cs="Times New Roman"/>
          <w:color w:val="auto"/>
          <w:sz w:val="24"/>
          <w:szCs w:val="24"/>
        </w:rPr>
        <w:t>T</w:t>
      </w:r>
      <w:r w:rsidRPr="003A3FE2">
        <w:rPr>
          <w:rFonts w:ascii="Times New Roman" w:hAnsi="Times New Roman" w:cs="Times New Roman"/>
          <w:color w:val="auto"/>
          <w:sz w:val="24"/>
          <w:szCs w:val="24"/>
        </w:rPr>
        <w:t>ime</w:t>
      </w:r>
    </w:p>
    <w:p w14:paraId="34E6CB11" w14:textId="77777777" w:rsidR="008B05AE" w:rsidRPr="003A3FE2" w:rsidRDefault="008B05AE" w:rsidP="008B05AE">
      <w:pPr>
        <w:pStyle w:val="ListParagraph"/>
        <w:numPr>
          <w:ilvl w:val="1"/>
          <w:numId w:val="56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3A3FE2">
        <w:rPr>
          <w:rFonts w:ascii="Times New Roman" w:hAnsi="Times New Roman" w:cs="Times New Roman"/>
          <w:b/>
          <w:bCs/>
          <w:color w:val="auto"/>
          <w:sz w:val="24"/>
          <w:szCs w:val="24"/>
        </w:rPr>
        <w:t>Note:</w:t>
      </w:r>
    </w:p>
    <w:p w14:paraId="487F8AE4" w14:textId="77777777" w:rsidR="007B2DBE" w:rsidRDefault="008B05AE" w:rsidP="007B2DBE">
      <w:pPr>
        <w:pStyle w:val="ListParagraph"/>
        <w:numPr>
          <w:ilvl w:val="2"/>
          <w:numId w:val="56"/>
        </w:numPr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 xml:space="preserve">All </w:t>
      </w:r>
      <w:proofErr w:type="gramStart"/>
      <w:r>
        <w:rPr>
          <w:rFonts w:ascii="Times New Roman" w:hAnsi="Times New Roman" w:cs="Times New Roman"/>
          <w:color w:val="auto"/>
          <w:sz w:val="24"/>
          <w:szCs w:val="24"/>
        </w:rPr>
        <w:t>key</w:t>
      </w:r>
      <w:proofErr w:type="gramEnd"/>
      <w:r>
        <w:rPr>
          <w:rFonts w:ascii="Times New Roman" w:hAnsi="Times New Roman" w:cs="Times New Roman"/>
          <w:color w:val="auto"/>
          <w:sz w:val="24"/>
          <w:szCs w:val="24"/>
        </w:rPr>
        <w:t xml:space="preserve"> and iv are randomly selected.</w:t>
      </w:r>
    </w:p>
    <w:p w14:paraId="15091B6D" w14:textId="738C3B4C" w:rsidR="008B05AE" w:rsidRPr="007B2DBE" w:rsidRDefault="007B2DBE" w:rsidP="007B2DBE">
      <w:pPr>
        <w:pStyle w:val="ListParagraph"/>
        <w:numPr>
          <w:ilvl w:val="2"/>
          <w:numId w:val="56"/>
        </w:numPr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Using g++ compiler</w:t>
      </w:r>
    </w:p>
    <w:tbl>
      <w:tblPr>
        <w:tblStyle w:val="TableGrid"/>
        <w:tblW w:w="10255" w:type="dxa"/>
        <w:tblLook w:val="04A0" w:firstRow="1" w:lastRow="0" w:firstColumn="1" w:lastColumn="0" w:noHBand="0" w:noVBand="1"/>
      </w:tblPr>
      <w:tblGrid>
        <w:gridCol w:w="2076"/>
        <w:gridCol w:w="1609"/>
        <w:gridCol w:w="1620"/>
        <w:gridCol w:w="1620"/>
        <w:gridCol w:w="1703"/>
        <w:gridCol w:w="1627"/>
      </w:tblGrid>
      <w:tr w:rsidR="008B05AE" w14:paraId="728C6677" w14:textId="77777777" w:rsidTr="007424FD">
        <w:tc>
          <w:tcPr>
            <w:tcW w:w="2076" w:type="dxa"/>
          </w:tcPr>
          <w:p w14:paraId="196DECAE" w14:textId="77777777" w:rsidR="008B05AE" w:rsidRDefault="008B05AE" w:rsidP="007424F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1609" w:type="dxa"/>
          </w:tcPr>
          <w:p w14:paraId="291D9F03" w14:textId="77777777" w:rsidR="008B05AE" w:rsidRDefault="008B05AE" w:rsidP="007424F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ECB</w:t>
            </w:r>
          </w:p>
        </w:tc>
        <w:tc>
          <w:tcPr>
            <w:tcW w:w="1620" w:type="dxa"/>
          </w:tcPr>
          <w:p w14:paraId="7069FAB9" w14:textId="77777777" w:rsidR="008B05AE" w:rsidRDefault="008B05AE" w:rsidP="007424F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CBC</w:t>
            </w:r>
          </w:p>
        </w:tc>
        <w:tc>
          <w:tcPr>
            <w:tcW w:w="1620" w:type="dxa"/>
          </w:tcPr>
          <w:p w14:paraId="2CC473BC" w14:textId="77777777" w:rsidR="008B05AE" w:rsidRDefault="008B05AE" w:rsidP="007424F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CFB</w:t>
            </w:r>
            <w:proofErr w:type="spellEnd"/>
          </w:p>
        </w:tc>
        <w:tc>
          <w:tcPr>
            <w:tcW w:w="1703" w:type="dxa"/>
          </w:tcPr>
          <w:p w14:paraId="0798B5C3" w14:textId="77777777" w:rsidR="008B05AE" w:rsidRDefault="008B05AE" w:rsidP="007424F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OFB</w:t>
            </w:r>
          </w:p>
        </w:tc>
        <w:tc>
          <w:tcPr>
            <w:tcW w:w="1627" w:type="dxa"/>
          </w:tcPr>
          <w:p w14:paraId="0881B1BD" w14:textId="77777777" w:rsidR="008B05AE" w:rsidRDefault="008B05AE" w:rsidP="007424F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CTR</w:t>
            </w:r>
          </w:p>
        </w:tc>
      </w:tr>
      <w:tr w:rsidR="008B05AE" w14:paraId="7B781256" w14:textId="77777777" w:rsidTr="007424FD">
        <w:tc>
          <w:tcPr>
            <w:tcW w:w="2076" w:type="dxa"/>
          </w:tcPr>
          <w:p w14:paraId="0F43D606" w14:textId="77777777" w:rsidR="008B05AE" w:rsidRDefault="008B05AE" w:rsidP="007424F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random_1K.txt</w:t>
            </w:r>
            <w:proofErr w:type="spellEnd"/>
          </w:p>
        </w:tc>
        <w:tc>
          <w:tcPr>
            <w:tcW w:w="1609" w:type="dxa"/>
          </w:tcPr>
          <w:p w14:paraId="38766225" w14:textId="77777777" w:rsidR="008B05AE" w:rsidRPr="00C7663A" w:rsidRDefault="008B05AE" w:rsidP="007424FD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TT</w:t>
            </w:r>
            <w:r w:rsidRPr="00C7663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: 116 </w:t>
            </w:r>
            <w:proofErr w:type="spellStart"/>
            <w:r w:rsidRPr="00C7663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ms</w:t>
            </w:r>
            <w:proofErr w:type="spellEnd"/>
          </w:p>
          <w:p w14:paraId="30A00799" w14:textId="77777777" w:rsidR="008B05AE" w:rsidRPr="00C7663A" w:rsidRDefault="008B05AE" w:rsidP="007424FD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C7663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A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T</w:t>
            </w:r>
            <w:r w:rsidRPr="00C7663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: 0.0116 </w:t>
            </w:r>
            <w:proofErr w:type="spellStart"/>
            <w:r w:rsidRPr="00C7663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ms</w:t>
            </w:r>
            <w:proofErr w:type="spellEnd"/>
          </w:p>
        </w:tc>
        <w:tc>
          <w:tcPr>
            <w:tcW w:w="1620" w:type="dxa"/>
          </w:tcPr>
          <w:p w14:paraId="0650507A" w14:textId="77777777" w:rsidR="008B05AE" w:rsidRPr="003A3FE2" w:rsidRDefault="008B05AE" w:rsidP="007424FD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TT</w:t>
            </w:r>
            <w:r w:rsidRPr="003A3FE2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: 111 </w:t>
            </w:r>
            <w:proofErr w:type="spellStart"/>
            <w:r w:rsidRPr="003A3FE2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ms</w:t>
            </w:r>
            <w:proofErr w:type="spellEnd"/>
          </w:p>
          <w:p w14:paraId="522C0E45" w14:textId="77777777" w:rsidR="008B05AE" w:rsidRPr="00C7663A" w:rsidRDefault="008B05AE" w:rsidP="007424FD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3A3FE2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A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T</w:t>
            </w:r>
            <w:r w:rsidRPr="003A3FE2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: 0.0111 </w:t>
            </w:r>
            <w:proofErr w:type="spellStart"/>
            <w:r w:rsidRPr="003A3FE2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ms</w:t>
            </w:r>
            <w:proofErr w:type="spellEnd"/>
          </w:p>
        </w:tc>
        <w:tc>
          <w:tcPr>
            <w:tcW w:w="1620" w:type="dxa"/>
          </w:tcPr>
          <w:p w14:paraId="7F2C3E83" w14:textId="77777777" w:rsidR="008B05AE" w:rsidRDefault="008B05AE" w:rsidP="007424FD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TT: 101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ms</w:t>
            </w:r>
            <w:proofErr w:type="spellEnd"/>
          </w:p>
          <w:p w14:paraId="5F671270" w14:textId="77777777" w:rsidR="008B05AE" w:rsidRPr="00C7663A" w:rsidRDefault="008B05AE" w:rsidP="007424FD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AT: 0.0101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ms</w:t>
            </w:r>
            <w:proofErr w:type="spellEnd"/>
          </w:p>
        </w:tc>
        <w:tc>
          <w:tcPr>
            <w:tcW w:w="1703" w:type="dxa"/>
          </w:tcPr>
          <w:p w14:paraId="103B2D6E" w14:textId="77777777" w:rsidR="008B05AE" w:rsidRDefault="008B05AE" w:rsidP="007424FD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TT: 111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ms</w:t>
            </w:r>
            <w:proofErr w:type="spellEnd"/>
          </w:p>
          <w:p w14:paraId="494A872A" w14:textId="77777777" w:rsidR="008B05AE" w:rsidRPr="00C7663A" w:rsidRDefault="008B05AE" w:rsidP="007424FD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AT: 0.0119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ms</w:t>
            </w:r>
            <w:proofErr w:type="spellEnd"/>
          </w:p>
        </w:tc>
        <w:tc>
          <w:tcPr>
            <w:tcW w:w="1627" w:type="dxa"/>
          </w:tcPr>
          <w:p w14:paraId="4B30248F" w14:textId="77777777" w:rsidR="008B05AE" w:rsidRDefault="008B05AE" w:rsidP="007424FD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TT: 128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ms</w:t>
            </w:r>
            <w:proofErr w:type="spellEnd"/>
          </w:p>
          <w:p w14:paraId="10F754AC" w14:textId="77777777" w:rsidR="008B05AE" w:rsidRPr="00C7663A" w:rsidRDefault="008B05AE" w:rsidP="007424FD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AT: 0.0117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ms</w:t>
            </w:r>
            <w:proofErr w:type="spellEnd"/>
          </w:p>
        </w:tc>
      </w:tr>
      <w:tr w:rsidR="008B05AE" w14:paraId="60A0DF3F" w14:textId="77777777" w:rsidTr="007424FD">
        <w:tc>
          <w:tcPr>
            <w:tcW w:w="2076" w:type="dxa"/>
          </w:tcPr>
          <w:p w14:paraId="486474DD" w14:textId="77777777" w:rsidR="008B05AE" w:rsidRDefault="008B05AE" w:rsidP="007424F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random_7K.txt</w:t>
            </w:r>
            <w:proofErr w:type="spellEnd"/>
          </w:p>
        </w:tc>
        <w:tc>
          <w:tcPr>
            <w:tcW w:w="1609" w:type="dxa"/>
          </w:tcPr>
          <w:p w14:paraId="50E4136F" w14:textId="3AE98F53" w:rsidR="008B05AE" w:rsidRPr="00C7663A" w:rsidRDefault="008B05AE" w:rsidP="007424FD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TT</w:t>
            </w:r>
            <w:r w:rsidRPr="00C7663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: </w:t>
            </w:r>
            <w:r w:rsidR="00EE5027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628</w:t>
            </w:r>
            <w:r w:rsidRPr="00C7663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C7663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ms</w:t>
            </w:r>
            <w:proofErr w:type="spellEnd"/>
          </w:p>
          <w:p w14:paraId="58CA584C" w14:textId="294A915D" w:rsidR="008B05AE" w:rsidRPr="00C7663A" w:rsidRDefault="008B05AE" w:rsidP="007424FD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C7663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A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T</w:t>
            </w:r>
            <w:r w:rsidRPr="00C7663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: 0.</w:t>
            </w:r>
            <w:r w:rsidR="00EE5027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0628</w:t>
            </w:r>
            <w:r w:rsidRPr="00C7663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C7663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ms</w:t>
            </w:r>
            <w:proofErr w:type="spellEnd"/>
          </w:p>
        </w:tc>
        <w:tc>
          <w:tcPr>
            <w:tcW w:w="1620" w:type="dxa"/>
          </w:tcPr>
          <w:p w14:paraId="65AA46AE" w14:textId="6296D8B8" w:rsidR="008B05AE" w:rsidRPr="003A3FE2" w:rsidRDefault="008B05AE" w:rsidP="007424FD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TT</w:t>
            </w:r>
            <w:r w:rsidRPr="003A3FE2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: </w:t>
            </w:r>
            <w:r w:rsidR="00EE5027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618</w:t>
            </w:r>
            <w:r w:rsidRPr="003A3FE2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3A3FE2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ms</w:t>
            </w:r>
            <w:proofErr w:type="spellEnd"/>
          </w:p>
          <w:p w14:paraId="506670B4" w14:textId="66DFBE15" w:rsidR="008B05AE" w:rsidRPr="00C7663A" w:rsidRDefault="008B05AE" w:rsidP="007424FD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3A3FE2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A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T</w:t>
            </w:r>
            <w:r w:rsidRPr="003A3FE2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: 0.</w:t>
            </w:r>
            <w:r w:rsidR="00EE5027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0616</w:t>
            </w:r>
            <w:r w:rsidRPr="003A3FE2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3A3FE2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ms</w:t>
            </w:r>
            <w:proofErr w:type="spellEnd"/>
          </w:p>
        </w:tc>
        <w:tc>
          <w:tcPr>
            <w:tcW w:w="1620" w:type="dxa"/>
          </w:tcPr>
          <w:p w14:paraId="04FE8E06" w14:textId="16236001" w:rsidR="008B05AE" w:rsidRDefault="008B05AE" w:rsidP="007424FD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TT: </w:t>
            </w:r>
            <w:r w:rsidR="00EE5027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601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ms</w:t>
            </w:r>
            <w:proofErr w:type="spellEnd"/>
          </w:p>
          <w:p w14:paraId="349B2D7C" w14:textId="2D6FF5E8" w:rsidR="008B05AE" w:rsidRPr="00C7663A" w:rsidRDefault="008B05AE" w:rsidP="007424FD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AT: 0.</w:t>
            </w:r>
            <w:r w:rsidR="00EE5027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0601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ms</w:t>
            </w:r>
            <w:proofErr w:type="spellEnd"/>
          </w:p>
        </w:tc>
        <w:tc>
          <w:tcPr>
            <w:tcW w:w="1703" w:type="dxa"/>
          </w:tcPr>
          <w:p w14:paraId="402CB574" w14:textId="37930E81" w:rsidR="008B05AE" w:rsidRDefault="008B05AE" w:rsidP="007424FD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TT: </w:t>
            </w:r>
            <w:r w:rsidR="00EE5027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663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ms</w:t>
            </w:r>
            <w:proofErr w:type="spellEnd"/>
          </w:p>
          <w:p w14:paraId="0E3A00F4" w14:textId="67B51673" w:rsidR="008B05AE" w:rsidRPr="00C7663A" w:rsidRDefault="008B05AE" w:rsidP="007424FD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AT: 0.</w:t>
            </w:r>
            <w:r w:rsidR="00EE5027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0663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ms</w:t>
            </w:r>
            <w:proofErr w:type="spellEnd"/>
          </w:p>
        </w:tc>
        <w:tc>
          <w:tcPr>
            <w:tcW w:w="1627" w:type="dxa"/>
          </w:tcPr>
          <w:p w14:paraId="62435400" w14:textId="66A06D5F" w:rsidR="008B05AE" w:rsidRDefault="008B05AE" w:rsidP="007424FD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TT: </w:t>
            </w:r>
            <w:r w:rsidR="00EE5027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771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ms</w:t>
            </w:r>
            <w:proofErr w:type="spellEnd"/>
          </w:p>
          <w:p w14:paraId="4BFA6927" w14:textId="14F803A9" w:rsidR="008B05AE" w:rsidRPr="00C7663A" w:rsidRDefault="008B05AE" w:rsidP="007424FD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AT: 0.</w:t>
            </w:r>
            <w:r w:rsidR="00EE5027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0771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ms</w:t>
            </w:r>
            <w:proofErr w:type="spellEnd"/>
          </w:p>
        </w:tc>
      </w:tr>
      <w:tr w:rsidR="008B05AE" w14:paraId="70BA51EF" w14:textId="77777777" w:rsidTr="007424FD">
        <w:tc>
          <w:tcPr>
            <w:tcW w:w="2076" w:type="dxa"/>
          </w:tcPr>
          <w:p w14:paraId="16A16B2D" w14:textId="77777777" w:rsidR="008B05AE" w:rsidRDefault="008B05AE" w:rsidP="007424F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random_10K.txt</w:t>
            </w:r>
            <w:proofErr w:type="spellEnd"/>
          </w:p>
        </w:tc>
        <w:tc>
          <w:tcPr>
            <w:tcW w:w="1609" w:type="dxa"/>
          </w:tcPr>
          <w:p w14:paraId="4999576B" w14:textId="77777777" w:rsidR="008B05AE" w:rsidRPr="00C7663A" w:rsidRDefault="008B05AE" w:rsidP="007424FD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TT</w:t>
            </w:r>
            <w:r w:rsidRPr="00C7663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: 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888</w:t>
            </w:r>
            <w:r w:rsidRPr="00C7663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C7663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ms</w:t>
            </w:r>
            <w:proofErr w:type="spellEnd"/>
          </w:p>
          <w:p w14:paraId="1ABB74F2" w14:textId="77777777" w:rsidR="008B05AE" w:rsidRPr="00C7663A" w:rsidRDefault="008B05AE" w:rsidP="007424FD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C7663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A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T</w:t>
            </w:r>
            <w:r w:rsidRPr="00C7663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: 0.0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888</w:t>
            </w:r>
            <w:r w:rsidRPr="00C7663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C7663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ms</w:t>
            </w:r>
            <w:proofErr w:type="spellEnd"/>
          </w:p>
        </w:tc>
        <w:tc>
          <w:tcPr>
            <w:tcW w:w="1620" w:type="dxa"/>
          </w:tcPr>
          <w:p w14:paraId="24822FEC" w14:textId="77777777" w:rsidR="008B05AE" w:rsidRPr="003A3FE2" w:rsidRDefault="008B05AE" w:rsidP="007424FD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TT</w:t>
            </w:r>
            <w:r w:rsidRPr="003A3FE2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: 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940</w:t>
            </w:r>
            <w:r w:rsidRPr="003A3FE2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3A3FE2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ms</w:t>
            </w:r>
            <w:proofErr w:type="spellEnd"/>
          </w:p>
          <w:p w14:paraId="31753991" w14:textId="77777777" w:rsidR="008B05AE" w:rsidRPr="00C7663A" w:rsidRDefault="008B05AE" w:rsidP="007424FD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3A3FE2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A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T</w:t>
            </w:r>
            <w:r w:rsidRPr="003A3FE2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: 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0.094</w:t>
            </w:r>
            <w:r w:rsidRPr="003A3FE2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3A3FE2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ms</w:t>
            </w:r>
            <w:proofErr w:type="spellEnd"/>
          </w:p>
        </w:tc>
        <w:tc>
          <w:tcPr>
            <w:tcW w:w="1620" w:type="dxa"/>
          </w:tcPr>
          <w:p w14:paraId="792E386E" w14:textId="77777777" w:rsidR="008B05AE" w:rsidRDefault="008B05AE" w:rsidP="007424FD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TT: 986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ms</w:t>
            </w:r>
            <w:proofErr w:type="spellEnd"/>
          </w:p>
          <w:p w14:paraId="7D37BC1C" w14:textId="77777777" w:rsidR="008B05AE" w:rsidRPr="00C7663A" w:rsidRDefault="008B05AE" w:rsidP="007424FD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AT: 0.0986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ms</w:t>
            </w:r>
            <w:proofErr w:type="spellEnd"/>
          </w:p>
        </w:tc>
        <w:tc>
          <w:tcPr>
            <w:tcW w:w="1703" w:type="dxa"/>
          </w:tcPr>
          <w:p w14:paraId="5E386A97" w14:textId="77777777" w:rsidR="008B05AE" w:rsidRDefault="008B05AE" w:rsidP="007424FD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TT: 989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ms</w:t>
            </w:r>
            <w:proofErr w:type="spellEnd"/>
          </w:p>
          <w:p w14:paraId="355E1CC4" w14:textId="77777777" w:rsidR="008B05AE" w:rsidRPr="00C7663A" w:rsidRDefault="008B05AE" w:rsidP="007424FD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AT: 0.0989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ms</w:t>
            </w:r>
            <w:proofErr w:type="spellEnd"/>
          </w:p>
        </w:tc>
        <w:tc>
          <w:tcPr>
            <w:tcW w:w="1627" w:type="dxa"/>
          </w:tcPr>
          <w:p w14:paraId="768252FB" w14:textId="77777777" w:rsidR="008B05AE" w:rsidRDefault="008B05AE" w:rsidP="007424FD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TT: 1073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ms</w:t>
            </w:r>
            <w:proofErr w:type="spellEnd"/>
          </w:p>
          <w:p w14:paraId="00B667D7" w14:textId="77777777" w:rsidR="008B05AE" w:rsidRPr="00C7663A" w:rsidRDefault="008B05AE" w:rsidP="007424FD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AT: 0.1073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ms</w:t>
            </w:r>
            <w:proofErr w:type="spellEnd"/>
          </w:p>
        </w:tc>
      </w:tr>
      <w:tr w:rsidR="008B05AE" w14:paraId="7E57A941" w14:textId="77777777" w:rsidTr="007424FD">
        <w:tc>
          <w:tcPr>
            <w:tcW w:w="2076" w:type="dxa"/>
          </w:tcPr>
          <w:p w14:paraId="36E62BD2" w14:textId="77777777" w:rsidR="008B05AE" w:rsidRDefault="008B05AE" w:rsidP="007424F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Random_17K.txt</w:t>
            </w:r>
            <w:proofErr w:type="spellEnd"/>
          </w:p>
        </w:tc>
        <w:tc>
          <w:tcPr>
            <w:tcW w:w="1609" w:type="dxa"/>
          </w:tcPr>
          <w:p w14:paraId="372BEF2E" w14:textId="270613A9" w:rsidR="008B05AE" w:rsidRPr="00C7663A" w:rsidRDefault="008B05AE" w:rsidP="007424FD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TT</w:t>
            </w:r>
            <w:r w:rsidRPr="00C7663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: </w:t>
            </w:r>
            <w:r w:rsidR="00EE5027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1424</w:t>
            </w:r>
            <w:r w:rsidRPr="00C7663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C7663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ms</w:t>
            </w:r>
            <w:proofErr w:type="spellEnd"/>
          </w:p>
          <w:p w14:paraId="2B839406" w14:textId="3E700C2E" w:rsidR="008B05AE" w:rsidRPr="00C7663A" w:rsidRDefault="008B05AE" w:rsidP="007424FD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C7663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A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T</w:t>
            </w:r>
            <w:r w:rsidRPr="00C7663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: 0.</w:t>
            </w:r>
            <w:r w:rsidR="00EE5027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1424</w:t>
            </w:r>
            <w:r w:rsidRPr="00C7663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C7663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ms</w:t>
            </w:r>
            <w:proofErr w:type="spellEnd"/>
          </w:p>
        </w:tc>
        <w:tc>
          <w:tcPr>
            <w:tcW w:w="1620" w:type="dxa"/>
          </w:tcPr>
          <w:p w14:paraId="71D27BA0" w14:textId="24881004" w:rsidR="008B05AE" w:rsidRPr="003A3FE2" w:rsidRDefault="008B05AE" w:rsidP="007424FD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TT</w:t>
            </w:r>
            <w:r w:rsidRPr="003A3FE2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: </w:t>
            </w:r>
            <w:r w:rsidR="00EE5027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1472</w:t>
            </w:r>
            <w:r w:rsidRPr="003A3FE2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3A3FE2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ms</w:t>
            </w:r>
            <w:proofErr w:type="spellEnd"/>
          </w:p>
          <w:p w14:paraId="32DD93F9" w14:textId="4A222E9D" w:rsidR="008B05AE" w:rsidRPr="00C7663A" w:rsidRDefault="008B05AE" w:rsidP="007424FD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3A3FE2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A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T</w:t>
            </w:r>
            <w:r w:rsidRPr="003A3FE2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: 0.</w:t>
            </w:r>
            <w:r w:rsidR="00EE5027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1472</w:t>
            </w:r>
            <w:r w:rsidRPr="003A3FE2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3A3FE2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ms</w:t>
            </w:r>
            <w:proofErr w:type="spellEnd"/>
          </w:p>
        </w:tc>
        <w:tc>
          <w:tcPr>
            <w:tcW w:w="1620" w:type="dxa"/>
          </w:tcPr>
          <w:p w14:paraId="79829231" w14:textId="107B7994" w:rsidR="008B05AE" w:rsidRDefault="008B05AE" w:rsidP="007424FD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TT: </w:t>
            </w:r>
            <w:r w:rsidR="00054F94" w:rsidRPr="00054F94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1454</w:t>
            </w:r>
            <w:r w:rsidR="00054F94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ms</w:t>
            </w:r>
            <w:proofErr w:type="spellEnd"/>
          </w:p>
          <w:p w14:paraId="212F60BB" w14:textId="6BF3E30D" w:rsidR="008B05AE" w:rsidRPr="00C7663A" w:rsidRDefault="008B05AE" w:rsidP="007424FD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AT: 0.</w:t>
            </w:r>
            <w:r w:rsidR="00054F94" w:rsidRPr="00054F94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1454</w:t>
            </w:r>
            <w:r w:rsidR="00054F94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ms</w:t>
            </w:r>
            <w:proofErr w:type="spellEnd"/>
          </w:p>
        </w:tc>
        <w:tc>
          <w:tcPr>
            <w:tcW w:w="1703" w:type="dxa"/>
          </w:tcPr>
          <w:p w14:paraId="319EB462" w14:textId="73F64B96" w:rsidR="008B05AE" w:rsidRDefault="008B05AE" w:rsidP="007424FD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TT: </w:t>
            </w:r>
            <w:r w:rsidR="00054F94" w:rsidRPr="00054F94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1611</w:t>
            </w:r>
            <w:r w:rsidR="00054F94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ms</w:t>
            </w:r>
            <w:proofErr w:type="spellEnd"/>
          </w:p>
          <w:p w14:paraId="307AF443" w14:textId="4ABEBA25" w:rsidR="008B05AE" w:rsidRPr="00C7663A" w:rsidRDefault="008B05AE" w:rsidP="007424FD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AT: 0.</w:t>
            </w:r>
            <w:r w:rsidR="00054F94" w:rsidRPr="00054F94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1611</w:t>
            </w:r>
            <w:r w:rsidR="00054F94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ms</w:t>
            </w:r>
            <w:proofErr w:type="spellEnd"/>
          </w:p>
        </w:tc>
        <w:tc>
          <w:tcPr>
            <w:tcW w:w="1627" w:type="dxa"/>
          </w:tcPr>
          <w:p w14:paraId="77F96DF3" w14:textId="3E476D16" w:rsidR="008B05AE" w:rsidRDefault="008B05AE" w:rsidP="007424FD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TT: </w:t>
            </w:r>
            <w:r w:rsidR="00054F94" w:rsidRPr="00054F94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1691</w:t>
            </w:r>
            <w:r w:rsidR="00054F94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ms</w:t>
            </w:r>
            <w:proofErr w:type="spellEnd"/>
          </w:p>
          <w:p w14:paraId="36FC0BA6" w14:textId="20B797CE" w:rsidR="008B05AE" w:rsidRPr="00C7663A" w:rsidRDefault="008B05AE" w:rsidP="007424FD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AT: 0.</w:t>
            </w:r>
            <w:r w:rsidR="00054F94" w:rsidRPr="00054F94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1691</w:t>
            </w:r>
            <w:r w:rsidR="00054F94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ms</w:t>
            </w:r>
            <w:proofErr w:type="spellEnd"/>
          </w:p>
        </w:tc>
      </w:tr>
      <w:tr w:rsidR="008B05AE" w14:paraId="182DD9DE" w14:textId="77777777" w:rsidTr="007424FD">
        <w:tc>
          <w:tcPr>
            <w:tcW w:w="2076" w:type="dxa"/>
          </w:tcPr>
          <w:p w14:paraId="04052D89" w14:textId="77777777" w:rsidR="008B05AE" w:rsidRDefault="008B05AE" w:rsidP="007424F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lastRenderedPageBreak/>
              <w:t>random_100K.txt</w:t>
            </w:r>
            <w:proofErr w:type="spellEnd"/>
          </w:p>
        </w:tc>
        <w:tc>
          <w:tcPr>
            <w:tcW w:w="1609" w:type="dxa"/>
          </w:tcPr>
          <w:p w14:paraId="55B08B41" w14:textId="654B43D0" w:rsidR="008B05AE" w:rsidRPr="00C7663A" w:rsidRDefault="008B05AE" w:rsidP="007424FD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TT</w:t>
            </w:r>
            <w:r w:rsidRPr="00C7663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: 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8298</w:t>
            </w:r>
            <w:r w:rsidRPr="00C7663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C7663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ms</w:t>
            </w:r>
            <w:proofErr w:type="spellEnd"/>
          </w:p>
          <w:p w14:paraId="70DB1613" w14:textId="3B8E16B3" w:rsidR="008B05AE" w:rsidRPr="00C7663A" w:rsidRDefault="008B05AE" w:rsidP="007424FD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C7663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A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T</w:t>
            </w:r>
            <w:r w:rsidRPr="00C7663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: 0.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8298</w:t>
            </w:r>
            <w:r w:rsidRPr="00C7663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C7663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ms</w:t>
            </w:r>
            <w:proofErr w:type="spellEnd"/>
          </w:p>
        </w:tc>
        <w:tc>
          <w:tcPr>
            <w:tcW w:w="1620" w:type="dxa"/>
          </w:tcPr>
          <w:p w14:paraId="1FEAD276" w14:textId="47DFFBAB" w:rsidR="008B05AE" w:rsidRPr="003A3FE2" w:rsidRDefault="008B05AE" w:rsidP="007424FD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TT</w:t>
            </w:r>
            <w:r w:rsidRPr="003A3FE2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: </w:t>
            </w:r>
            <w:r w:rsidR="00CB7F03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8343</w:t>
            </w:r>
            <w:r w:rsidRPr="003A3FE2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3A3FE2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ms</w:t>
            </w:r>
            <w:proofErr w:type="spellEnd"/>
          </w:p>
          <w:p w14:paraId="0E98C094" w14:textId="4395F5E0" w:rsidR="008B05AE" w:rsidRPr="00C7663A" w:rsidRDefault="008B05AE" w:rsidP="007424FD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3A3FE2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A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T</w:t>
            </w:r>
            <w:r w:rsidRPr="003A3FE2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: 0.</w:t>
            </w:r>
            <w:r w:rsidR="00CB7F03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8343</w:t>
            </w:r>
            <w:r w:rsidRPr="003A3FE2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3A3FE2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ms</w:t>
            </w:r>
            <w:proofErr w:type="spellEnd"/>
          </w:p>
        </w:tc>
        <w:tc>
          <w:tcPr>
            <w:tcW w:w="1620" w:type="dxa"/>
          </w:tcPr>
          <w:p w14:paraId="15209ABA" w14:textId="0AF17D41" w:rsidR="008B05AE" w:rsidRDefault="008B05AE" w:rsidP="007424FD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TT: </w:t>
            </w:r>
            <w:r w:rsidR="00CB7F03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8837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ms</w:t>
            </w:r>
            <w:proofErr w:type="spellEnd"/>
          </w:p>
          <w:p w14:paraId="1EDC8473" w14:textId="7ED87070" w:rsidR="008B05AE" w:rsidRPr="00C7663A" w:rsidRDefault="008B05AE" w:rsidP="007424FD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AT: 0.</w:t>
            </w:r>
            <w:r w:rsidR="00CB7F03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8837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ms</w:t>
            </w:r>
            <w:proofErr w:type="spellEnd"/>
          </w:p>
        </w:tc>
        <w:tc>
          <w:tcPr>
            <w:tcW w:w="1703" w:type="dxa"/>
          </w:tcPr>
          <w:p w14:paraId="0CD1F012" w14:textId="4DC2DB16" w:rsidR="008B05AE" w:rsidRDefault="008B05AE" w:rsidP="007424FD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TT: 9738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ms</w:t>
            </w:r>
            <w:proofErr w:type="spellEnd"/>
          </w:p>
          <w:p w14:paraId="6CF3902B" w14:textId="7E432545" w:rsidR="008B05AE" w:rsidRPr="00C7663A" w:rsidRDefault="008B05AE" w:rsidP="007424FD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AT: 0.9738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ms</w:t>
            </w:r>
            <w:proofErr w:type="spellEnd"/>
          </w:p>
        </w:tc>
        <w:tc>
          <w:tcPr>
            <w:tcW w:w="1627" w:type="dxa"/>
          </w:tcPr>
          <w:p w14:paraId="56EEB336" w14:textId="6A98C14F" w:rsidR="008B05AE" w:rsidRDefault="008B05AE" w:rsidP="007424FD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TT: 9950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ms</w:t>
            </w:r>
            <w:proofErr w:type="spellEnd"/>
          </w:p>
          <w:p w14:paraId="1E5E068C" w14:textId="6296C4EF" w:rsidR="008B05AE" w:rsidRPr="00C7663A" w:rsidRDefault="008B05AE" w:rsidP="007424FD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AT: 0.995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ms</w:t>
            </w:r>
            <w:proofErr w:type="spellEnd"/>
          </w:p>
        </w:tc>
      </w:tr>
      <w:tr w:rsidR="008B05AE" w14:paraId="51BC64A9" w14:textId="77777777" w:rsidTr="007424FD">
        <w:tc>
          <w:tcPr>
            <w:tcW w:w="2076" w:type="dxa"/>
          </w:tcPr>
          <w:p w14:paraId="320BC52F" w14:textId="77777777" w:rsidR="008B05AE" w:rsidRDefault="008B05AE" w:rsidP="007424F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random_1M.txt</w:t>
            </w:r>
            <w:proofErr w:type="spellEnd"/>
          </w:p>
        </w:tc>
        <w:tc>
          <w:tcPr>
            <w:tcW w:w="1609" w:type="dxa"/>
          </w:tcPr>
          <w:p w14:paraId="08986402" w14:textId="5EC95118" w:rsidR="008B05AE" w:rsidRPr="00C7663A" w:rsidRDefault="008B05AE" w:rsidP="007424FD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TT</w:t>
            </w:r>
            <w:r w:rsidRPr="00C7663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: </w:t>
            </w:r>
            <w:r w:rsidR="008D4EA3" w:rsidRPr="008D4EA3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90407</w:t>
            </w:r>
            <w:r w:rsidR="008D4EA3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C7663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ms</w:t>
            </w:r>
            <w:proofErr w:type="spellEnd"/>
          </w:p>
          <w:p w14:paraId="59416296" w14:textId="778D703B" w:rsidR="008B05AE" w:rsidRPr="00C7663A" w:rsidRDefault="008B05AE" w:rsidP="007424FD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C7663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A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T</w:t>
            </w:r>
            <w:r w:rsidRPr="00C7663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: </w:t>
            </w:r>
            <w:r w:rsidR="008D4EA3" w:rsidRPr="008D4EA3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9.0407</w:t>
            </w:r>
            <w:r w:rsidR="008D4EA3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C7663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ms</w:t>
            </w:r>
            <w:proofErr w:type="spellEnd"/>
          </w:p>
        </w:tc>
        <w:tc>
          <w:tcPr>
            <w:tcW w:w="1620" w:type="dxa"/>
          </w:tcPr>
          <w:p w14:paraId="3C7007BC" w14:textId="3090BD51" w:rsidR="008B05AE" w:rsidRPr="003A3FE2" w:rsidRDefault="008B05AE" w:rsidP="007424FD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TT</w:t>
            </w:r>
            <w:r w:rsidRPr="003A3FE2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: </w:t>
            </w:r>
            <w:r w:rsidR="00F26D8E" w:rsidRPr="00F26D8E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90052</w:t>
            </w:r>
            <w:r w:rsidR="00F26D8E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3A3FE2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ms</w:t>
            </w:r>
            <w:proofErr w:type="spellEnd"/>
          </w:p>
          <w:p w14:paraId="30E578B6" w14:textId="15E44E4F" w:rsidR="008B05AE" w:rsidRPr="00C7663A" w:rsidRDefault="008B05AE" w:rsidP="007424FD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3A3FE2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A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T</w:t>
            </w:r>
            <w:r w:rsidRPr="003A3FE2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: </w:t>
            </w:r>
            <w:r w:rsidR="00F26D8E" w:rsidRPr="00F26D8E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9.0052</w:t>
            </w:r>
            <w:r w:rsidR="00F26D8E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3A3FE2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ms</w:t>
            </w:r>
            <w:proofErr w:type="spellEnd"/>
          </w:p>
        </w:tc>
        <w:tc>
          <w:tcPr>
            <w:tcW w:w="1620" w:type="dxa"/>
          </w:tcPr>
          <w:p w14:paraId="40AC8000" w14:textId="3F787FE8" w:rsidR="008B05AE" w:rsidRPr="00C7663A" w:rsidRDefault="008B05AE" w:rsidP="007424FD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</w:tc>
        <w:tc>
          <w:tcPr>
            <w:tcW w:w="1703" w:type="dxa"/>
          </w:tcPr>
          <w:p w14:paraId="76357ED9" w14:textId="54C25D0C" w:rsidR="008B05AE" w:rsidRPr="00C7663A" w:rsidRDefault="008B05AE" w:rsidP="007424FD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</w:tc>
        <w:tc>
          <w:tcPr>
            <w:tcW w:w="1627" w:type="dxa"/>
          </w:tcPr>
          <w:p w14:paraId="0A394298" w14:textId="07F4C8A7" w:rsidR="008B05AE" w:rsidRPr="00C7663A" w:rsidRDefault="008B05AE" w:rsidP="007424FD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</w:tc>
      </w:tr>
    </w:tbl>
    <w:p w14:paraId="2D4DFA49" w14:textId="77777777" w:rsidR="008B05AE" w:rsidRPr="006B676A" w:rsidRDefault="008B05AE" w:rsidP="006B676A">
      <w:pPr>
        <w:spacing w:line="36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606D1C4B" w14:textId="7B3B8620" w:rsidR="00531867" w:rsidRDefault="00531867" w:rsidP="00531867">
      <w:pPr>
        <w:pStyle w:val="ListParagraph"/>
        <w:numPr>
          <w:ilvl w:val="0"/>
          <w:numId w:val="47"/>
        </w:numPr>
        <w:spacing w:line="36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AES</w:t>
      </w:r>
      <w:r w:rsidR="007011C6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(Windows System)</w:t>
      </w:r>
    </w:p>
    <w:p w14:paraId="7BFB99EA" w14:textId="77777777" w:rsidR="00F26D8E" w:rsidRDefault="00F26D8E" w:rsidP="00F26D8E">
      <w:pPr>
        <w:pStyle w:val="ListParagraph"/>
        <w:numPr>
          <w:ilvl w:val="1"/>
          <w:numId w:val="47"/>
        </w:numPr>
        <w:spacing w:line="36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GCC compiler</w:t>
      </w:r>
    </w:p>
    <w:p w14:paraId="7E4C9114" w14:textId="77777777" w:rsidR="00F26D8E" w:rsidRDefault="00F26D8E" w:rsidP="00F26D8E">
      <w:pPr>
        <w:pStyle w:val="ListParagraph"/>
        <w:numPr>
          <w:ilvl w:val="0"/>
          <w:numId w:val="54"/>
        </w:numPr>
        <w:spacing w:line="36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Encryption (10000 times)  </w:t>
      </w:r>
    </w:p>
    <w:p w14:paraId="5A669BD5" w14:textId="77777777" w:rsidR="00F26D8E" w:rsidRPr="003A3FE2" w:rsidRDefault="00F26D8E" w:rsidP="00F26D8E">
      <w:pPr>
        <w:pStyle w:val="ListParagraph"/>
        <w:numPr>
          <w:ilvl w:val="1"/>
          <w:numId w:val="55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3A3FE2">
        <w:rPr>
          <w:rFonts w:ascii="Times New Roman" w:hAnsi="Times New Roman" w:cs="Times New Roman"/>
          <w:b/>
          <w:bCs/>
          <w:color w:val="auto"/>
          <w:sz w:val="24"/>
          <w:szCs w:val="24"/>
        </w:rPr>
        <w:t>Abbreviation:</w:t>
      </w:r>
    </w:p>
    <w:p w14:paraId="2D75260D" w14:textId="76CE10E8" w:rsidR="00F26D8E" w:rsidRDefault="00F26D8E" w:rsidP="00F26D8E">
      <w:pPr>
        <w:pStyle w:val="ListParagraph"/>
        <w:numPr>
          <w:ilvl w:val="2"/>
          <w:numId w:val="56"/>
        </w:numPr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3A3FE2">
        <w:rPr>
          <w:rFonts w:ascii="Times New Roman" w:hAnsi="Times New Roman" w:cs="Times New Roman"/>
          <w:color w:val="auto"/>
          <w:sz w:val="24"/>
          <w:szCs w:val="24"/>
        </w:rPr>
        <w:t xml:space="preserve">TT: </w:t>
      </w:r>
      <w:r>
        <w:rPr>
          <w:rFonts w:ascii="Times New Roman" w:hAnsi="Times New Roman" w:cs="Times New Roman"/>
          <w:color w:val="auto"/>
          <w:sz w:val="24"/>
          <w:szCs w:val="24"/>
        </w:rPr>
        <w:t>T</w:t>
      </w:r>
      <w:r w:rsidRPr="003A3FE2">
        <w:rPr>
          <w:rFonts w:ascii="Times New Roman" w:hAnsi="Times New Roman" w:cs="Times New Roman"/>
          <w:color w:val="auto"/>
          <w:sz w:val="24"/>
          <w:szCs w:val="24"/>
        </w:rPr>
        <w:t xml:space="preserve">otal </w:t>
      </w:r>
      <w:r>
        <w:rPr>
          <w:rFonts w:ascii="Times New Roman" w:hAnsi="Times New Roman" w:cs="Times New Roman"/>
          <w:color w:val="auto"/>
          <w:sz w:val="24"/>
          <w:szCs w:val="24"/>
        </w:rPr>
        <w:t>T</w:t>
      </w:r>
      <w:r w:rsidRPr="003A3FE2">
        <w:rPr>
          <w:rFonts w:ascii="Times New Roman" w:hAnsi="Times New Roman" w:cs="Times New Roman"/>
          <w:color w:val="auto"/>
          <w:sz w:val="24"/>
          <w:szCs w:val="24"/>
        </w:rPr>
        <w:t xml:space="preserve">ime, AT: </w:t>
      </w:r>
      <w:r>
        <w:rPr>
          <w:rFonts w:ascii="Times New Roman" w:hAnsi="Times New Roman" w:cs="Times New Roman"/>
          <w:color w:val="auto"/>
          <w:sz w:val="24"/>
          <w:szCs w:val="24"/>
        </w:rPr>
        <w:t>A</w:t>
      </w:r>
      <w:r w:rsidRPr="003A3FE2">
        <w:rPr>
          <w:rFonts w:ascii="Times New Roman" w:hAnsi="Times New Roman" w:cs="Times New Roman"/>
          <w:color w:val="auto"/>
          <w:sz w:val="24"/>
          <w:szCs w:val="24"/>
        </w:rPr>
        <w:t xml:space="preserve">verage </w:t>
      </w:r>
      <w:r>
        <w:rPr>
          <w:rFonts w:ascii="Times New Roman" w:hAnsi="Times New Roman" w:cs="Times New Roman"/>
          <w:color w:val="auto"/>
          <w:sz w:val="24"/>
          <w:szCs w:val="24"/>
        </w:rPr>
        <w:t>T</w:t>
      </w:r>
      <w:r w:rsidRPr="003A3FE2">
        <w:rPr>
          <w:rFonts w:ascii="Times New Roman" w:hAnsi="Times New Roman" w:cs="Times New Roman"/>
          <w:color w:val="auto"/>
          <w:sz w:val="24"/>
          <w:szCs w:val="24"/>
        </w:rPr>
        <w:t>ime</w:t>
      </w:r>
    </w:p>
    <w:p w14:paraId="02419B3D" w14:textId="77777777" w:rsidR="00F26D8E" w:rsidRPr="003A3FE2" w:rsidRDefault="00F26D8E" w:rsidP="00F26D8E">
      <w:pPr>
        <w:pStyle w:val="ListParagraph"/>
        <w:numPr>
          <w:ilvl w:val="1"/>
          <w:numId w:val="56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3A3FE2">
        <w:rPr>
          <w:rFonts w:ascii="Times New Roman" w:hAnsi="Times New Roman" w:cs="Times New Roman"/>
          <w:b/>
          <w:bCs/>
          <w:color w:val="auto"/>
          <w:sz w:val="24"/>
          <w:szCs w:val="24"/>
        </w:rPr>
        <w:t>Note:</w:t>
      </w:r>
    </w:p>
    <w:p w14:paraId="670E4E61" w14:textId="77777777" w:rsidR="007B2DBE" w:rsidRDefault="00F26D8E" w:rsidP="007B2DBE">
      <w:pPr>
        <w:pStyle w:val="ListParagraph"/>
        <w:numPr>
          <w:ilvl w:val="2"/>
          <w:numId w:val="56"/>
        </w:numPr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 xml:space="preserve">All </w:t>
      </w:r>
      <w:proofErr w:type="gramStart"/>
      <w:r>
        <w:rPr>
          <w:rFonts w:ascii="Times New Roman" w:hAnsi="Times New Roman" w:cs="Times New Roman"/>
          <w:color w:val="auto"/>
          <w:sz w:val="24"/>
          <w:szCs w:val="24"/>
        </w:rPr>
        <w:t>key</w:t>
      </w:r>
      <w:proofErr w:type="gramEnd"/>
      <w:r>
        <w:rPr>
          <w:rFonts w:ascii="Times New Roman" w:hAnsi="Times New Roman" w:cs="Times New Roman"/>
          <w:color w:val="auto"/>
          <w:sz w:val="24"/>
          <w:szCs w:val="24"/>
        </w:rPr>
        <w:t xml:space="preserve"> and iv are randomly selected.</w:t>
      </w:r>
    </w:p>
    <w:p w14:paraId="29ED36D2" w14:textId="3B28B615" w:rsidR="00F26D8E" w:rsidRPr="007B2DBE" w:rsidRDefault="007B2DBE" w:rsidP="007B2DBE">
      <w:pPr>
        <w:pStyle w:val="ListParagraph"/>
        <w:numPr>
          <w:ilvl w:val="2"/>
          <w:numId w:val="56"/>
        </w:numPr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Using g++ compiler</w:t>
      </w:r>
    </w:p>
    <w:p w14:paraId="2CE437FB" w14:textId="0B64C953" w:rsidR="00F26D8E" w:rsidRDefault="00F26D8E" w:rsidP="00F26D8E">
      <w:pPr>
        <w:pStyle w:val="ListParagraph"/>
        <w:numPr>
          <w:ilvl w:val="2"/>
          <w:numId w:val="56"/>
        </w:numPr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128 bits default</w:t>
      </w:r>
    </w:p>
    <w:p w14:paraId="2A886486" w14:textId="0E2E93E7" w:rsidR="00BE084E" w:rsidRPr="00F26D8E" w:rsidRDefault="00BE084E" w:rsidP="00F26D8E">
      <w:pPr>
        <w:pStyle w:val="ListParagraph"/>
        <w:numPr>
          <w:ilvl w:val="2"/>
          <w:numId w:val="56"/>
        </w:numPr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 xml:space="preserve">For </w:t>
      </w:r>
      <w:proofErr w:type="gramStart"/>
      <w:r>
        <w:rPr>
          <w:rFonts w:ascii="Times New Roman" w:hAnsi="Times New Roman" w:cs="Times New Roman"/>
          <w:color w:val="auto"/>
          <w:sz w:val="24"/>
          <w:szCs w:val="24"/>
        </w:rPr>
        <w:t>XTS :</w:t>
      </w:r>
      <w:proofErr w:type="gramEnd"/>
      <w:r>
        <w:rPr>
          <w:rFonts w:ascii="Times New Roman" w:hAnsi="Times New Roman" w:cs="Times New Roman"/>
          <w:color w:val="auto"/>
          <w:sz w:val="24"/>
          <w:szCs w:val="24"/>
        </w:rPr>
        <w:t xml:space="preserve"> 256 bits mode</w:t>
      </w:r>
    </w:p>
    <w:tbl>
      <w:tblPr>
        <w:tblStyle w:val="TableGrid"/>
        <w:tblW w:w="10255" w:type="dxa"/>
        <w:tblLook w:val="04A0" w:firstRow="1" w:lastRow="0" w:firstColumn="1" w:lastColumn="0" w:noHBand="0" w:noVBand="1"/>
      </w:tblPr>
      <w:tblGrid>
        <w:gridCol w:w="2076"/>
        <w:gridCol w:w="1609"/>
        <w:gridCol w:w="1620"/>
        <w:gridCol w:w="1620"/>
        <w:gridCol w:w="1703"/>
        <w:gridCol w:w="1627"/>
      </w:tblGrid>
      <w:tr w:rsidR="00F26D8E" w14:paraId="0DACC973" w14:textId="77777777" w:rsidTr="007424FD">
        <w:tc>
          <w:tcPr>
            <w:tcW w:w="2076" w:type="dxa"/>
          </w:tcPr>
          <w:p w14:paraId="0C5CF0F5" w14:textId="77777777" w:rsidR="00F26D8E" w:rsidRDefault="00F26D8E" w:rsidP="007424F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1609" w:type="dxa"/>
          </w:tcPr>
          <w:p w14:paraId="6494A93D" w14:textId="77777777" w:rsidR="00F26D8E" w:rsidRDefault="00F26D8E" w:rsidP="007424F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ECB</w:t>
            </w:r>
          </w:p>
        </w:tc>
        <w:tc>
          <w:tcPr>
            <w:tcW w:w="1620" w:type="dxa"/>
          </w:tcPr>
          <w:p w14:paraId="362D78E1" w14:textId="77777777" w:rsidR="00F26D8E" w:rsidRDefault="00F26D8E" w:rsidP="007424F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CBC</w:t>
            </w:r>
          </w:p>
        </w:tc>
        <w:tc>
          <w:tcPr>
            <w:tcW w:w="1620" w:type="dxa"/>
          </w:tcPr>
          <w:p w14:paraId="098322EA" w14:textId="77777777" w:rsidR="00F26D8E" w:rsidRDefault="00F26D8E" w:rsidP="007424F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CFB</w:t>
            </w:r>
            <w:proofErr w:type="spellEnd"/>
          </w:p>
        </w:tc>
        <w:tc>
          <w:tcPr>
            <w:tcW w:w="1703" w:type="dxa"/>
          </w:tcPr>
          <w:p w14:paraId="06DF0FF4" w14:textId="77777777" w:rsidR="00F26D8E" w:rsidRDefault="00F26D8E" w:rsidP="007424F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OFB</w:t>
            </w:r>
          </w:p>
        </w:tc>
        <w:tc>
          <w:tcPr>
            <w:tcW w:w="1627" w:type="dxa"/>
          </w:tcPr>
          <w:p w14:paraId="3673A5CF" w14:textId="77777777" w:rsidR="00F26D8E" w:rsidRDefault="00F26D8E" w:rsidP="007424F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CTR</w:t>
            </w:r>
          </w:p>
        </w:tc>
      </w:tr>
      <w:tr w:rsidR="00F26D8E" w14:paraId="4D6E7B4A" w14:textId="77777777" w:rsidTr="007424FD">
        <w:tc>
          <w:tcPr>
            <w:tcW w:w="2076" w:type="dxa"/>
          </w:tcPr>
          <w:p w14:paraId="38B8ECB0" w14:textId="77777777" w:rsidR="00F26D8E" w:rsidRDefault="00F26D8E" w:rsidP="007424F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random_1K.txt</w:t>
            </w:r>
            <w:proofErr w:type="spellEnd"/>
          </w:p>
        </w:tc>
        <w:tc>
          <w:tcPr>
            <w:tcW w:w="1609" w:type="dxa"/>
          </w:tcPr>
          <w:p w14:paraId="295CE059" w14:textId="2C969AC8" w:rsidR="00F26D8E" w:rsidRPr="00C7663A" w:rsidRDefault="00F26D8E" w:rsidP="007424FD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TT</w:t>
            </w:r>
            <w:r w:rsidRPr="00C7663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: 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11</w:t>
            </w:r>
            <w:r w:rsidRPr="00C7663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C7663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ms</w:t>
            </w:r>
            <w:proofErr w:type="spellEnd"/>
          </w:p>
          <w:p w14:paraId="6B1789F3" w14:textId="71AF116A" w:rsidR="00F26D8E" w:rsidRPr="00C7663A" w:rsidRDefault="00F26D8E" w:rsidP="007424FD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C7663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A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T</w:t>
            </w:r>
            <w:r w:rsidRPr="00C7663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: </w:t>
            </w:r>
            <w:r w:rsidRPr="00F26D8E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0.0011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C7663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ms</w:t>
            </w:r>
            <w:proofErr w:type="spellEnd"/>
          </w:p>
        </w:tc>
        <w:tc>
          <w:tcPr>
            <w:tcW w:w="1620" w:type="dxa"/>
          </w:tcPr>
          <w:p w14:paraId="01142465" w14:textId="2517BCF1" w:rsidR="00F26D8E" w:rsidRPr="003A3FE2" w:rsidRDefault="00F26D8E" w:rsidP="007424FD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TT</w:t>
            </w:r>
            <w:r w:rsidRPr="003A3FE2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: 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23</w:t>
            </w:r>
            <w:r w:rsidRPr="003A3FE2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3A3FE2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ms</w:t>
            </w:r>
            <w:proofErr w:type="spellEnd"/>
          </w:p>
          <w:p w14:paraId="7CC4E691" w14:textId="1BB605A9" w:rsidR="00F26D8E" w:rsidRPr="00C7663A" w:rsidRDefault="00F26D8E" w:rsidP="007424FD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3A3FE2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A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T</w:t>
            </w:r>
            <w:r w:rsidRPr="003A3FE2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: 0.0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023</w:t>
            </w:r>
            <w:r w:rsidRPr="003A3FE2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3A3FE2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ms</w:t>
            </w:r>
            <w:proofErr w:type="spellEnd"/>
          </w:p>
        </w:tc>
        <w:tc>
          <w:tcPr>
            <w:tcW w:w="1620" w:type="dxa"/>
          </w:tcPr>
          <w:p w14:paraId="28CE4B81" w14:textId="0DC40AB0" w:rsidR="00F26D8E" w:rsidRDefault="00F26D8E" w:rsidP="007424FD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TT: 17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ms</w:t>
            </w:r>
            <w:proofErr w:type="spellEnd"/>
          </w:p>
          <w:p w14:paraId="0D33586D" w14:textId="61C6F314" w:rsidR="00F26D8E" w:rsidRPr="00C7663A" w:rsidRDefault="00F26D8E" w:rsidP="007424FD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AT: </w:t>
            </w:r>
            <w:r w:rsidRPr="00F26D8E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0.0017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ms</w:t>
            </w:r>
            <w:proofErr w:type="spellEnd"/>
          </w:p>
        </w:tc>
        <w:tc>
          <w:tcPr>
            <w:tcW w:w="1703" w:type="dxa"/>
          </w:tcPr>
          <w:p w14:paraId="05D408CB" w14:textId="37DE0406" w:rsidR="00F26D8E" w:rsidRDefault="00F26D8E" w:rsidP="007424FD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TT: 14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ms</w:t>
            </w:r>
            <w:proofErr w:type="spellEnd"/>
          </w:p>
          <w:p w14:paraId="32621A41" w14:textId="3DE183F9" w:rsidR="00F26D8E" w:rsidRPr="00C7663A" w:rsidRDefault="00F26D8E" w:rsidP="007424FD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AT: 0.0014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ms</w:t>
            </w:r>
            <w:proofErr w:type="spellEnd"/>
          </w:p>
        </w:tc>
        <w:tc>
          <w:tcPr>
            <w:tcW w:w="1627" w:type="dxa"/>
          </w:tcPr>
          <w:p w14:paraId="78960687" w14:textId="3E277925" w:rsidR="00F26D8E" w:rsidRDefault="00F26D8E" w:rsidP="007424FD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TT: 13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ms</w:t>
            </w:r>
            <w:proofErr w:type="spellEnd"/>
          </w:p>
          <w:p w14:paraId="2E855DDC" w14:textId="68A83FD5" w:rsidR="00F26D8E" w:rsidRPr="00C7663A" w:rsidRDefault="00F26D8E" w:rsidP="007424FD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AT: 0.0013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ms</w:t>
            </w:r>
            <w:proofErr w:type="spellEnd"/>
          </w:p>
        </w:tc>
      </w:tr>
      <w:tr w:rsidR="00F26D8E" w14:paraId="3A20E2FC" w14:textId="77777777" w:rsidTr="007424FD">
        <w:tc>
          <w:tcPr>
            <w:tcW w:w="2076" w:type="dxa"/>
          </w:tcPr>
          <w:p w14:paraId="227CB2D5" w14:textId="77777777" w:rsidR="00F26D8E" w:rsidRDefault="00F26D8E" w:rsidP="007424F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random_7K.txt</w:t>
            </w:r>
            <w:proofErr w:type="spellEnd"/>
          </w:p>
        </w:tc>
        <w:tc>
          <w:tcPr>
            <w:tcW w:w="1609" w:type="dxa"/>
          </w:tcPr>
          <w:p w14:paraId="24E54CE7" w14:textId="0E0DC426" w:rsidR="00F26D8E" w:rsidRPr="00C7663A" w:rsidRDefault="00F26D8E" w:rsidP="007424FD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TT</w:t>
            </w:r>
            <w:r w:rsidRPr="00C7663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: </w:t>
            </w:r>
            <w:r w:rsidR="00DA39FC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24</w:t>
            </w:r>
            <w:r w:rsidRPr="00C7663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C7663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ms</w:t>
            </w:r>
            <w:proofErr w:type="spellEnd"/>
          </w:p>
          <w:p w14:paraId="0BC40440" w14:textId="5546E70B" w:rsidR="00F26D8E" w:rsidRPr="00C7663A" w:rsidRDefault="00F26D8E" w:rsidP="007424FD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C7663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A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T</w:t>
            </w:r>
            <w:r w:rsidRPr="00C7663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: </w:t>
            </w:r>
            <w:r w:rsidR="00DA39FC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0.0024</w:t>
            </w:r>
            <w:r w:rsidRPr="00C7663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C7663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ms</w:t>
            </w:r>
            <w:proofErr w:type="spellEnd"/>
          </w:p>
        </w:tc>
        <w:tc>
          <w:tcPr>
            <w:tcW w:w="1620" w:type="dxa"/>
          </w:tcPr>
          <w:p w14:paraId="79E3C5EA" w14:textId="0B45A639" w:rsidR="00F26D8E" w:rsidRPr="003A3FE2" w:rsidRDefault="00F26D8E" w:rsidP="007424FD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TT</w:t>
            </w:r>
            <w:r w:rsidRPr="003A3FE2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: </w:t>
            </w:r>
            <w:r w:rsidR="00DA39FC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57</w:t>
            </w:r>
            <w:r w:rsidRPr="003A3FE2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3A3FE2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ms</w:t>
            </w:r>
            <w:proofErr w:type="spellEnd"/>
          </w:p>
          <w:p w14:paraId="322CAAD4" w14:textId="5B1FBF27" w:rsidR="00F26D8E" w:rsidRPr="00C7663A" w:rsidRDefault="00F26D8E" w:rsidP="007424FD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3A3FE2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A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T</w:t>
            </w:r>
            <w:r w:rsidRPr="003A3FE2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: 0.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0</w:t>
            </w:r>
            <w:r w:rsidR="00DA39FC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057</w:t>
            </w:r>
            <w:r w:rsidRPr="003A3FE2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3A3FE2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ms</w:t>
            </w:r>
            <w:proofErr w:type="spellEnd"/>
          </w:p>
        </w:tc>
        <w:tc>
          <w:tcPr>
            <w:tcW w:w="1620" w:type="dxa"/>
          </w:tcPr>
          <w:p w14:paraId="76A25490" w14:textId="6182D167" w:rsidR="00F26D8E" w:rsidRDefault="00F26D8E" w:rsidP="007424FD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TT: </w:t>
            </w:r>
            <w:r w:rsidR="00DA39FC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55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ms</w:t>
            </w:r>
            <w:proofErr w:type="spellEnd"/>
          </w:p>
          <w:p w14:paraId="4C931870" w14:textId="2B107FAF" w:rsidR="00F26D8E" w:rsidRPr="00C7663A" w:rsidRDefault="00F26D8E" w:rsidP="007424FD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AT: 0.0</w:t>
            </w:r>
            <w:r w:rsidR="00DA39FC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055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ms</w:t>
            </w:r>
            <w:proofErr w:type="spellEnd"/>
          </w:p>
        </w:tc>
        <w:tc>
          <w:tcPr>
            <w:tcW w:w="1703" w:type="dxa"/>
          </w:tcPr>
          <w:p w14:paraId="421D71E8" w14:textId="6CE0DD80" w:rsidR="00F26D8E" w:rsidRDefault="00F26D8E" w:rsidP="007424FD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TT: </w:t>
            </w:r>
            <w:r w:rsidR="00DA39FC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54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ms</w:t>
            </w:r>
            <w:proofErr w:type="spellEnd"/>
          </w:p>
          <w:p w14:paraId="7EA7965D" w14:textId="7629F9AC" w:rsidR="00F26D8E" w:rsidRPr="00C7663A" w:rsidRDefault="00F26D8E" w:rsidP="007424FD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AT: 0.0</w:t>
            </w:r>
            <w:r w:rsidR="00DA39FC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054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ms</w:t>
            </w:r>
            <w:proofErr w:type="spellEnd"/>
          </w:p>
        </w:tc>
        <w:tc>
          <w:tcPr>
            <w:tcW w:w="1627" w:type="dxa"/>
          </w:tcPr>
          <w:p w14:paraId="7E4059C1" w14:textId="5788F15F" w:rsidR="00F26D8E" w:rsidRDefault="00F26D8E" w:rsidP="007424FD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TT: </w:t>
            </w:r>
            <w:r w:rsidR="00DA39FC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23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ms</w:t>
            </w:r>
            <w:proofErr w:type="spellEnd"/>
          </w:p>
          <w:p w14:paraId="05C03794" w14:textId="45BBFA00" w:rsidR="00F26D8E" w:rsidRPr="00C7663A" w:rsidRDefault="00F26D8E" w:rsidP="007424FD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AT: 0.0</w:t>
            </w:r>
            <w:r w:rsidR="00DA39FC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023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ms</w:t>
            </w:r>
            <w:proofErr w:type="spellEnd"/>
          </w:p>
        </w:tc>
      </w:tr>
      <w:tr w:rsidR="00F26D8E" w14:paraId="69B9A88C" w14:textId="77777777" w:rsidTr="007424FD">
        <w:tc>
          <w:tcPr>
            <w:tcW w:w="2076" w:type="dxa"/>
          </w:tcPr>
          <w:p w14:paraId="1AB0BC8F" w14:textId="77777777" w:rsidR="00F26D8E" w:rsidRDefault="00F26D8E" w:rsidP="007424F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random_10K.txt</w:t>
            </w:r>
            <w:proofErr w:type="spellEnd"/>
          </w:p>
        </w:tc>
        <w:tc>
          <w:tcPr>
            <w:tcW w:w="1609" w:type="dxa"/>
          </w:tcPr>
          <w:p w14:paraId="093E79B8" w14:textId="5669F905" w:rsidR="00F26D8E" w:rsidRPr="00C7663A" w:rsidRDefault="00F26D8E" w:rsidP="007424FD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TT</w:t>
            </w:r>
            <w:r w:rsidRPr="00C7663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: </w:t>
            </w:r>
            <w:r w:rsidR="00DA39FC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18</w:t>
            </w:r>
            <w:r w:rsidRPr="00C7663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C7663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ms</w:t>
            </w:r>
            <w:proofErr w:type="spellEnd"/>
          </w:p>
          <w:p w14:paraId="3CD02B10" w14:textId="47B4E75B" w:rsidR="00F26D8E" w:rsidRPr="00C7663A" w:rsidRDefault="00F26D8E" w:rsidP="007424FD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C7663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A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T</w:t>
            </w:r>
            <w:r w:rsidRPr="00C7663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: </w:t>
            </w:r>
            <w:r w:rsidR="00DA39FC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0.0018</w:t>
            </w:r>
            <w:r w:rsidRPr="00C7663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C7663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ms</w:t>
            </w:r>
            <w:proofErr w:type="spellEnd"/>
          </w:p>
        </w:tc>
        <w:tc>
          <w:tcPr>
            <w:tcW w:w="1620" w:type="dxa"/>
          </w:tcPr>
          <w:p w14:paraId="1910C687" w14:textId="1045B4AC" w:rsidR="00F26D8E" w:rsidRPr="003A3FE2" w:rsidRDefault="00F26D8E" w:rsidP="007424FD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TT</w:t>
            </w:r>
            <w:r w:rsidRPr="003A3FE2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: </w:t>
            </w:r>
            <w:r w:rsidR="00DA39FC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68</w:t>
            </w:r>
            <w:r w:rsidRPr="003A3FE2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3A3FE2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ms</w:t>
            </w:r>
            <w:proofErr w:type="spellEnd"/>
          </w:p>
          <w:p w14:paraId="339CE7FC" w14:textId="44C003AC" w:rsidR="00F26D8E" w:rsidRPr="00C7663A" w:rsidRDefault="00F26D8E" w:rsidP="007424FD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3A3FE2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A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T</w:t>
            </w:r>
            <w:r w:rsidRPr="003A3FE2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: 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0.0</w:t>
            </w:r>
            <w:r w:rsidR="00DA39FC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068</w:t>
            </w:r>
            <w:r w:rsidRPr="003A3FE2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3A3FE2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ms</w:t>
            </w:r>
            <w:proofErr w:type="spellEnd"/>
          </w:p>
        </w:tc>
        <w:tc>
          <w:tcPr>
            <w:tcW w:w="1620" w:type="dxa"/>
          </w:tcPr>
          <w:p w14:paraId="257C7834" w14:textId="501FBF9B" w:rsidR="00F26D8E" w:rsidRDefault="00F26D8E" w:rsidP="007424FD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TT: </w:t>
            </w:r>
            <w:r w:rsidR="00DA39FC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76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ms</w:t>
            </w:r>
            <w:proofErr w:type="spellEnd"/>
          </w:p>
          <w:p w14:paraId="331C2B92" w14:textId="76A7F5F0" w:rsidR="00F26D8E" w:rsidRPr="00C7663A" w:rsidRDefault="00F26D8E" w:rsidP="007424FD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AT: 0.0</w:t>
            </w:r>
            <w:r w:rsidR="00DA39FC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076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ms</w:t>
            </w:r>
            <w:proofErr w:type="spellEnd"/>
          </w:p>
        </w:tc>
        <w:tc>
          <w:tcPr>
            <w:tcW w:w="1703" w:type="dxa"/>
          </w:tcPr>
          <w:p w14:paraId="5AC06138" w14:textId="1196B167" w:rsidR="00F26D8E" w:rsidRDefault="00F26D8E" w:rsidP="007424FD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TT: </w:t>
            </w:r>
            <w:r w:rsidR="00DA39FC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52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ms</w:t>
            </w:r>
            <w:proofErr w:type="spellEnd"/>
          </w:p>
          <w:p w14:paraId="215E91BD" w14:textId="5609F459" w:rsidR="00F26D8E" w:rsidRPr="00C7663A" w:rsidRDefault="00F26D8E" w:rsidP="007424FD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AT: 0.0</w:t>
            </w:r>
            <w:r w:rsidR="00DA39FC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052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ms</w:t>
            </w:r>
            <w:proofErr w:type="spellEnd"/>
          </w:p>
        </w:tc>
        <w:tc>
          <w:tcPr>
            <w:tcW w:w="1627" w:type="dxa"/>
          </w:tcPr>
          <w:p w14:paraId="4409C4D2" w14:textId="475D2A25" w:rsidR="00F26D8E" w:rsidRDefault="00F26D8E" w:rsidP="007424FD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TT: </w:t>
            </w:r>
            <w:r w:rsidR="00DA39FC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24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ms</w:t>
            </w:r>
            <w:proofErr w:type="spellEnd"/>
          </w:p>
          <w:p w14:paraId="45D078DE" w14:textId="7A187AC1" w:rsidR="00F26D8E" w:rsidRPr="00C7663A" w:rsidRDefault="00F26D8E" w:rsidP="007424FD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AT: 0.</w:t>
            </w:r>
            <w:r w:rsidR="00DA39FC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0024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ms</w:t>
            </w:r>
            <w:proofErr w:type="spellEnd"/>
          </w:p>
        </w:tc>
      </w:tr>
      <w:tr w:rsidR="00F26D8E" w14:paraId="474FD193" w14:textId="77777777" w:rsidTr="007424FD">
        <w:tc>
          <w:tcPr>
            <w:tcW w:w="2076" w:type="dxa"/>
          </w:tcPr>
          <w:p w14:paraId="12840324" w14:textId="5AC3E9C1" w:rsidR="00F26D8E" w:rsidRDefault="00BE084E" w:rsidP="007424F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r</w:t>
            </w:r>
            <w:r w:rsidR="00F26D8E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andom_17K.txt</w:t>
            </w:r>
            <w:proofErr w:type="spellEnd"/>
          </w:p>
        </w:tc>
        <w:tc>
          <w:tcPr>
            <w:tcW w:w="1609" w:type="dxa"/>
          </w:tcPr>
          <w:p w14:paraId="6D792E5A" w14:textId="0806C4DD" w:rsidR="00F26D8E" w:rsidRPr="007C1D95" w:rsidRDefault="00F26D8E" w:rsidP="007424FD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7C1D95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TT: </w:t>
            </w:r>
            <w:r w:rsidR="007C1D95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31</w:t>
            </w:r>
            <w:r w:rsidRPr="007C1D95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7C1D95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ms</w:t>
            </w:r>
            <w:proofErr w:type="spellEnd"/>
          </w:p>
          <w:p w14:paraId="5CF42E53" w14:textId="383C4BFA" w:rsidR="00F26D8E" w:rsidRPr="007C1D95" w:rsidRDefault="00F26D8E" w:rsidP="007424FD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7C1D95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AT: 0.</w:t>
            </w:r>
            <w:r w:rsidR="007C1D95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0031</w:t>
            </w:r>
            <w:r w:rsidRPr="007C1D95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7C1D95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ms</w:t>
            </w:r>
            <w:proofErr w:type="spellEnd"/>
          </w:p>
        </w:tc>
        <w:tc>
          <w:tcPr>
            <w:tcW w:w="1620" w:type="dxa"/>
          </w:tcPr>
          <w:p w14:paraId="1EA21B45" w14:textId="466D2CEA" w:rsidR="00F26D8E" w:rsidRPr="007C1D95" w:rsidRDefault="00F26D8E" w:rsidP="007424FD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7C1D95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TT: </w:t>
            </w:r>
            <w:r w:rsidR="007C1D95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118</w:t>
            </w:r>
            <w:r w:rsidRPr="007C1D95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7C1D95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ms</w:t>
            </w:r>
            <w:proofErr w:type="spellEnd"/>
          </w:p>
          <w:p w14:paraId="4BFCD5DF" w14:textId="39A80C63" w:rsidR="00F26D8E" w:rsidRPr="007C1D95" w:rsidRDefault="00F26D8E" w:rsidP="007424FD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7C1D95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AT: 0.</w:t>
            </w:r>
            <w:r w:rsidR="007C1D95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0118</w:t>
            </w:r>
            <w:r w:rsidRPr="007C1D95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7C1D95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ms</w:t>
            </w:r>
            <w:proofErr w:type="spellEnd"/>
          </w:p>
        </w:tc>
        <w:tc>
          <w:tcPr>
            <w:tcW w:w="1620" w:type="dxa"/>
          </w:tcPr>
          <w:p w14:paraId="3DA5A181" w14:textId="7E810D19" w:rsidR="00F26D8E" w:rsidRPr="007C1D95" w:rsidRDefault="00F26D8E" w:rsidP="007424FD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7C1D95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TT: </w:t>
            </w:r>
            <w:r w:rsidR="007C1D95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113 </w:t>
            </w:r>
            <w:proofErr w:type="spellStart"/>
            <w:r w:rsidR="007C1D95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ms</w:t>
            </w:r>
            <w:proofErr w:type="spellEnd"/>
          </w:p>
          <w:p w14:paraId="1631B55F" w14:textId="3F3C7250" w:rsidR="00F26D8E" w:rsidRPr="007C1D95" w:rsidRDefault="00F26D8E" w:rsidP="007424FD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7C1D95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AT: 0.</w:t>
            </w:r>
            <w:r w:rsidR="007C1D95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0113</w:t>
            </w:r>
            <w:r w:rsidRPr="007C1D95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7C1D95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ms</w:t>
            </w:r>
            <w:proofErr w:type="spellEnd"/>
          </w:p>
        </w:tc>
        <w:tc>
          <w:tcPr>
            <w:tcW w:w="1703" w:type="dxa"/>
          </w:tcPr>
          <w:p w14:paraId="0C07B962" w14:textId="596FAEA8" w:rsidR="00F26D8E" w:rsidRPr="007C1D95" w:rsidRDefault="00F26D8E" w:rsidP="007424FD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7C1D95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TT: </w:t>
            </w:r>
            <w:r w:rsidR="007C1D95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112</w:t>
            </w:r>
            <w:r w:rsidRPr="007C1D95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7C1D95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ms</w:t>
            </w:r>
            <w:proofErr w:type="spellEnd"/>
          </w:p>
          <w:p w14:paraId="1F5F9D1A" w14:textId="7373D6AA" w:rsidR="00F26D8E" w:rsidRPr="007C1D95" w:rsidRDefault="00F26D8E" w:rsidP="007424FD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7C1D95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AT: 0.</w:t>
            </w:r>
            <w:r w:rsidR="007C1D95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0112</w:t>
            </w:r>
            <w:r w:rsidRPr="007C1D95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7C1D95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ms</w:t>
            </w:r>
            <w:proofErr w:type="spellEnd"/>
          </w:p>
        </w:tc>
        <w:tc>
          <w:tcPr>
            <w:tcW w:w="1627" w:type="dxa"/>
          </w:tcPr>
          <w:p w14:paraId="321AA046" w14:textId="7C73ADDF" w:rsidR="00F26D8E" w:rsidRPr="007C1D95" w:rsidRDefault="00F26D8E" w:rsidP="007424FD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7C1D95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TT: </w:t>
            </w:r>
            <w:r w:rsidR="007C1D95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23</w:t>
            </w:r>
            <w:r w:rsidRPr="007C1D95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7C1D95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ms</w:t>
            </w:r>
            <w:proofErr w:type="spellEnd"/>
          </w:p>
          <w:p w14:paraId="42836F40" w14:textId="392AB0D4" w:rsidR="00F26D8E" w:rsidRPr="007C1D95" w:rsidRDefault="00F26D8E" w:rsidP="007424FD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7C1D95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AT: 0.</w:t>
            </w:r>
            <w:r w:rsidR="007C1D95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0023</w:t>
            </w:r>
            <w:r w:rsidRPr="007C1D95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7C1D95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ms</w:t>
            </w:r>
            <w:proofErr w:type="spellEnd"/>
          </w:p>
        </w:tc>
      </w:tr>
      <w:tr w:rsidR="00F26D8E" w14:paraId="087E01B5" w14:textId="77777777" w:rsidTr="007424FD">
        <w:tc>
          <w:tcPr>
            <w:tcW w:w="2076" w:type="dxa"/>
          </w:tcPr>
          <w:p w14:paraId="5C27E0BF" w14:textId="77777777" w:rsidR="00F26D8E" w:rsidRDefault="00F26D8E" w:rsidP="007424F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random_100K.txt</w:t>
            </w:r>
            <w:proofErr w:type="spellEnd"/>
          </w:p>
        </w:tc>
        <w:tc>
          <w:tcPr>
            <w:tcW w:w="1609" w:type="dxa"/>
          </w:tcPr>
          <w:p w14:paraId="00E5F242" w14:textId="0899EFC8" w:rsidR="00F26D8E" w:rsidRPr="00C7663A" w:rsidRDefault="00F26D8E" w:rsidP="007424FD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TT</w:t>
            </w:r>
            <w:r w:rsidRPr="00C7663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: </w:t>
            </w:r>
            <w:r w:rsidR="007B2DBE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98</w:t>
            </w:r>
            <w:r w:rsidRPr="00C7663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C7663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ms</w:t>
            </w:r>
            <w:proofErr w:type="spellEnd"/>
          </w:p>
          <w:p w14:paraId="108B6C8D" w14:textId="56A4A213" w:rsidR="00F26D8E" w:rsidRPr="00C7663A" w:rsidRDefault="00F26D8E" w:rsidP="007424FD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C7663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A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T</w:t>
            </w:r>
            <w:r w:rsidRPr="00C7663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: 0.</w:t>
            </w:r>
            <w:r w:rsidR="007B2DBE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0098</w:t>
            </w:r>
            <w:r w:rsidRPr="00C7663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C7663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ms</w:t>
            </w:r>
            <w:proofErr w:type="spellEnd"/>
          </w:p>
        </w:tc>
        <w:tc>
          <w:tcPr>
            <w:tcW w:w="1620" w:type="dxa"/>
          </w:tcPr>
          <w:p w14:paraId="4FD014E5" w14:textId="5FC543CE" w:rsidR="00F26D8E" w:rsidRPr="003A3FE2" w:rsidRDefault="00F26D8E" w:rsidP="007424FD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TT</w:t>
            </w:r>
            <w:r w:rsidRPr="003A3FE2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: </w:t>
            </w:r>
            <w:r w:rsidR="007B2DBE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630</w:t>
            </w:r>
            <w:r w:rsidRPr="003A3FE2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3A3FE2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ms</w:t>
            </w:r>
            <w:proofErr w:type="spellEnd"/>
          </w:p>
          <w:p w14:paraId="7CBE78F4" w14:textId="2F246B72" w:rsidR="00F26D8E" w:rsidRPr="00C7663A" w:rsidRDefault="00F26D8E" w:rsidP="007424FD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3A3FE2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A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T</w:t>
            </w:r>
            <w:r w:rsidRPr="003A3FE2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: 0.</w:t>
            </w:r>
            <w:r w:rsidR="007B2DBE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063</w:t>
            </w:r>
            <w:r w:rsidRPr="003A3FE2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3A3FE2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ms</w:t>
            </w:r>
            <w:proofErr w:type="spellEnd"/>
          </w:p>
        </w:tc>
        <w:tc>
          <w:tcPr>
            <w:tcW w:w="1620" w:type="dxa"/>
          </w:tcPr>
          <w:p w14:paraId="32333668" w14:textId="404E3020" w:rsidR="00F26D8E" w:rsidRDefault="00F26D8E" w:rsidP="007424FD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TT: </w:t>
            </w:r>
            <w:r w:rsidR="007B2DBE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628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ms</w:t>
            </w:r>
            <w:proofErr w:type="spellEnd"/>
          </w:p>
          <w:p w14:paraId="71BB00BB" w14:textId="37EAE31D" w:rsidR="00F26D8E" w:rsidRPr="00C7663A" w:rsidRDefault="00F26D8E" w:rsidP="007424FD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AT: 0.</w:t>
            </w:r>
            <w:r w:rsidR="007B2DBE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0628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ms</w:t>
            </w:r>
            <w:proofErr w:type="spellEnd"/>
          </w:p>
        </w:tc>
        <w:tc>
          <w:tcPr>
            <w:tcW w:w="1703" w:type="dxa"/>
          </w:tcPr>
          <w:p w14:paraId="2E17F4AE" w14:textId="03A5F85C" w:rsidR="00F26D8E" w:rsidRDefault="00F26D8E" w:rsidP="007424FD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TT: </w:t>
            </w:r>
            <w:r w:rsidR="007B2DBE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625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ms</w:t>
            </w:r>
            <w:proofErr w:type="spellEnd"/>
          </w:p>
          <w:p w14:paraId="68127CAB" w14:textId="7A5ECDEC" w:rsidR="00F26D8E" w:rsidRPr="00C7663A" w:rsidRDefault="00F26D8E" w:rsidP="007424FD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AT: 0.</w:t>
            </w:r>
            <w:r w:rsidR="007B2DBE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0625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ms</w:t>
            </w:r>
            <w:proofErr w:type="spellEnd"/>
          </w:p>
        </w:tc>
        <w:tc>
          <w:tcPr>
            <w:tcW w:w="1627" w:type="dxa"/>
          </w:tcPr>
          <w:p w14:paraId="28459493" w14:textId="73B03A22" w:rsidR="00F26D8E" w:rsidRDefault="00F26D8E" w:rsidP="007424FD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TT: </w:t>
            </w:r>
            <w:r w:rsidR="007B2DBE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106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ms</w:t>
            </w:r>
            <w:proofErr w:type="spellEnd"/>
          </w:p>
          <w:p w14:paraId="106186D3" w14:textId="19ADCA22" w:rsidR="00F26D8E" w:rsidRPr="00C7663A" w:rsidRDefault="00F26D8E" w:rsidP="007424FD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AT: 1.</w:t>
            </w:r>
            <w:r w:rsidR="007B2DBE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0106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ms</w:t>
            </w:r>
            <w:proofErr w:type="spellEnd"/>
          </w:p>
        </w:tc>
      </w:tr>
      <w:tr w:rsidR="00F26D8E" w14:paraId="0B37130E" w14:textId="77777777" w:rsidTr="007424FD">
        <w:tc>
          <w:tcPr>
            <w:tcW w:w="2076" w:type="dxa"/>
          </w:tcPr>
          <w:p w14:paraId="651420F1" w14:textId="77777777" w:rsidR="00F26D8E" w:rsidRDefault="00F26D8E" w:rsidP="007424F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random_1M.txt</w:t>
            </w:r>
            <w:proofErr w:type="spellEnd"/>
          </w:p>
        </w:tc>
        <w:tc>
          <w:tcPr>
            <w:tcW w:w="1609" w:type="dxa"/>
          </w:tcPr>
          <w:p w14:paraId="5040B37D" w14:textId="2D8232B1" w:rsidR="00F26D8E" w:rsidRPr="00C7663A" w:rsidRDefault="00F26D8E" w:rsidP="007424FD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TT</w:t>
            </w:r>
            <w:r w:rsidRPr="00C7663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: </w:t>
            </w:r>
            <w:r w:rsidR="007B2DBE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1591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C7663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ms</w:t>
            </w:r>
            <w:proofErr w:type="spellEnd"/>
          </w:p>
          <w:p w14:paraId="5D329880" w14:textId="7411250B" w:rsidR="00F26D8E" w:rsidRPr="00C7663A" w:rsidRDefault="00F26D8E" w:rsidP="007424FD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C7663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A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T</w:t>
            </w:r>
            <w:r w:rsidRPr="00C7663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: </w:t>
            </w:r>
            <w:r w:rsidR="007B2DBE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0.1591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C7663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ms</w:t>
            </w:r>
            <w:proofErr w:type="spellEnd"/>
          </w:p>
        </w:tc>
        <w:tc>
          <w:tcPr>
            <w:tcW w:w="1620" w:type="dxa"/>
          </w:tcPr>
          <w:p w14:paraId="79115B63" w14:textId="5F5A3743" w:rsidR="00F26D8E" w:rsidRPr="003A3FE2" w:rsidRDefault="00F26D8E" w:rsidP="007424FD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TT</w:t>
            </w:r>
            <w:r w:rsidRPr="003A3FE2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: </w:t>
            </w:r>
            <w:r w:rsidR="007B2DBE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6604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3A3FE2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ms</w:t>
            </w:r>
            <w:proofErr w:type="spellEnd"/>
          </w:p>
          <w:p w14:paraId="29EBCC98" w14:textId="06E34BDB" w:rsidR="00F26D8E" w:rsidRPr="00C7663A" w:rsidRDefault="00F26D8E" w:rsidP="007424FD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3A3FE2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A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T</w:t>
            </w:r>
            <w:r w:rsidRPr="003A3FE2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: </w:t>
            </w:r>
            <w:r w:rsidR="007B2DBE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0.6604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3A3FE2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ms</w:t>
            </w:r>
            <w:proofErr w:type="spellEnd"/>
          </w:p>
        </w:tc>
        <w:tc>
          <w:tcPr>
            <w:tcW w:w="1620" w:type="dxa"/>
          </w:tcPr>
          <w:p w14:paraId="56149EC9" w14:textId="77777777" w:rsidR="00F26D8E" w:rsidRPr="00C7663A" w:rsidRDefault="00F26D8E" w:rsidP="007424FD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</w:tc>
        <w:tc>
          <w:tcPr>
            <w:tcW w:w="1703" w:type="dxa"/>
          </w:tcPr>
          <w:p w14:paraId="701C6E5E" w14:textId="77777777" w:rsidR="00F26D8E" w:rsidRPr="00C7663A" w:rsidRDefault="00F26D8E" w:rsidP="007424FD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</w:tc>
        <w:tc>
          <w:tcPr>
            <w:tcW w:w="1627" w:type="dxa"/>
          </w:tcPr>
          <w:p w14:paraId="0DC2F4D4" w14:textId="77777777" w:rsidR="00F26D8E" w:rsidRPr="00C7663A" w:rsidRDefault="00F26D8E" w:rsidP="007424FD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</w:tc>
      </w:tr>
    </w:tbl>
    <w:p w14:paraId="5AE2AFBD" w14:textId="77777777" w:rsidR="00F26D8E" w:rsidRDefault="00F26D8E" w:rsidP="00F26D8E">
      <w:pPr>
        <w:spacing w:line="36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35"/>
        <w:gridCol w:w="2435"/>
        <w:gridCol w:w="2436"/>
        <w:gridCol w:w="2436"/>
      </w:tblGrid>
      <w:tr w:rsidR="00F26D8E" w14:paraId="1BE7CF6B" w14:textId="77777777" w:rsidTr="00F26D8E">
        <w:tc>
          <w:tcPr>
            <w:tcW w:w="2435" w:type="dxa"/>
          </w:tcPr>
          <w:p w14:paraId="34ACFF04" w14:textId="77777777" w:rsidR="00F26D8E" w:rsidRDefault="00F26D8E" w:rsidP="00F26D8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2435" w:type="dxa"/>
          </w:tcPr>
          <w:p w14:paraId="6BBFFD57" w14:textId="07190F00" w:rsidR="00F26D8E" w:rsidRDefault="00BE084E" w:rsidP="00BE084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XTS</w:t>
            </w:r>
          </w:p>
        </w:tc>
        <w:tc>
          <w:tcPr>
            <w:tcW w:w="2436" w:type="dxa"/>
          </w:tcPr>
          <w:p w14:paraId="3F66D7FC" w14:textId="66D2F8AF" w:rsidR="00F26D8E" w:rsidRDefault="00BE084E" w:rsidP="00BE084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GCM</w:t>
            </w:r>
          </w:p>
        </w:tc>
        <w:tc>
          <w:tcPr>
            <w:tcW w:w="2436" w:type="dxa"/>
          </w:tcPr>
          <w:p w14:paraId="6778AF3E" w14:textId="0616C0F6" w:rsidR="00F26D8E" w:rsidRDefault="00BE084E" w:rsidP="00BE084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CCM</w:t>
            </w:r>
          </w:p>
        </w:tc>
      </w:tr>
      <w:tr w:rsidR="00F26D8E" w14:paraId="63F8E711" w14:textId="77777777" w:rsidTr="00F26D8E">
        <w:tc>
          <w:tcPr>
            <w:tcW w:w="2435" w:type="dxa"/>
          </w:tcPr>
          <w:p w14:paraId="270CF2F2" w14:textId="60DE1EAB" w:rsidR="00F26D8E" w:rsidRDefault="00F26D8E" w:rsidP="00F26D8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random_1K.txt</w:t>
            </w:r>
            <w:proofErr w:type="spellEnd"/>
          </w:p>
        </w:tc>
        <w:tc>
          <w:tcPr>
            <w:tcW w:w="2435" w:type="dxa"/>
          </w:tcPr>
          <w:p w14:paraId="444B6355" w14:textId="426E981A" w:rsidR="00F26D8E" w:rsidRPr="00C7663A" w:rsidRDefault="00F26D8E" w:rsidP="00F26D8E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TT</w:t>
            </w:r>
            <w:r w:rsidRPr="00C7663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: </w:t>
            </w:r>
            <w:r w:rsidR="00BE084E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22</w:t>
            </w:r>
            <w:r w:rsidRPr="00C7663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C7663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ms</w:t>
            </w:r>
            <w:proofErr w:type="spellEnd"/>
          </w:p>
          <w:p w14:paraId="36D0F4CC" w14:textId="31BC89DB" w:rsidR="00F26D8E" w:rsidRDefault="00F26D8E" w:rsidP="00F26D8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C7663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lastRenderedPageBreak/>
              <w:t>A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T</w:t>
            </w:r>
            <w:r w:rsidRPr="00C7663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: </w:t>
            </w:r>
            <w:r w:rsidRPr="00F26D8E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0.00</w:t>
            </w:r>
            <w:r w:rsidR="00BE084E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22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C7663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ms</w:t>
            </w:r>
            <w:proofErr w:type="spellEnd"/>
          </w:p>
        </w:tc>
        <w:tc>
          <w:tcPr>
            <w:tcW w:w="2436" w:type="dxa"/>
          </w:tcPr>
          <w:p w14:paraId="094C0982" w14:textId="221792F2" w:rsidR="00F26D8E" w:rsidRDefault="00F26D8E" w:rsidP="00F26D8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2436" w:type="dxa"/>
          </w:tcPr>
          <w:p w14:paraId="45157A12" w14:textId="374D0DCF" w:rsidR="00F26D8E" w:rsidRDefault="00F26D8E" w:rsidP="00F26D8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</w:p>
        </w:tc>
      </w:tr>
      <w:tr w:rsidR="00F26D8E" w14:paraId="435561F4" w14:textId="77777777" w:rsidTr="00F26D8E">
        <w:tc>
          <w:tcPr>
            <w:tcW w:w="2435" w:type="dxa"/>
          </w:tcPr>
          <w:p w14:paraId="5EC571E8" w14:textId="1A9B0E39" w:rsidR="00F26D8E" w:rsidRDefault="00F26D8E" w:rsidP="00F26D8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random_7K.txt</w:t>
            </w:r>
            <w:proofErr w:type="spellEnd"/>
          </w:p>
        </w:tc>
        <w:tc>
          <w:tcPr>
            <w:tcW w:w="2435" w:type="dxa"/>
          </w:tcPr>
          <w:p w14:paraId="497D5C20" w14:textId="46466C8D" w:rsidR="00F26D8E" w:rsidRPr="00C7663A" w:rsidRDefault="00F26D8E" w:rsidP="00F26D8E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TT</w:t>
            </w:r>
            <w:r w:rsidRPr="00C7663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: </w:t>
            </w:r>
            <w:r w:rsidR="00DA39FC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49</w:t>
            </w:r>
            <w:r w:rsidRPr="00C7663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C7663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ms</w:t>
            </w:r>
            <w:proofErr w:type="spellEnd"/>
          </w:p>
          <w:p w14:paraId="57AFBF5A" w14:textId="0BD3A6BE" w:rsidR="00F26D8E" w:rsidRDefault="00F26D8E" w:rsidP="00F26D8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C7663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A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T</w:t>
            </w:r>
            <w:r w:rsidRPr="00C7663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: 0.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0</w:t>
            </w:r>
            <w:r w:rsidR="00DA39FC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049</w:t>
            </w:r>
            <w:r w:rsidRPr="00C7663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ms</w:t>
            </w:r>
          </w:p>
        </w:tc>
        <w:tc>
          <w:tcPr>
            <w:tcW w:w="2436" w:type="dxa"/>
          </w:tcPr>
          <w:p w14:paraId="0C4CB305" w14:textId="5C5C2E29" w:rsidR="00F26D8E" w:rsidRDefault="00F26D8E" w:rsidP="00F26D8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2436" w:type="dxa"/>
          </w:tcPr>
          <w:p w14:paraId="757C79B1" w14:textId="7D6D1218" w:rsidR="00F26D8E" w:rsidRDefault="00F26D8E" w:rsidP="00F26D8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</w:p>
        </w:tc>
      </w:tr>
      <w:tr w:rsidR="00F26D8E" w14:paraId="49EA9712" w14:textId="77777777" w:rsidTr="00F26D8E">
        <w:tc>
          <w:tcPr>
            <w:tcW w:w="2435" w:type="dxa"/>
          </w:tcPr>
          <w:p w14:paraId="3D9BA1C9" w14:textId="3105D4FE" w:rsidR="00F26D8E" w:rsidRDefault="00F26D8E" w:rsidP="00F26D8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random_10K.txt</w:t>
            </w:r>
            <w:proofErr w:type="spellEnd"/>
          </w:p>
        </w:tc>
        <w:tc>
          <w:tcPr>
            <w:tcW w:w="2435" w:type="dxa"/>
          </w:tcPr>
          <w:p w14:paraId="47C8D084" w14:textId="7DC8CCFF" w:rsidR="00F26D8E" w:rsidRPr="00C7663A" w:rsidRDefault="00F26D8E" w:rsidP="00F26D8E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TT</w:t>
            </w:r>
            <w:r w:rsidRPr="00C7663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: </w:t>
            </w:r>
            <w:r w:rsidR="00DA39FC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66</w:t>
            </w:r>
            <w:r w:rsidRPr="00C7663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C7663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ms</w:t>
            </w:r>
            <w:proofErr w:type="spellEnd"/>
          </w:p>
          <w:p w14:paraId="169A7530" w14:textId="4E214F28" w:rsidR="00F26D8E" w:rsidRDefault="00F26D8E" w:rsidP="00F26D8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C7663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A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T</w:t>
            </w:r>
            <w:r w:rsidRPr="00C7663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: 0.0</w:t>
            </w:r>
            <w:r w:rsidR="00DA39FC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066</w:t>
            </w:r>
            <w:r w:rsidRPr="00C7663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ms</w:t>
            </w:r>
          </w:p>
        </w:tc>
        <w:tc>
          <w:tcPr>
            <w:tcW w:w="2436" w:type="dxa"/>
          </w:tcPr>
          <w:p w14:paraId="3E8E6BC2" w14:textId="274D1FA5" w:rsidR="00F26D8E" w:rsidRDefault="00F26D8E" w:rsidP="00F26D8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2436" w:type="dxa"/>
          </w:tcPr>
          <w:p w14:paraId="78C8C997" w14:textId="5763B615" w:rsidR="00F26D8E" w:rsidRDefault="00F26D8E" w:rsidP="00F26D8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</w:p>
        </w:tc>
      </w:tr>
      <w:tr w:rsidR="00F26D8E" w14:paraId="417946F9" w14:textId="77777777" w:rsidTr="00F26D8E">
        <w:tc>
          <w:tcPr>
            <w:tcW w:w="2435" w:type="dxa"/>
          </w:tcPr>
          <w:p w14:paraId="47B27910" w14:textId="2BB819CE" w:rsidR="00F26D8E" w:rsidRDefault="00BE084E" w:rsidP="00F26D8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r</w:t>
            </w:r>
            <w:r w:rsidR="00F26D8E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andom_17K.txt</w:t>
            </w:r>
            <w:proofErr w:type="spellEnd"/>
          </w:p>
        </w:tc>
        <w:tc>
          <w:tcPr>
            <w:tcW w:w="2435" w:type="dxa"/>
          </w:tcPr>
          <w:p w14:paraId="2E7886E6" w14:textId="0B4E6426" w:rsidR="00F26D8E" w:rsidRPr="00C7663A" w:rsidRDefault="00F26D8E" w:rsidP="00F26D8E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TT</w:t>
            </w:r>
            <w:r w:rsidRPr="00C7663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: </w:t>
            </w:r>
            <w:r w:rsidR="007C1D95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84</w:t>
            </w:r>
            <w:r w:rsidRPr="00C7663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C7663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ms</w:t>
            </w:r>
            <w:proofErr w:type="spellEnd"/>
          </w:p>
          <w:p w14:paraId="24DB2764" w14:textId="0068D085" w:rsidR="00F26D8E" w:rsidRDefault="00F26D8E" w:rsidP="00F26D8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C7663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A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T</w:t>
            </w:r>
            <w:r w:rsidRPr="00C7663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: 0.</w:t>
            </w:r>
            <w:r w:rsidR="007C1D95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0084</w:t>
            </w:r>
            <w:r w:rsidRPr="00C7663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ms</w:t>
            </w:r>
          </w:p>
        </w:tc>
        <w:tc>
          <w:tcPr>
            <w:tcW w:w="2436" w:type="dxa"/>
          </w:tcPr>
          <w:p w14:paraId="0682F33C" w14:textId="72A446EB" w:rsidR="00F26D8E" w:rsidRDefault="00F26D8E" w:rsidP="00F26D8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2436" w:type="dxa"/>
          </w:tcPr>
          <w:p w14:paraId="68B9F858" w14:textId="54C3B284" w:rsidR="00F26D8E" w:rsidRDefault="00F26D8E" w:rsidP="00F26D8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</w:p>
        </w:tc>
      </w:tr>
      <w:tr w:rsidR="00F26D8E" w14:paraId="3F27E73D" w14:textId="77777777" w:rsidTr="00F26D8E">
        <w:tc>
          <w:tcPr>
            <w:tcW w:w="2435" w:type="dxa"/>
          </w:tcPr>
          <w:p w14:paraId="64A493B9" w14:textId="7BF10950" w:rsidR="00F26D8E" w:rsidRDefault="00F26D8E" w:rsidP="00F26D8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random_100K.txt</w:t>
            </w:r>
            <w:proofErr w:type="spellEnd"/>
          </w:p>
        </w:tc>
        <w:tc>
          <w:tcPr>
            <w:tcW w:w="2435" w:type="dxa"/>
          </w:tcPr>
          <w:p w14:paraId="68FF2A10" w14:textId="59692C76" w:rsidR="00F26D8E" w:rsidRPr="00C7663A" w:rsidRDefault="00F26D8E" w:rsidP="00F26D8E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TT</w:t>
            </w:r>
            <w:r w:rsidRPr="00C7663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: </w:t>
            </w:r>
            <w:r w:rsidR="007B2DBE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525</w:t>
            </w:r>
            <w:r w:rsidRPr="00C7663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C7663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ms</w:t>
            </w:r>
            <w:proofErr w:type="spellEnd"/>
          </w:p>
          <w:p w14:paraId="18C4152C" w14:textId="24F81BBF" w:rsidR="00F26D8E" w:rsidRDefault="00F26D8E" w:rsidP="00F26D8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C7663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A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T</w:t>
            </w:r>
            <w:r w:rsidRPr="00C7663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: 0.</w:t>
            </w:r>
            <w:r w:rsidR="007B2DBE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0525</w:t>
            </w:r>
            <w:r w:rsidRPr="00C7663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ms</w:t>
            </w:r>
          </w:p>
        </w:tc>
        <w:tc>
          <w:tcPr>
            <w:tcW w:w="2436" w:type="dxa"/>
          </w:tcPr>
          <w:p w14:paraId="356D0137" w14:textId="285D0B72" w:rsidR="00F26D8E" w:rsidRDefault="00F26D8E" w:rsidP="00F26D8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2436" w:type="dxa"/>
          </w:tcPr>
          <w:p w14:paraId="31D478B8" w14:textId="2341A4D4" w:rsidR="00F26D8E" w:rsidRDefault="00F26D8E" w:rsidP="00F26D8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</w:p>
        </w:tc>
      </w:tr>
      <w:tr w:rsidR="00F26D8E" w14:paraId="7613BB6A" w14:textId="77777777" w:rsidTr="00F26D8E">
        <w:tc>
          <w:tcPr>
            <w:tcW w:w="2435" w:type="dxa"/>
          </w:tcPr>
          <w:p w14:paraId="41BFDF51" w14:textId="6E09BD7A" w:rsidR="00F26D8E" w:rsidRDefault="00F26D8E" w:rsidP="00F26D8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random_1M.txt</w:t>
            </w:r>
            <w:proofErr w:type="spellEnd"/>
          </w:p>
        </w:tc>
        <w:tc>
          <w:tcPr>
            <w:tcW w:w="2435" w:type="dxa"/>
          </w:tcPr>
          <w:p w14:paraId="06B6E7C9" w14:textId="0068598A" w:rsidR="00F26D8E" w:rsidRPr="00C7663A" w:rsidRDefault="00F26D8E" w:rsidP="00F26D8E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TT</w:t>
            </w:r>
            <w:r w:rsidRPr="00C7663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: </w:t>
            </w:r>
            <w:r w:rsidR="00C844A7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8615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C7663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ms</w:t>
            </w:r>
            <w:proofErr w:type="spellEnd"/>
          </w:p>
          <w:p w14:paraId="78E6F3F9" w14:textId="12F65106" w:rsidR="00F26D8E" w:rsidRDefault="00F26D8E" w:rsidP="00F26D8E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C7663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A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T</w:t>
            </w:r>
            <w:r w:rsidRPr="00C7663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: </w:t>
            </w:r>
            <w:r w:rsidR="00C844A7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0.8615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C7663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ms</w:t>
            </w:r>
            <w:proofErr w:type="spellEnd"/>
          </w:p>
        </w:tc>
        <w:tc>
          <w:tcPr>
            <w:tcW w:w="2436" w:type="dxa"/>
          </w:tcPr>
          <w:p w14:paraId="4F2A9795" w14:textId="148CD142" w:rsidR="00F26D8E" w:rsidRDefault="00F26D8E" w:rsidP="00F26D8E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</w:tc>
        <w:tc>
          <w:tcPr>
            <w:tcW w:w="2436" w:type="dxa"/>
          </w:tcPr>
          <w:p w14:paraId="30062059" w14:textId="77777777" w:rsidR="00F26D8E" w:rsidRDefault="00F26D8E" w:rsidP="00F26D8E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</w:tc>
      </w:tr>
    </w:tbl>
    <w:p w14:paraId="401DEFC5" w14:textId="77777777" w:rsidR="00F26D8E" w:rsidRDefault="00F26D8E" w:rsidP="00F26D8E">
      <w:pPr>
        <w:spacing w:line="36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457CD394" w14:textId="77777777" w:rsidR="00F26D8E" w:rsidRDefault="00F26D8E" w:rsidP="00F26D8E">
      <w:pPr>
        <w:pStyle w:val="ListParagraph"/>
        <w:numPr>
          <w:ilvl w:val="0"/>
          <w:numId w:val="54"/>
        </w:numPr>
        <w:spacing w:line="36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Decryption (10000 times) </w:t>
      </w:r>
    </w:p>
    <w:p w14:paraId="60CDC083" w14:textId="77777777" w:rsidR="00F26D8E" w:rsidRPr="003A3FE2" w:rsidRDefault="00F26D8E" w:rsidP="00F26D8E">
      <w:pPr>
        <w:pStyle w:val="ListParagraph"/>
        <w:numPr>
          <w:ilvl w:val="1"/>
          <w:numId w:val="55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3A3FE2">
        <w:rPr>
          <w:rFonts w:ascii="Times New Roman" w:hAnsi="Times New Roman" w:cs="Times New Roman"/>
          <w:b/>
          <w:bCs/>
          <w:color w:val="auto"/>
          <w:sz w:val="24"/>
          <w:szCs w:val="24"/>
        </w:rPr>
        <w:t>Abbreviation:</w:t>
      </w:r>
    </w:p>
    <w:p w14:paraId="505F4312" w14:textId="77777777" w:rsidR="00F26D8E" w:rsidRDefault="00F26D8E" w:rsidP="00F26D8E">
      <w:pPr>
        <w:pStyle w:val="ListParagraph"/>
        <w:numPr>
          <w:ilvl w:val="2"/>
          <w:numId w:val="56"/>
        </w:numPr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3A3FE2">
        <w:rPr>
          <w:rFonts w:ascii="Times New Roman" w:hAnsi="Times New Roman" w:cs="Times New Roman"/>
          <w:color w:val="auto"/>
          <w:sz w:val="24"/>
          <w:szCs w:val="24"/>
        </w:rPr>
        <w:t xml:space="preserve">TT: </w:t>
      </w:r>
      <w:r>
        <w:rPr>
          <w:rFonts w:ascii="Times New Roman" w:hAnsi="Times New Roman" w:cs="Times New Roman"/>
          <w:color w:val="auto"/>
          <w:sz w:val="24"/>
          <w:szCs w:val="24"/>
        </w:rPr>
        <w:t>T</w:t>
      </w:r>
      <w:r w:rsidRPr="003A3FE2">
        <w:rPr>
          <w:rFonts w:ascii="Times New Roman" w:hAnsi="Times New Roman" w:cs="Times New Roman"/>
          <w:color w:val="auto"/>
          <w:sz w:val="24"/>
          <w:szCs w:val="24"/>
        </w:rPr>
        <w:t xml:space="preserve">otal </w:t>
      </w:r>
      <w:r>
        <w:rPr>
          <w:rFonts w:ascii="Times New Roman" w:hAnsi="Times New Roman" w:cs="Times New Roman"/>
          <w:color w:val="auto"/>
          <w:sz w:val="24"/>
          <w:szCs w:val="24"/>
        </w:rPr>
        <w:t>T</w:t>
      </w:r>
      <w:r w:rsidRPr="003A3FE2">
        <w:rPr>
          <w:rFonts w:ascii="Times New Roman" w:hAnsi="Times New Roman" w:cs="Times New Roman"/>
          <w:color w:val="auto"/>
          <w:sz w:val="24"/>
          <w:szCs w:val="24"/>
        </w:rPr>
        <w:t xml:space="preserve">ime, AT: </w:t>
      </w:r>
      <w:r>
        <w:rPr>
          <w:rFonts w:ascii="Times New Roman" w:hAnsi="Times New Roman" w:cs="Times New Roman"/>
          <w:color w:val="auto"/>
          <w:sz w:val="24"/>
          <w:szCs w:val="24"/>
        </w:rPr>
        <w:t>A</w:t>
      </w:r>
      <w:r w:rsidRPr="003A3FE2">
        <w:rPr>
          <w:rFonts w:ascii="Times New Roman" w:hAnsi="Times New Roman" w:cs="Times New Roman"/>
          <w:color w:val="auto"/>
          <w:sz w:val="24"/>
          <w:szCs w:val="24"/>
        </w:rPr>
        <w:t xml:space="preserve">verage </w:t>
      </w:r>
      <w:r>
        <w:rPr>
          <w:rFonts w:ascii="Times New Roman" w:hAnsi="Times New Roman" w:cs="Times New Roman"/>
          <w:color w:val="auto"/>
          <w:sz w:val="24"/>
          <w:szCs w:val="24"/>
        </w:rPr>
        <w:t>T</w:t>
      </w:r>
      <w:r w:rsidRPr="003A3FE2">
        <w:rPr>
          <w:rFonts w:ascii="Times New Roman" w:hAnsi="Times New Roman" w:cs="Times New Roman"/>
          <w:color w:val="auto"/>
          <w:sz w:val="24"/>
          <w:szCs w:val="24"/>
        </w:rPr>
        <w:t>ime</w:t>
      </w:r>
    </w:p>
    <w:p w14:paraId="719CEF70" w14:textId="77777777" w:rsidR="00F26D8E" w:rsidRPr="003A3FE2" w:rsidRDefault="00F26D8E" w:rsidP="00F26D8E">
      <w:pPr>
        <w:pStyle w:val="ListParagraph"/>
        <w:numPr>
          <w:ilvl w:val="1"/>
          <w:numId w:val="56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3A3FE2">
        <w:rPr>
          <w:rFonts w:ascii="Times New Roman" w:hAnsi="Times New Roman" w:cs="Times New Roman"/>
          <w:b/>
          <w:bCs/>
          <w:color w:val="auto"/>
          <w:sz w:val="24"/>
          <w:szCs w:val="24"/>
        </w:rPr>
        <w:t>Note:</w:t>
      </w:r>
    </w:p>
    <w:p w14:paraId="23DE15C1" w14:textId="77777777" w:rsidR="007B2DBE" w:rsidRDefault="00F26D8E" w:rsidP="007B2DBE">
      <w:pPr>
        <w:pStyle w:val="ListParagraph"/>
        <w:numPr>
          <w:ilvl w:val="2"/>
          <w:numId w:val="56"/>
        </w:numPr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 xml:space="preserve">All </w:t>
      </w:r>
      <w:proofErr w:type="gramStart"/>
      <w:r>
        <w:rPr>
          <w:rFonts w:ascii="Times New Roman" w:hAnsi="Times New Roman" w:cs="Times New Roman"/>
          <w:color w:val="auto"/>
          <w:sz w:val="24"/>
          <w:szCs w:val="24"/>
        </w:rPr>
        <w:t>key</w:t>
      </w:r>
      <w:proofErr w:type="gramEnd"/>
      <w:r>
        <w:rPr>
          <w:rFonts w:ascii="Times New Roman" w:hAnsi="Times New Roman" w:cs="Times New Roman"/>
          <w:color w:val="auto"/>
          <w:sz w:val="24"/>
          <w:szCs w:val="24"/>
        </w:rPr>
        <w:t xml:space="preserve"> and iv are randomly selected.</w:t>
      </w:r>
    </w:p>
    <w:p w14:paraId="2C9A9D17" w14:textId="69D26BD4" w:rsidR="00F26D8E" w:rsidRPr="007B2DBE" w:rsidRDefault="007B2DBE" w:rsidP="007B2DBE">
      <w:pPr>
        <w:pStyle w:val="ListParagraph"/>
        <w:numPr>
          <w:ilvl w:val="2"/>
          <w:numId w:val="56"/>
        </w:numPr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Using g++ compiler</w:t>
      </w:r>
    </w:p>
    <w:tbl>
      <w:tblPr>
        <w:tblStyle w:val="TableGrid"/>
        <w:tblW w:w="10255" w:type="dxa"/>
        <w:tblLook w:val="04A0" w:firstRow="1" w:lastRow="0" w:firstColumn="1" w:lastColumn="0" w:noHBand="0" w:noVBand="1"/>
      </w:tblPr>
      <w:tblGrid>
        <w:gridCol w:w="2076"/>
        <w:gridCol w:w="1609"/>
        <w:gridCol w:w="1620"/>
        <w:gridCol w:w="1620"/>
        <w:gridCol w:w="1703"/>
        <w:gridCol w:w="1627"/>
      </w:tblGrid>
      <w:tr w:rsidR="00F26D8E" w14:paraId="5ACCC1E7" w14:textId="77777777" w:rsidTr="007424FD">
        <w:tc>
          <w:tcPr>
            <w:tcW w:w="2076" w:type="dxa"/>
          </w:tcPr>
          <w:p w14:paraId="42894981" w14:textId="77777777" w:rsidR="00F26D8E" w:rsidRDefault="00F26D8E" w:rsidP="007424F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1609" w:type="dxa"/>
          </w:tcPr>
          <w:p w14:paraId="27D5C503" w14:textId="77777777" w:rsidR="00F26D8E" w:rsidRDefault="00F26D8E" w:rsidP="007424F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ECB</w:t>
            </w:r>
          </w:p>
        </w:tc>
        <w:tc>
          <w:tcPr>
            <w:tcW w:w="1620" w:type="dxa"/>
          </w:tcPr>
          <w:p w14:paraId="4EF3D430" w14:textId="77777777" w:rsidR="00F26D8E" w:rsidRDefault="00F26D8E" w:rsidP="007424F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CBC</w:t>
            </w:r>
          </w:p>
        </w:tc>
        <w:tc>
          <w:tcPr>
            <w:tcW w:w="1620" w:type="dxa"/>
          </w:tcPr>
          <w:p w14:paraId="7B2015F1" w14:textId="77777777" w:rsidR="00F26D8E" w:rsidRDefault="00F26D8E" w:rsidP="007424F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CFB</w:t>
            </w:r>
            <w:proofErr w:type="spellEnd"/>
          </w:p>
        </w:tc>
        <w:tc>
          <w:tcPr>
            <w:tcW w:w="1703" w:type="dxa"/>
          </w:tcPr>
          <w:p w14:paraId="18F6BCF5" w14:textId="77777777" w:rsidR="00F26D8E" w:rsidRDefault="00F26D8E" w:rsidP="007424F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OFB</w:t>
            </w:r>
          </w:p>
        </w:tc>
        <w:tc>
          <w:tcPr>
            <w:tcW w:w="1627" w:type="dxa"/>
          </w:tcPr>
          <w:p w14:paraId="4CBBC6F7" w14:textId="77777777" w:rsidR="00F26D8E" w:rsidRDefault="00F26D8E" w:rsidP="007424F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CTR</w:t>
            </w:r>
          </w:p>
        </w:tc>
      </w:tr>
      <w:tr w:rsidR="00F26D8E" w14:paraId="7307CEED" w14:textId="77777777" w:rsidTr="007424FD">
        <w:tc>
          <w:tcPr>
            <w:tcW w:w="2076" w:type="dxa"/>
          </w:tcPr>
          <w:p w14:paraId="7C37A264" w14:textId="77777777" w:rsidR="00F26D8E" w:rsidRDefault="00F26D8E" w:rsidP="007424F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random_1K.txt</w:t>
            </w:r>
            <w:proofErr w:type="spellEnd"/>
          </w:p>
        </w:tc>
        <w:tc>
          <w:tcPr>
            <w:tcW w:w="1609" w:type="dxa"/>
          </w:tcPr>
          <w:p w14:paraId="3673A004" w14:textId="77777777" w:rsidR="00F26D8E" w:rsidRPr="00C7663A" w:rsidRDefault="00F26D8E" w:rsidP="00F26D8E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TT</w:t>
            </w:r>
            <w:r w:rsidRPr="00C7663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: 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11</w:t>
            </w:r>
            <w:r w:rsidRPr="00C7663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C7663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ms</w:t>
            </w:r>
            <w:proofErr w:type="spellEnd"/>
          </w:p>
          <w:p w14:paraId="1318DB4C" w14:textId="0CCE7F5D" w:rsidR="00F26D8E" w:rsidRPr="00C7663A" w:rsidRDefault="00F26D8E" w:rsidP="00F26D8E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C7663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A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T</w:t>
            </w:r>
            <w:r w:rsidRPr="00C7663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: </w:t>
            </w:r>
            <w:r w:rsidRPr="00F26D8E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0.0011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C7663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ms</w:t>
            </w:r>
            <w:proofErr w:type="spellEnd"/>
          </w:p>
        </w:tc>
        <w:tc>
          <w:tcPr>
            <w:tcW w:w="1620" w:type="dxa"/>
          </w:tcPr>
          <w:p w14:paraId="3BA1B85E" w14:textId="35522B8B" w:rsidR="00F26D8E" w:rsidRPr="003A3FE2" w:rsidRDefault="00F26D8E" w:rsidP="007424FD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TT</w:t>
            </w:r>
            <w:r w:rsidRPr="003A3FE2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: 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10</w:t>
            </w:r>
            <w:r w:rsidRPr="003A3FE2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3A3FE2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ms</w:t>
            </w:r>
            <w:proofErr w:type="spellEnd"/>
          </w:p>
          <w:p w14:paraId="462ACC1C" w14:textId="7FC1A13A" w:rsidR="00F26D8E" w:rsidRPr="00C7663A" w:rsidRDefault="00F26D8E" w:rsidP="007424FD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3A3FE2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A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T</w:t>
            </w:r>
            <w:r w:rsidRPr="003A3FE2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: 0.0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0</w:t>
            </w:r>
            <w:r w:rsidRPr="003A3FE2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1 </w:t>
            </w:r>
            <w:proofErr w:type="spellStart"/>
            <w:r w:rsidRPr="003A3FE2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ms</w:t>
            </w:r>
            <w:proofErr w:type="spellEnd"/>
          </w:p>
        </w:tc>
        <w:tc>
          <w:tcPr>
            <w:tcW w:w="1620" w:type="dxa"/>
          </w:tcPr>
          <w:p w14:paraId="72E51F77" w14:textId="7FB7D518" w:rsidR="00F26D8E" w:rsidRDefault="00F26D8E" w:rsidP="007424FD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TT: 14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ms</w:t>
            </w:r>
            <w:proofErr w:type="spellEnd"/>
          </w:p>
          <w:p w14:paraId="5AF51B81" w14:textId="1F7E3A5F" w:rsidR="00F26D8E" w:rsidRPr="00C7663A" w:rsidRDefault="00F26D8E" w:rsidP="007424FD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AT: </w:t>
            </w:r>
            <w:r w:rsidRPr="00F26D8E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0.0014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ms</w:t>
            </w:r>
            <w:proofErr w:type="spellEnd"/>
          </w:p>
        </w:tc>
        <w:tc>
          <w:tcPr>
            <w:tcW w:w="1703" w:type="dxa"/>
          </w:tcPr>
          <w:p w14:paraId="082D06B3" w14:textId="75A06D5D" w:rsidR="00F26D8E" w:rsidRDefault="00F26D8E" w:rsidP="007424FD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TT: 18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ms</w:t>
            </w:r>
            <w:proofErr w:type="spellEnd"/>
          </w:p>
          <w:p w14:paraId="4266A48B" w14:textId="78F6F3AC" w:rsidR="00F26D8E" w:rsidRPr="00C7663A" w:rsidRDefault="00F26D8E" w:rsidP="007424FD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AT: 0.0018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ms</w:t>
            </w:r>
            <w:proofErr w:type="spellEnd"/>
          </w:p>
        </w:tc>
        <w:tc>
          <w:tcPr>
            <w:tcW w:w="1627" w:type="dxa"/>
          </w:tcPr>
          <w:p w14:paraId="76C34614" w14:textId="19A5CF1C" w:rsidR="00F26D8E" w:rsidRDefault="00F26D8E" w:rsidP="007424FD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TT: 12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ms</w:t>
            </w:r>
            <w:proofErr w:type="spellEnd"/>
          </w:p>
          <w:p w14:paraId="3C646873" w14:textId="0A55CD01" w:rsidR="00F26D8E" w:rsidRPr="00C7663A" w:rsidRDefault="00F26D8E" w:rsidP="007424FD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AT: 0.0012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ms</w:t>
            </w:r>
            <w:proofErr w:type="spellEnd"/>
          </w:p>
        </w:tc>
      </w:tr>
      <w:tr w:rsidR="00F26D8E" w14:paraId="6968DF06" w14:textId="77777777" w:rsidTr="007424FD">
        <w:tc>
          <w:tcPr>
            <w:tcW w:w="2076" w:type="dxa"/>
          </w:tcPr>
          <w:p w14:paraId="0D9A616C" w14:textId="77777777" w:rsidR="00F26D8E" w:rsidRDefault="00F26D8E" w:rsidP="007424F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random_7K.txt</w:t>
            </w:r>
            <w:proofErr w:type="spellEnd"/>
          </w:p>
        </w:tc>
        <w:tc>
          <w:tcPr>
            <w:tcW w:w="1609" w:type="dxa"/>
          </w:tcPr>
          <w:p w14:paraId="76982181" w14:textId="0787682A" w:rsidR="00F26D8E" w:rsidRPr="00C7663A" w:rsidRDefault="00F26D8E" w:rsidP="007424FD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TT</w:t>
            </w:r>
            <w:r w:rsidRPr="00C7663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: </w:t>
            </w:r>
            <w:r w:rsidR="00DA39FC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12</w:t>
            </w:r>
            <w:r w:rsidRPr="00C7663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C7663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ms</w:t>
            </w:r>
            <w:proofErr w:type="spellEnd"/>
          </w:p>
          <w:p w14:paraId="454A57AF" w14:textId="75A26AE9" w:rsidR="00F26D8E" w:rsidRPr="00C7663A" w:rsidRDefault="00F26D8E" w:rsidP="007424FD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C7663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A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T</w:t>
            </w:r>
            <w:r w:rsidRPr="00C7663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: 0.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0</w:t>
            </w:r>
            <w:r w:rsidR="00DA39FC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012</w:t>
            </w:r>
            <w:r w:rsidRPr="00C7663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C7663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ms</w:t>
            </w:r>
            <w:proofErr w:type="spellEnd"/>
          </w:p>
        </w:tc>
        <w:tc>
          <w:tcPr>
            <w:tcW w:w="1620" w:type="dxa"/>
          </w:tcPr>
          <w:p w14:paraId="5012BE4C" w14:textId="556C8C5C" w:rsidR="00F26D8E" w:rsidRPr="003A3FE2" w:rsidRDefault="00F26D8E" w:rsidP="007424FD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TT</w:t>
            </w:r>
            <w:r w:rsidRPr="003A3FE2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: </w:t>
            </w:r>
            <w:r w:rsidR="00DA39FC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19</w:t>
            </w:r>
            <w:r w:rsidRPr="003A3FE2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3A3FE2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ms</w:t>
            </w:r>
            <w:proofErr w:type="spellEnd"/>
          </w:p>
          <w:p w14:paraId="7A1B4EC2" w14:textId="3D6D5E87" w:rsidR="00F26D8E" w:rsidRPr="00C7663A" w:rsidRDefault="00F26D8E" w:rsidP="007424FD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3A3FE2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A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T</w:t>
            </w:r>
            <w:r w:rsidRPr="003A3FE2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: 0.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0</w:t>
            </w:r>
            <w:r w:rsidR="00DA39FC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019</w:t>
            </w:r>
            <w:r w:rsidRPr="003A3FE2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3A3FE2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ms</w:t>
            </w:r>
            <w:proofErr w:type="spellEnd"/>
          </w:p>
        </w:tc>
        <w:tc>
          <w:tcPr>
            <w:tcW w:w="1620" w:type="dxa"/>
          </w:tcPr>
          <w:p w14:paraId="04A970ED" w14:textId="5568B45F" w:rsidR="00F26D8E" w:rsidRDefault="00F26D8E" w:rsidP="007424FD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TT: </w:t>
            </w:r>
            <w:r w:rsidR="00DA39FC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27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ms</w:t>
            </w:r>
            <w:proofErr w:type="spellEnd"/>
          </w:p>
          <w:p w14:paraId="735DDEBB" w14:textId="1EACF420" w:rsidR="00F26D8E" w:rsidRPr="00C7663A" w:rsidRDefault="00F26D8E" w:rsidP="007424FD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AT: 0.0</w:t>
            </w:r>
            <w:r w:rsidR="00DA39FC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027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ms</w:t>
            </w:r>
            <w:proofErr w:type="spellEnd"/>
          </w:p>
        </w:tc>
        <w:tc>
          <w:tcPr>
            <w:tcW w:w="1703" w:type="dxa"/>
          </w:tcPr>
          <w:p w14:paraId="73369355" w14:textId="43CC90C3" w:rsidR="00F26D8E" w:rsidRDefault="00F26D8E" w:rsidP="007424FD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TT: </w:t>
            </w:r>
            <w:r w:rsidR="00DA39FC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49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ms</w:t>
            </w:r>
            <w:proofErr w:type="spellEnd"/>
          </w:p>
          <w:p w14:paraId="0FBF1732" w14:textId="464795DE" w:rsidR="00F26D8E" w:rsidRPr="00C7663A" w:rsidRDefault="00F26D8E" w:rsidP="007424FD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AT: 0.0</w:t>
            </w:r>
            <w:r w:rsidR="00DA39FC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049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ms</w:t>
            </w:r>
            <w:proofErr w:type="spellEnd"/>
          </w:p>
        </w:tc>
        <w:tc>
          <w:tcPr>
            <w:tcW w:w="1627" w:type="dxa"/>
          </w:tcPr>
          <w:p w14:paraId="30E9A19F" w14:textId="41A24AFD" w:rsidR="00F26D8E" w:rsidRDefault="00F26D8E" w:rsidP="007424FD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TT: </w:t>
            </w:r>
            <w:r w:rsidR="00DA39FC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17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ms</w:t>
            </w:r>
            <w:proofErr w:type="spellEnd"/>
          </w:p>
          <w:p w14:paraId="0DEA1D0B" w14:textId="2CFE6A9F" w:rsidR="00F26D8E" w:rsidRPr="00C7663A" w:rsidRDefault="00F26D8E" w:rsidP="007424FD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AT: 0.0</w:t>
            </w:r>
            <w:r w:rsidR="00DA39FC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017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ms</w:t>
            </w:r>
            <w:proofErr w:type="spellEnd"/>
          </w:p>
        </w:tc>
      </w:tr>
      <w:tr w:rsidR="00F26D8E" w14:paraId="6831A9D5" w14:textId="77777777" w:rsidTr="007424FD">
        <w:tc>
          <w:tcPr>
            <w:tcW w:w="2076" w:type="dxa"/>
          </w:tcPr>
          <w:p w14:paraId="7740D393" w14:textId="77777777" w:rsidR="00F26D8E" w:rsidRDefault="00F26D8E" w:rsidP="007424F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random_10K.txt</w:t>
            </w:r>
            <w:proofErr w:type="spellEnd"/>
          </w:p>
        </w:tc>
        <w:tc>
          <w:tcPr>
            <w:tcW w:w="1609" w:type="dxa"/>
          </w:tcPr>
          <w:p w14:paraId="5178349A" w14:textId="77777777" w:rsidR="00DA39FC" w:rsidRPr="003A3FE2" w:rsidRDefault="00DA39FC" w:rsidP="00DA39FC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TT</w:t>
            </w:r>
            <w:r w:rsidRPr="003A3FE2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: 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21</w:t>
            </w:r>
            <w:r w:rsidRPr="003A3FE2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3A3FE2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ms</w:t>
            </w:r>
            <w:proofErr w:type="spellEnd"/>
          </w:p>
          <w:p w14:paraId="142CC6B7" w14:textId="0B86EAD0" w:rsidR="00F26D8E" w:rsidRPr="00C7663A" w:rsidRDefault="00DA39FC" w:rsidP="00DA39FC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3A3FE2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A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T</w:t>
            </w:r>
            <w:r w:rsidRPr="003A3FE2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: 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0.0021</w:t>
            </w:r>
            <w:r w:rsidRPr="003A3FE2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3A3FE2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ms</w:t>
            </w:r>
            <w:proofErr w:type="spellEnd"/>
          </w:p>
        </w:tc>
        <w:tc>
          <w:tcPr>
            <w:tcW w:w="1620" w:type="dxa"/>
          </w:tcPr>
          <w:p w14:paraId="14D00F62" w14:textId="74471448" w:rsidR="00F26D8E" w:rsidRPr="003A3FE2" w:rsidRDefault="00F26D8E" w:rsidP="007424FD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TT</w:t>
            </w:r>
            <w:r w:rsidRPr="003A3FE2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: </w:t>
            </w:r>
            <w:r w:rsidR="00DA39FC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31</w:t>
            </w:r>
            <w:r w:rsidRPr="003A3FE2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3A3FE2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ms</w:t>
            </w:r>
            <w:proofErr w:type="spellEnd"/>
          </w:p>
          <w:p w14:paraId="0CEADF39" w14:textId="241027FB" w:rsidR="00F26D8E" w:rsidRPr="00C7663A" w:rsidRDefault="00F26D8E" w:rsidP="007424FD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3A3FE2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A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T</w:t>
            </w:r>
            <w:r w:rsidRPr="003A3FE2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: 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0.0</w:t>
            </w:r>
            <w:r w:rsidR="00DA39FC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031</w:t>
            </w:r>
            <w:r w:rsidRPr="003A3FE2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3A3FE2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ms</w:t>
            </w:r>
            <w:proofErr w:type="spellEnd"/>
          </w:p>
        </w:tc>
        <w:tc>
          <w:tcPr>
            <w:tcW w:w="1620" w:type="dxa"/>
          </w:tcPr>
          <w:p w14:paraId="29823F29" w14:textId="1C209FB3" w:rsidR="00F26D8E" w:rsidRDefault="00F26D8E" w:rsidP="007424FD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TT: </w:t>
            </w:r>
            <w:r w:rsidR="00DA39FC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25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ms</w:t>
            </w:r>
            <w:proofErr w:type="spellEnd"/>
          </w:p>
          <w:p w14:paraId="04BDDD3E" w14:textId="4005CC4D" w:rsidR="00F26D8E" w:rsidRPr="00C7663A" w:rsidRDefault="00F26D8E" w:rsidP="007424FD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AT: 0.0</w:t>
            </w:r>
            <w:r w:rsidR="00DA39FC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025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ms</w:t>
            </w:r>
            <w:proofErr w:type="spellEnd"/>
          </w:p>
        </w:tc>
        <w:tc>
          <w:tcPr>
            <w:tcW w:w="1703" w:type="dxa"/>
          </w:tcPr>
          <w:p w14:paraId="02DD42BB" w14:textId="050CB31C" w:rsidR="00F26D8E" w:rsidRDefault="00F26D8E" w:rsidP="007424FD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TT: </w:t>
            </w:r>
            <w:r w:rsidR="00DA39FC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82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ms</w:t>
            </w:r>
            <w:proofErr w:type="spellEnd"/>
          </w:p>
          <w:p w14:paraId="7D55C40A" w14:textId="60DCFC51" w:rsidR="00F26D8E" w:rsidRPr="00C7663A" w:rsidRDefault="00F26D8E" w:rsidP="007424FD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AT: 0.0</w:t>
            </w:r>
            <w:r w:rsidR="00DA39FC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082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ms</w:t>
            </w:r>
            <w:proofErr w:type="spellEnd"/>
          </w:p>
        </w:tc>
        <w:tc>
          <w:tcPr>
            <w:tcW w:w="1627" w:type="dxa"/>
          </w:tcPr>
          <w:p w14:paraId="5E4EB81B" w14:textId="5DA3BC55" w:rsidR="00F26D8E" w:rsidRDefault="00F26D8E" w:rsidP="007424FD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TT: </w:t>
            </w:r>
            <w:r w:rsidR="00DA39FC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23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ms</w:t>
            </w:r>
            <w:proofErr w:type="spellEnd"/>
          </w:p>
          <w:p w14:paraId="0CF9DA20" w14:textId="3F80137B" w:rsidR="00F26D8E" w:rsidRPr="00C7663A" w:rsidRDefault="00F26D8E" w:rsidP="007424FD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AT: 0.</w:t>
            </w:r>
            <w:r w:rsidR="00DA39FC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023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ms</w:t>
            </w:r>
            <w:proofErr w:type="spellEnd"/>
          </w:p>
        </w:tc>
      </w:tr>
      <w:tr w:rsidR="00F26D8E" w14:paraId="31F0632A" w14:textId="77777777" w:rsidTr="007424FD">
        <w:tc>
          <w:tcPr>
            <w:tcW w:w="2076" w:type="dxa"/>
          </w:tcPr>
          <w:p w14:paraId="544D30A9" w14:textId="6B393B63" w:rsidR="00F26D8E" w:rsidRDefault="00BE084E" w:rsidP="007424F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r</w:t>
            </w:r>
            <w:r w:rsidR="00F26D8E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andom_17K.txt</w:t>
            </w:r>
            <w:proofErr w:type="spellEnd"/>
          </w:p>
        </w:tc>
        <w:tc>
          <w:tcPr>
            <w:tcW w:w="1609" w:type="dxa"/>
          </w:tcPr>
          <w:p w14:paraId="3050ACE5" w14:textId="152902EF" w:rsidR="00F26D8E" w:rsidRPr="00C7663A" w:rsidRDefault="00F26D8E" w:rsidP="007424FD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TT</w:t>
            </w:r>
            <w:r w:rsidRPr="00C7663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: </w:t>
            </w:r>
            <w:r w:rsidR="007C1D95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22</w:t>
            </w:r>
            <w:r w:rsidRPr="00C7663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C7663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ms</w:t>
            </w:r>
            <w:proofErr w:type="spellEnd"/>
          </w:p>
          <w:p w14:paraId="22059D71" w14:textId="26037FA2" w:rsidR="00F26D8E" w:rsidRPr="00C7663A" w:rsidRDefault="00F26D8E" w:rsidP="007424FD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C7663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A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T</w:t>
            </w:r>
            <w:r w:rsidRPr="00C7663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: 0.</w:t>
            </w:r>
            <w:r w:rsidR="007C1D95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0022</w:t>
            </w:r>
            <w:r w:rsidRPr="00C7663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C7663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ms</w:t>
            </w:r>
            <w:proofErr w:type="spellEnd"/>
          </w:p>
        </w:tc>
        <w:tc>
          <w:tcPr>
            <w:tcW w:w="1620" w:type="dxa"/>
          </w:tcPr>
          <w:p w14:paraId="4C75C022" w14:textId="723CA30C" w:rsidR="00F26D8E" w:rsidRPr="003A3FE2" w:rsidRDefault="00F26D8E" w:rsidP="007424FD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TT</w:t>
            </w:r>
            <w:r w:rsidRPr="003A3FE2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: </w:t>
            </w:r>
            <w:r w:rsidR="007C1D95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26</w:t>
            </w:r>
            <w:r w:rsidRPr="003A3FE2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3A3FE2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ms</w:t>
            </w:r>
            <w:proofErr w:type="spellEnd"/>
          </w:p>
          <w:p w14:paraId="5C58A826" w14:textId="26ABE0FB" w:rsidR="00F26D8E" w:rsidRPr="00C7663A" w:rsidRDefault="00F26D8E" w:rsidP="007424FD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3A3FE2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A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T</w:t>
            </w:r>
            <w:r w:rsidRPr="003A3FE2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: 0.</w:t>
            </w:r>
            <w:r w:rsidR="007C1D95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0026</w:t>
            </w:r>
            <w:r w:rsidRPr="003A3FE2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3A3FE2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ms</w:t>
            </w:r>
            <w:proofErr w:type="spellEnd"/>
          </w:p>
        </w:tc>
        <w:tc>
          <w:tcPr>
            <w:tcW w:w="1620" w:type="dxa"/>
          </w:tcPr>
          <w:p w14:paraId="5037A4CD" w14:textId="45DE328C" w:rsidR="00F26D8E" w:rsidRDefault="00F26D8E" w:rsidP="007424FD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TT: </w:t>
            </w:r>
            <w:r w:rsidR="007C1D95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39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ms</w:t>
            </w:r>
            <w:proofErr w:type="spellEnd"/>
          </w:p>
          <w:p w14:paraId="01BA3500" w14:textId="09369956" w:rsidR="00F26D8E" w:rsidRPr="00C7663A" w:rsidRDefault="00F26D8E" w:rsidP="007424FD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AT: 0.</w:t>
            </w:r>
            <w:r w:rsidR="007C1D95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0039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ms</w:t>
            </w:r>
            <w:proofErr w:type="spellEnd"/>
          </w:p>
        </w:tc>
        <w:tc>
          <w:tcPr>
            <w:tcW w:w="1703" w:type="dxa"/>
          </w:tcPr>
          <w:p w14:paraId="5F900363" w14:textId="382E10E9" w:rsidR="00F26D8E" w:rsidRDefault="00F26D8E" w:rsidP="007424FD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TT: </w:t>
            </w:r>
            <w:r w:rsidR="007C1D95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117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ms</w:t>
            </w:r>
            <w:proofErr w:type="spellEnd"/>
          </w:p>
          <w:p w14:paraId="32DEC443" w14:textId="31578267" w:rsidR="00F26D8E" w:rsidRPr="00C7663A" w:rsidRDefault="00F26D8E" w:rsidP="007424FD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AT: 0.</w:t>
            </w:r>
            <w:r w:rsidR="007C1D95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0117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ms</w:t>
            </w:r>
            <w:proofErr w:type="spellEnd"/>
          </w:p>
        </w:tc>
        <w:tc>
          <w:tcPr>
            <w:tcW w:w="1627" w:type="dxa"/>
          </w:tcPr>
          <w:p w14:paraId="271BF9E9" w14:textId="084DA821" w:rsidR="00F26D8E" w:rsidRDefault="00F26D8E" w:rsidP="007424FD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TT: </w:t>
            </w:r>
            <w:r w:rsidR="007C1D95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39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ms</w:t>
            </w:r>
            <w:proofErr w:type="spellEnd"/>
          </w:p>
          <w:p w14:paraId="774F22A1" w14:textId="2FBA615C" w:rsidR="00F26D8E" w:rsidRPr="00C7663A" w:rsidRDefault="00F26D8E" w:rsidP="007424FD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AT: 0.</w:t>
            </w:r>
            <w:r w:rsidR="007C1D95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0039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ms</w:t>
            </w:r>
            <w:proofErr w:type="spellEnd"/>
          </w:p>
        </w:tc>
      </w:tr>
      <w:tr w:rsidR="00F26D8E" w14:paraId="14E401D6" w14:textId="77777777" w:rsidTr="007424FD">
        <w:tc>
          <w:tcPr>
            <w:tcW w:w="2076" w:type="dxa"/>
          </w:tcPr>
          <w:p w14:paraId="6E1912A7" w14:textId="77777777" w:rsidR="00F26D8E" w:rsidRDefault="00F26D8E" w:rsidP="007424F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random_100K.txt</w:t>
            </w:r>
            <w:proofErr w:type="spellEnd"/>
          </w:p>
        </w:tc>
        <w:tc>
          <w:tcPr>
            <w:tcW w:w="1609" w:type="dxa"/>
          </w:tcPr>
          <w:p w14:paraId="52ED8D0C" w14:textId="5A67C6E8" w:rsidR="00F26D8E" w:rsidRPr="00C7663A" w:rsidRDefault="00F26D8E" w:rsidP="007424FD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TT</w:t>
            </w:r>
            <w:r w:rsidRPr="00C7663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: </w:t>
            </w:r>
            <w:r w:rsidR="007B2DBE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120</w:t>
            </w:r>
            <w:r w:rsidRPr="00C7663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C7663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ms</w:t>
            </w:r>
            <w:proofErr w:type="spellEnd"/>
          </w:p>
          <w:p w14:paraId="7E48F347" w14:textId="79C69575" w:rsidR="00F26D8E" w:rsidRPr="00C7663A" w:rsidRDefault="00F26D8E" w:rsidP="007424FD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C7663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A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T</w:t>
            </w:r>
            <w:r w:rsidRPr="00C7663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: 0.</w:t>
            </w:r>
            <w:r w:rsidR="007B2DBE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012</w:t>
            </w:r>
            <w:r w:rsidRPr="00C7663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C7663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ms</w:t>
            </w:r>
            <w:proofErr w:type="spellEnd"/>
          </w:p>
        </w:tc>
        <w:tc>
          <w:tcPr>
            <w:tcW w:w="1620" w:type="dxa"/>
          </w:tcPr>
          <w:p w14:paraId="4FA9D68A" w14:textId="37CE0E1D" w:rsidR="00F26D8E" w:rsidRPr="003A3FE2" w:rsidRDefault="00F26D8E" w:rsidP="007424FD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TT</w:t>
            </w:r>
            <w:r w:rsidRPr="003A3FE2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: </w:t>
            </w:r>
            <w:r w:rsidR="007B2DBE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116</w:t>
            </w:r>
            <w:r w:rsidRPr="003A3FE2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3A3FE2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ms</w:t>
            </w:r>
            <w:proofErr w:type="spellEnd"/>
          </w:p>
          <w:p w14:paraId="41984DC4" w14:textId="2A0183DA" w:rsidR="00F26D8E" w:rsidRPr="00C7663A" w:rsidRDefault="00F26D8E" w:rsidP="007424FD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3A3FE2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A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T</w:t>
            </w:r>
            <w:r w:rsidRPr="003A3FE2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: 0.</w:t>
            </w:r>
            <w:r w:rsidR="007B2DBE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0116</w:t>
            </w:r>
            <w:r w:rsidRPr="003A3FE2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3A3FE2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ms</w:t>
            </w:r>
            <w:proofErr w:type="spellEnd"/>
          </w:p>
        </w:tc>
        <w:tc>
          <w:tcPr>
            <w:tcW w:w="1620" w:type="dxa"/>
          </w:tcPr>
          <w:p w14:paraId="0AEC25AF" w14:textId="50D1D1C6" w:rsidR="00F26D8E" w:rsidRDefault="00F26D8E" w:rsidP="007424FD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TT: </w:t>
            </w:r>
            <w:r w:rsidR="007B2DBE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211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ms</w:t>
            </w:r>
            <w:proofErr w:type="spellEnd"/>
          </w:p>
          <w:p w14:paraId="206E5702" w14:textId="4C459A85" w:rsidR="00F26D8E" w:rsidRPr="00C7663A" w:rsidRDefault="00F26D8E" w:rsidP="007424FD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AT: 0.</w:t>
            </w:r>
            <w:r w:rsidR="007B2DBE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0211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ms</w:t>
            </w:r>
            <w:proofErr w:type="spellEnd"/>
          </w:p>
        </w:tc>
        <w:tc>
          <w:tcPr>
            <w:tcW w:w="1703" w:type="dxa"/>
          </w:tcPr>
          <w:p w14:paraId="440CB68D" w14:textId="79DFA42B" w:rsidR="00F26D8E" w:rsidRDefault="00F26D8E" w:rsidP="007424FD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TT: </w:t>
            </w:r>
            <w:r w:rsidR="007B2DBE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622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ms</w:t>
            </w:r>
            <w:proofErr w:type="spellEnd"/>
          </w:p>
          <w:p w14:paraId="36C41C5C" w14:textId="4829BC5B" w:rsidR="00F26D8E" w:rsidRPr="00C7663A" w:rsidRDefault="00F26D8E" w:rsidP="007424FD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AT: 0.</w:t>
            </w:r>
            <w:r w:rsidR="007B2DBE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0622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ms</w:t>
            </w:r>
            <w:proofErr w:type="spellEnd"/>
          </w:p>
        </w:tc>
        <w:tc>
          <w:tcPr>
            <w:tcW w:w="1627" w:type="dxa"/>
          </w:tcPr>
          <w:p w14:paraId="1C80C6CC" w14:textId="3C73FD64" w:rsidR="00F26D8E" w:rsidRDefault="00F26D8E" w:rsidP="007424FD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TT: </w:t>
            </w:r>
            <w:r w:rsidR="007B2DBE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120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ms</w:t>
            </w:r>
            <w:proofErr w:type="spellEnd"/>
          </w:p>
          <w:p w14:paraId="13573DA1" w14:textId="644E30D3" w:rsidR="00F26D8E" w:rsidRPr="00C7663A" w:rsidRDefault="00F26D8E" w:rsidP="007424FD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AT: 0.</w:t>
            </w:r>
            <w:r w:rsidR="007B2DBE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012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ms</w:t>
            </w:r>
            <w:proofErr w:type="spellEnd"/>
          </w:p>
        </w:tc>
      </w:tr>
      <w:tr w:rsidR="00F26D8E" w14:paraId="71524C0D" w14:textId="77777777" w:rsidTr="007424FD">
        <w:tc>
          <w:tcPr>
            <w:tcW w:w="2076" w:type="dxa"/>
          </w:tcPr>
          <w:p w14:paraId="0A273900" w14:textId="77777777" w:rsidR="00F26D8E" w:rsidRDefault="00F26D8E" w:rsidP="007424F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random_1M.txt</w:t>
            </w:r>
            <w:proofErr w:type="spellEnd"/>
          </w:p>
        </w:tc>
        <w:tc>
          <w:tcPr>
            <w:tcW w:w="1609" w:type="dxa"/>
          </w:tcPr>
          <w:p w14:paraId="1DC268B4" w14:textId="5C8A54DB" w:rsidR="00F26D8E" w:rsidRPr="00C7663A" w:rsidRDefault="00F26D8E" w:rsidP="007424FD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TT</w:t>
            </w:r>
            <w:r w:rsidRPr="00C7663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: </w:t>
            </w:r>
            <w:r w:rsidR="007B2DBE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1066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C7663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ms</w:t>
            </w:r>
            <w:proofErr w:type="spellEnd"/>
          </w:p>
          <w:p w14:paraId="4637819B" w14:textId="66ADE909" w:rsidR="00F26D8E" w:rsidRPr="00C7663A" w:rsidRDefault="00F26D8E" w:rsidP="007424FD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C7663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A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T</w:t>
            </w:r>
            <w:r w:rsidRPr="00C7663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: </w:t>
            </w:r>
            <w:r w:rsidR="007B2DBE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0.1066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C7663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ms</w:t>
            </w:r>
            <w:proofErr w:type="spellEnd"/>
          </w:p>
        </w:tc>
        <w:tc>
          <w:tcPr>
            <w:tcW w:w="1620" w:type="dxa"/>
          </w:tcPr>
          <w:p w14:paraId="5A73E455" w14:textId="354E4A10" w:rsidR="00F26D8E" w:rsidRPr="003A3FE2" w:rsidRDefault="00F26D8E" w:rsidP="007424FD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TT</w:t>
            </w:r>
            <w:r w:rsidRPr="003A3FE2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: </w:t>
            </w:r>
            <w:r w:rsidR="007B2DBE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1319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3A3FE2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ms</w:t>
            </w:r>
            <w:proofErr w:type="spellEnd"/>
          </w:p>
          <w:p w14:paraId="2B0B8698" w14:textId="4D685E07" w:rsidR="00F26D8E" w:rsidRPr="00C7663A" w:rsidRDefault="00F26D8E" w:rsidP="007424FD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3A3FE2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A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T</w:t>
            </w:r>
            <w:r w:rsidRPr="003A3FE2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: </w:t>
            </w:r>
            <w:r w:rsidR="007B2DBE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0.1319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3A3FE2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ms</w:t>
            </w:r>
            <w:proofErr w:type="spellEnd"/>
          </w:p>
        </w:tc>
        <w:tc>
          <w:tcPr>
            <w:tcW w:w="1620" w:type="dxa"/>
          </w:tcPr>
          <w:p w14:paraId="74373667" w14:textId="77777777" w:rsidR="00F26D8E" w:rsidRPr="00C7663A" w:rsidRDefault="00F26D8E" w:rsidP="007424FD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</w:tc>
        <w:tc>
          <w:tcPr>
            <w:tcW w:w="1703" w:type="dxa"/>
          </w:tcPr>
          <w:p w14:paraId="052F0EAC" w14:textId="77777777" w:rsidR="00F26D8E" w:rsidRPr="00C7663A" w:rsidRDefault="00F26D8E" w:rsidP="007424FD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</w:tc>
        <w:tc>
          <w:tcPr>
            <w:tcW w:w="1627" w:type="dxa"/>
          </w:tcPr>
          <w:p w14:paraId="79529CB2" w14:textId="77777777" w:rsidR="00F26D8E" w:rsidRPr="00C7663A" w:rsidRDefault="00F26D8E" w:rsidP="007424FD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</w:tc>
      </w:tr>
    </w:tbl>
    <w:p w14:paraId="6A8B45A4" w14:textId="37E3D7B0" w:rsidR="00F26D8E" w:rsidRDefault="00F26D8E" w:rsidP="00BE084E">
      <w:pPr>
        <w:spacing w:line="36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35"/>
        <w:gridCol w:w="2435"/>
        <w:gridCol w:w="2436"/>
        <w:gridCol w:w="2436"/>
      </w:tblGrid>
      <w:tr w:rsidR="00BE084E" w14:paraId="2AE7E1A7" w14:textId="77777777" w:rsidTr="007424FD">
        <w:tc>
          <w:tcPr>
            <w:tcW w:w="2435" w:type="dxa"/>
          </w:tcPr>
          <w:p w14:paraId="40FB36C4" w14:textId="77777777" w:rsidR="00BE084E" w:rsidRDefault="00BE084E" w:rsidP="007424F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2435" w:type="dxa"/>
          </w:tcPr>
          <w:p w14:paraId="0070C510" w14:textId="77777777" w:rsidR="00BE084E" w:rsidRDefault="00BE084E" w:rsidP="007424F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XTS</w:t>
            </w:r>
          </w:p>
        </w:tc>
        <w:tc>
          <w:tcPr>
            <w:tcW w:w="2436" w:type="dxa"/>
          </w:tcPr>
          <w:p w14:paraId="0144B1B6" w14:textId="77777777" w:rsidR="00BE084E" w:rsidRDefault="00BE084E" w:rsidP="007424F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GCM</w:t>
            </w:r>
          </w:p>
        </w:tc>
        <w:tc>
          <w:tcPr>
            <w:tcW w:w="2436" w:type="dxa"/>
          </w:tcPr>
          <w:p w14:paraId="43623DC1" w14:textId="77777777" w:rsidR="00BE084E" w:rsidRDefault="00BE084E" w:rsidP="007424F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CCM</w:t>
            </w:r>
          </w:p>
        </w:tc>
      </w:tr>
      <w:tr w:rsidR="00BE084E" w14:paraId="37AC0DD5" w14:textId="77777777" w:rsidTr="007424FD">
        <w:tc>
          <w:tcPr>
            <w:tcW w:w="2435" w:type="dxa"/>
          </w:tcPr>
          <w:p w14:paraId="1CC8884E" w14:textId="77777777" w:rsidR="00BE084E" w:rsidRDefault="00BE084E" w:rsidP="007424F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random_1K.txt</w:t>
            </w:r>
            <w:proofErr w:type="spellEnd"/>
          </w:p>
        </w:tc>
        <w:tc>
          <w:tcPr>
            <w:tcW w:w="2435" w:type="dxa"/>
          </w:tcPr>
          <w:p w14:paraId="5421DA7F" w14:textId="603FEC6B" w:rsidR="00BE084E" w:rsidRPr="00C7663A" w:rsidRDefault="00BE084E" w:rsidP="007424FD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TT</w:t>
            </w:r>
            <w:r w:rsidRPr="00C7663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: 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30</w:t>
            </w:r>
            <w:r w:rsidRPr="00C7663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C7663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ms</w:t>
            </w:r>
            <w:proofErr w:type="spellEnd"/>
          </w:p>
          <w:p w14:paraId="31C822E3" w14:textId="389865EE" w:rsidR="00BE084E" w:rsidRDefault="00BE084E" w:rsidP="007424F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C7663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A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T</w:t>
            </w:r>
            <w:r w:rsidRPr="00C7663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: </w:t>
            </w:r>
            <w:r w:rsidRPr="00F26D8E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0.0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03 </w:t>
            </w:r>
            <w:proofErr w:type="spellStart"/>
            <w:r w:rsidRPr="00C7663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ms</w:t>
            </w:r>
            <w:proofErr w:type="spellEnd"/>
          </w:p>
        </w:tc>
        <w:tc>
          <w:tcPr>
            <w:tcW w:w="2436" w:type="dxa"/>
          </w:tcPr>
          <w:p w14:paraId="24EE1E68" w14:textId="7A4F763F" w:rsidR="00BE084E" w:rsidRDefault="00BE084E" w:rsidP="007424F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2436" w:type="dxa"/>
          </w:tcPr>
          <w:p w14:paraId="57FD9E3A" w14:textId="498B2677" w:rsidR="00BE084E" w:rsidRDefault="00BE084E" w:rsidP="007424F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</w:p>
        </w:tc>
      </w:tr>
      <w:tr w:rsidR="00BE084E" w14:paraId="38855CEC" w14:textId="77777777" w:rsidTr="007424FD">
        <w:tc>
          <w:tcPr>
            <w:tcW w:w="2435" w:type="dxa"/>
          </w:tcPr>
          <w:p w14:paraId="5E9B7A65" w14:textId="77777777" w:rsidR="00BE084E" w:rsidRDefault="00BE084E" w:rsidP="007424F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random_7K.txt</w:t>
            </w:r>
            <w:proofErr w:type="spellEnd"/>
          </w:p>
        </w:tc>
        <w:tc>
          <w:tcPr>
            <w:tcW w:w="2435" w:type="dxa"/>
          </w:tcPr>
          <w:p w14:paraId="0DB3629D" w14:textId="5AE50EF8" w:rsidR="00BE084E" w:rsidRPr="00C7663A" w:rsidRDefault="00BE084E" w:rsidP="007424FD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TT</w:t>
            </w:r>
            <w:r w:rsidRPr="00C7663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: </w:t>
            </w:r>
            <w:r w:rsidR="00DA39FC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44</w:t>
            </w:r>
            <w:r w:rsidRPr="00C7663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C7663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ms</w:t>
            </w:r>
            <w:proofErr w:type="spellEnd"/>
          </w:p>
          <w:p w14:paraId="35DAE66B" w14:textId="473140AE" w:rsidR="00BE084E" w:rsidRDefault="00BE084E" w:rsidP="007424F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C7663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A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T</w:t>
            </w:r>
            <w:r w:rsidRPr="00C7663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: 0.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0</w:t>
            </w:r>
            <w:r w:rsidR="00DA39FC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044 </w:t>
            </w:r>
            <w:proofErr w:type="spellStart"/>
            <w:r w:rsidRPr="00C7663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ms</w:t>
            </w:r>
            <w:proofErr w:type="spellEnd"/>
          </w:p>
        </w:tc>
        <w:tc>
          <w:tcPr>
            <w:tcW w:w="2436" w:type="dxa"/>
          </w:tcPr>
          <w:p w14:paraId="3E03FA99" w14:textId="04FA6609" w:rsidR="00BE084E" w:rsidRDefault="00BE084E" w:rsidP="007424F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2436" w:type="dxa"/>
          </w:tcPr>
          <w:p w14:paraId="6D8593D6" w14:textId="557858FB" w:rsidR="00BE084E" w:rsidRDefault="00BE084E" w:rsidP="007424F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</w:p>
        </w:tc>
      </w:tr>
      <w:tr w:rsidR="00BE084E" w14:paraId="2581F928" w14:textId="77777777" w:rsidTr="007424FD">
        <w:tc>
          <w:tcPr>
            <w:tcW w:w="2435" w:type="dxa"/>
          </w:tcPr>
          <w:p w14:paraId="6F4A9E07" w14:textId="77777777" w:rsidR="00BE084E" w:rsidRDefault="00BE084E" w:rsidP="007424F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random_10K.txt</w:t>
            </w:r>
            <w:proofErr w:type="spellEnd"/>
          </w:p>
        </w:tc>
        <w:tc>
          <w:tcPr>
            <w:tcW w:w="2435" w:type="dxa"/>
          </w:tcPr>
          <w:p w14:paraId="1C9D59A6" w14:textId="68F68ADD" w:rsidR="00BE084E" w:rsidRPr="00C7663A" w:rsidRDefault="00BE084E" w:rsidP="007424FD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TT</w:t>
            </w:r>
            <w:r w:rsidRPr="00C7663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: </w:t>
            </w:r>
            <w:r w:rsidR="00DA39FC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55</w:t>
            </w:r>
            <w:r w:rsidRPr="00C7663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C7663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ms</w:t>
            </w:r>
            <w:proofErr w:type="spellEnd"/>
          </w:p>
          <w:p w14:paraId="5B84E662" w14:textId="14F6473E" w:rsidR="00BE084E" w:rsidRDefault="00BE084E" w:rsidP="007424F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C7663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A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T</w:t>
            </w:r>
            <w:r w:rsidRPr="00C7663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: 0.0</w:t>
            </w:r>
            <w:r w:rsidR="00DA39FC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055</w:t>
            </w:r>
            <w:r w:rsidRPr="00C7663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ms</w:t>
            </w:r>
          </w:p>
        </w:tc>
        <w:tc>
          <w:tcPr>
            <w:tcW w:w="2436" w:type="dxa"/>
          </w:tcPr>
          <w:p w14:paraId="1D75BD68" w14:textId="64E583B4" w:rsidR="00BE084E" w:rsidRDefault="00BE084E" w:rsidP="007424F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2436" w:type="dxa"/>
          </w:tcPr>
          <w:p w14:paraId="3A63E62C" w14:textId="15291A60" w:rsidR="00BE084E" w:rsidRDefault="00BE084E" w:rsidP="007424F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</w:p>
        </w:tc>
      </w:tr>
      <w:tr w:rsidR="00BE084E" w14:paraId="27FC3602" w14:textId="77777777" w:rsidTr="007424FD">
        <w:tc>
          <w:tcPr>
            <w:tcW w:w="2435" w:type="dxa"/>
          </w:tcPr>
          <w:p w14:paraId="06403ED7" w14:textId="77777777" w:rsidR="00BE084E" w:rsidRDefault="00BE084E" w:rsidP="007424F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random_17K.txt</w:t>
            </w:r>
            <w:proofErr w:type="spellEnd"/>
          </w:p>
        </w:tc>
        <w:tc>
          <w:tcPr>
            <w:tcW w:w="2435" w:type="dxa"/>
          </w:tcPr>
          <w:p w14:paraId="69B76045" w14:textId="197FC252" w:rsidR="00BE084E" w:rsidRPr="00C7663A" w:rsidRDefault="00BE084E" w:rsidP="007424FD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TT</w:t>
            </w:r>
            <w:r w:rsidRPr="00C7663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: </w:t>
            </w:r>
            <w:r w:rsidR="007C1D95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105</w:t>
            </w:r>
            <w:r w:rsidRPr="00C7663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C7663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ms</w:t>
            </w:r>
            <w:proofErr w:type="spellEnd"/>
          </w:p>
          <w:p w14:paraId="3AF530AD" w14:textId="1906D03B" w:rsidR="00BE084E" w:rsidRDefault="00BE084E" w:rsidP="007424F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C7663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A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T</w:t>
            </w:r>
            <w:r w:rsidRPr="00C7663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: 0.</w:t>
            </w:r>
            <w:r w:rsidR="007C1D95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0105</w:t>
            </w:r>
            <w:r w:rsidRPr="00C7663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ms</w:t>
            </w:r>
          </w:p>
        </w:tc>
        <w:tc>
          <w:tcPr>
            <w:tcW w:w="2436" w:type="dxa"/>
          </w:tcPr>
          <w:p w14:paraId="57717CAC" w14:textId="4BCF6851" w:rsidR="00BE084E" w:rsidRDefault="00BE084E" w:rsidP="007424F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2436" w:type="dxa"/>
          </w:tcPr>
          <w:p w14:paraId="279C086E" w14:textId="53FA7E62" w:rsidR="00BE084E" w:rsidRDefault="00BE084E" w:rsidP="007424F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</w:p>
        </w:tc>
      </w:tr>
      <w:tr w:rsidR="00BE084E" w14:paraId="515A3F60" w14:textId="77777777" w:rsidTr="007424FD">
        <w:tc>
          <w:tcPr>
            <w:tcW w:w="2435" w:type="dxa"/>
          </w:tcPr>
          <w:p w14:paraId="11B0C099" w14:textId="77777777" w:rsidR="00BE084E" w:rsidRDefault="00BE084E" w:rsidP="007424F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random_100K.txt</w:t>
            </w:r>
            <w:proofErr w:type="spellEnd"/>
          </w:p>
        </w:tc>
        <w:tc>
          <w:tcPr>
            <w:tcW w:w="2435" w:type="dxa"/>
          </w:tcPr>
          <w:p w14:paraId="44D96734" w14:textId="4FAECDE0" w:rsidR="00BE084E" w:rsidRPr="00C7663A" w:rsidRDefault="00BE084E" w:rsidP="007424FD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TT</w:t>
            </w:r>
            <w:r w:rsidRPr="00C7663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: </w:t>
            </w:r>
            <w:r w:rsidR="007B2DBE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563</w:t>
            </w:r>
            <w:r w:rsidRPr="00C7663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C7663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ms</w:t>
            </w:r>
            <w:proofErr w:type="spellEnd"/>
          </w:p>
          <w:p w14:paraId="63590384" w14:textId="7E45A91B" w:rsidR="00BE084E" w:rsidRDefault="00BE084E" w:rsidP="007424F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C7663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A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T</w:t>
            </w:r>
            <w:r w:rsidRPr="00C7663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: 0.</w:t>
            </w:r>
            <w:r w:rsidR="007B2DBE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0563</w:t>
            </w:r>
            <w:r w:rsidRPr="00C7663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ms</w:t>
            </w:r>
          </w:p>
        </w:tc>
        <w:tc>
          <w:tcPr>
            <w:tcW w:w="2436" w:type="dxa"/>
          </w:tcPr>
          <w:p w14:paraId="440E8985" w14:textId="66E0AD4B" w:rsidR="00BE084E" w:rsidRDefault="00BE084E" w:rsidP="007424F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2436" w:type="dxa"/>
          </w:tcPr>
          <w:p w14:paraId="35D54238" w14:textId="6EE1C8C9" w:rsidR="00BE084E" w:rsidRDefault="00BE084E" w:rsidP="007424F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</w:p>
        </w:tc>
      </w:tr>
      <w:tr w:rsidR="00BE084E" w14:paraId="41453129" w14:textId="77777777" w:rsidTr="007424FD">
        <w:tc>
          <w:tcPr>
            <w:tcW w:w="2435" w:type="dxa"/>
          </w:tcPr>
          <w:p w14:paraId="0E3E2856" w14:textId="77777777" w:rsidR="00BE084E" w:rsidRDefault="00BE084E" w:rsidP="007424F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random_1M.txt</w:t>
            </w:r>
            <w:proofErr w:type="spellEnd"/>
          </w:p>
        </w:tc>
        <w:tc>
          <w:tcPr>
            <w:tcW w:w="2435" w:type="dxa"/>
          </w:tcPr>
          <w:p w14:paraId="019E1249" w14:textId="6AF57284" w:rsidR="00BE084E" w:rsidRPr="00C7663A" w:rsidRDefault="00BE084E" w:rsidP="007424FD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TT</w:t>
            </w:r>
            <w:r w:rsidRPr="00C7663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: </w:t>
            </w:r>
            <w:r w:rsidR="00C844A7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7941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C7663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ms</w:t>
            </w:r>
            <w:proofErr w:type="spellEnd"/>
          </w:p>
          <w:p w14:paraId="28301FFC" w14:textId="6BFD8E75" w:rsidR="00BE084E" w:rsidRDefault="00BE084E" w:rsidP="007424FD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C7663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A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T</w:t>
            </w:r>
            <w:r w:rsidRPr="00C7663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: </w:t>
            </w:r>
            <w:r w:rsidR="00C844A7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0.7941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C7663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ms</w:t>
            </w:r>
            <w:proofErr w:type="spellEnd"/>
          </w:p>
        </w:tc>
        <w:tc>
          <w:tcPr>
            <w:tcW w:w="2436" w:type="dxa"/>
          </w:tcPr>
          <w:p w14:paraId="346F9F0A" w14:textId="54651433" w:rsidR="00BE084E" w:rsidRDefault="00BE084E" w:rsidP="007424FD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</w:tc>
        <w:tc>
          <w:tcPr>
            <w:tcW w:w="2436" w:type="dxa"/>
          </w:tcPr>
          <w:p w14:paraId="3934FFC6" w14:textId="77777777" w:rsidR="00BE084E" w:rsidRDefault="00BE084E" w:rsidP="007424FD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</w:tc>
      </w:tr>
    </w:tbl>
    <w:p w14:paraId="182E3D88" w14:textId="2ABBE383" w:rsidR="00BE084E" w:rsidRDefault="00BE084E" w:rsidP="00BE084E">
      <w:pPr>
        <w:spacing w:line="36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36BE17A0" w14:textId="40AE2FCF" w:rsidR="00F92516" w:rsidRDefault="00F92516" w:rsidP="00F92516">
      <w:pPr>
        <w:pStyle w:val="ListParagraph"/>
        <w:numPr>
          <w:ilvl w:val="0"/>
          <w:numId w:val="47"/>
        </w:numPr>
        <w:spacing w:line="36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DES (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Linux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System)</w:t>
      </w:r>
    </w:p>
    <w:p w14:paraId="359D1B8F" w14:textId="77777777" w:rsidR="00F92516" w:rsidRDefault="00F92516" w:rsidP="00F92516">
      <w:pPr>
        <w:pStyle w:val="ListParagraph"/>
        <w:numPr>
          <w:ilvl w:val="0"/>
          <w:numId w:val="54"/>
        </w:numPr>
        <w:spacing w:line="36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Encryption (10000 times)  </w:t>
      </w:r>
    </w:p>
    <w:p w14:paraId="67370CE5" w14:textId="77777777" w:rsidR="00F92516" w:rsidRPr="003A3FE2" w:rsidRDefault="00F92516" w:rsidP="00F92516">
      <w:pPr>
        <w:pStyle w:val="ListParagraph"/>
        <w:numPr>
          <w:ilvl w:val="1"/>
          <w:numId w:val="55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3A3FE2">
        <w:rPr>
          <w:rFonts w:ascii="Times New Roman" w:hAnsi="Times New Roman" w:cs="Times New Roman"/>
          <w:b/>
          <w:bCs/>
          <w:color w:val="auto"/>
          <w:sz w:val="24"/>
          <w:szCs w:val="24"/>
        </w:rPr>
        <w:t>Abbreviation:</w:t>
      </w:r>
    </w:p>
    <w:p w14:paraId="45F6A620" w14:textId="77777777" w:rsidR="00F92516" w:rsidRDefault="00F92516" w:rsidP="00F92516">
      <w:pPr>
        <w:pStyle w:val="ListParagraph"/>
        <w:numPr>
          <w:ilvl w:val="2"/>
          <w:numId w:val="56"/>
        </w:numPr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3A3FE2">
        <w:rPr>
          <w:rFonts w:ascii="Times New Roman" w:hAnsi="Times New Roman" w:cs="Times New Roman"/>
          <w:color w:val="auto"/>
          <w:sz w:val="24"/>
          <w:szCs w:val="24"/>
        </w:rPr>
        <w:t xml:space="preserve">TT: </w:t>
      </w:r>
      <w:r>
        <w:rPr>
          <w:rFonts w:ascii="Times New Roman" w:hAnsi="Times New Roman" w:cs="Times New Roman"/>
          <w:color w:val="auto"/>
          <w:sz w:val="24"/>
          <w:szCs w:val="24"/>
        </w:rPr>
        <w:t>T</w:t>
      </w:r>
      <w:r w:rsidRPr="003A3FE2">
        <w:rPr>
          <w:rFonts w:ascii="Times New Roman" w:hAnsi="Times New Roman" w:cs="Times New Roman"/>
          <w:color w:val="auto"/>
          <w:sz w:val="24"/>
          <w:szCs w:val="24"/>
        </w:rPr>
        <w:t xml:space="preserve">otal </w:t>
      </w:r>
      <w:r>
        <w:rPr>
          <w:rFonts w:ascii="Times New Roman" w:hAnsi="Times New Roman" w:cs="Times New Roman"/>
          <w:color w:val="auto"/>
          <w:sz w:val="24"/>
          <w:szCs w:val="24"/>
        </w:rPr>
        <w:t>T</w:t>
      </w:r>
      <w:r w:rsidRPr="003A3FE2">
        <w:rPr>
          <w:rFonts w:ascii="Times New Roman" w:hAnsi="Times New Roman" w:cs="Times New Roman"/>
          <w:color w:val="auto"/>
          <w:sz w:val="24"/>
          <w:szCs w:val="24"/>
        </w:rPr>
        <w:t xml:space="preserve">ime, AT: </w:t>
      </w:r>
      <w:r>
        <w:rPr>
          <w:rFonts w:ascii="Times New Roman" w:hAnsi="Times New Roman" w:cs="Times New Roman"/>
          <w:color w:val="auto"/>
          <w:sz w:val="24"/>
          <w:szCs w:val="24"/>
        </w:rPr>
        <w:t>A</w:t>
      </w:r>
      <w:r w:rsidRPr="003A3FE2">
        <w:rPr>
          <w:rFonts w:ascii="Times New Roman" w:hAnsi="Times New Roman" w:cs="Times New Roman"/>
          <w:color w:val="auto"/>
          <w:sz w:val="24"/>
          <w:szCs w:val="24"/>
        </w:rPr>
        <w:t xml:space="preserve">verage </w:t>
      </w:r>
      <w:r>
        <w:rPr>
          <w:rFonts w:ascii="Times New Roman" w:hAnsi="Times New Roman" w:cs="Times New Roman"/>
          <w:color w:val="auto"/>
          <w:sz w:val="24"/>
          <w:szCs w:val="24"/>
        </w:rPr>
        <w:t>T</w:t>
      </w:r>
      <w:r w:rsidRPr="003A3FE2">
        <w:rPr>
          <w:rFonts w:ascii="Times New Roman" w:hAnsi="Times New Roman" w:cs="Times New Roman"/>
          <w:color w:val="auto"/>
          <w:sz w:val="24"/>
          <w:szCs w:val="24"/>
        </w:rPr>
        <w:t>ime</w:t>
      </w:r>
    </w:p>
    <w:p w14:paraId="224FF9E9" w14:textId="77777777" w:rsidR="00F92516" w:rsidRPr="003A3FE2" w:rsidRDefault="00F92516" w:rsidP="00F92516">
      <w:pPr>
        <w:pStyle w:val="ListParagraph"/>
        <w:numPr>
          <w:ilvl w:val="1"/>
          <w:numId w:val="56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3A3FE2">
        <w:rPr>
          <w:rFonts w:ascii="Times New Roman" w:hAnsi="Times New Roman" w:cs="Times New Roman"/>
          <w:b/>
          <w:bCs/>
          <w:color w:val="auto"/>
          <w:sz w:val="24"/>
          <w:szCs w:val="24"/>
        </w:rPr>
        <w:t>Note:</w:t>
      </w:r>
    </w:p>
    <w:p w14:paraId="713322C7" w14:textId="77777777" w:rsidR="00F92516" w:rsidRDefault="00F92516" w:rsidP="00F92516">
      <w:pPr>
        <w:pStyle w:val="ListParagraph"/>
        <w:numPr>
          <w:ilvl w:val="2"/>
          <w:numId w:val="56"/>
        </w:numPr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 xml:space="preserve">All </w:t>
      </w:r>
      <w:proofErr w:type="gramStart"/>
      <w:r>
        <w:rPr>
          <w:rFonts w:ascii="Times New Roman" w:hAnsi="Times New Roman" w:cs="Times New Roman"/>
          <w:color w:val="auto"/>
          <w:sz w:val="24"/>
          <w:szCs w:val="24"/>
        </w:rPr>
        <w:t>key</w:t>
      </w:r>
      <w:proofErr w:type="gramEnd"/>
      <w:r>
        <w:rPr>
          <w:rFonts w:ascii="Times New Roman" w:hAnsi="Times New Roman" w:cs="Times New Roman"/>
          <w:color w:val="auto"/>
          <w:sz w:val="24"/>
          <w:szCs w:val="24"/>
        </w:rPr>
        <w:t xml:space="preserve"> and iv are randomly selected.</w:t>
      </w:r>
    </w:p>
    <w:p w14:paraId="51CA22E7" w14:textId="77777777" w:rsidR="00F92516" w:rsidRPr="003A3FE2" w:rsidRDefault="00F92516" w:rsidP="00F92516">
      <w:pPr>
        <w:pStyle w:val="ListParagraph"/>
        <w:numPr>
          <w:ilvl w:val="2"/>
          <w:numId w:val="56"/>
        </w:numPr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Using g++ compiler</w:t>
      </w:r>
    </w:p>
    <w:tbl>
      <w:tblPr>
        <w:tblStyle w:val="TableGrid"/>
        <w:tblW w:w="10255" w:type="dxa"/>
        <w:tblLook w:val="04A0" w:firstRow="1" w:lastRow="0" w:firstColumn="1" w:lastColumn="0" w:noHBand="0" w:noVBand="1"/>
      </w:tblPr>
      <w:tblGrid>
        <w:gridCol w:w="2076"/>
        <w:gridCol w:w="1609"/>
        <w:gridCol w:w="1620"/>
        <w:gridCol w:w="1620"/>
        <w:gridCol w:w="1703"/>
        <w:gridCol w:w="1627"/>
      </w:tblGrid>
      <w:tr w:rsidR="00F92516" w14:paraId="7CFF4ED1" w14:textId="77777777" w:rsidTr="00AE3F27">
        <w:tc>
          <w:tcPr>
            <w:tcW w:w="2076" w:type="dxa"/>
          </w:tcPr>
          <w:p w14:paraId="52A9E670" w14:textId="77777777" w:rsidR="00F92516" w:rsidRDefault="00F92516" w:rsidP="00AE3F2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1609" w:type="dxa"/>
          </w:tcPr>
          <w:p w14:paraId="5AFA2D74" w14:textId="77777777" w:rsidR="00F92516" w:rsidRDefault="00F92516" w:rsidP="00AE3F2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ECB</w:t>
            </w:r>
          </w:p>
        </w:tc>
        <w:tc>
          <w:tcPr>
            <w:tcW w:w="1620" w:type="dxa"/>
          </w:tcPr>
          <w:p w14:paraId="4AAEA204" w14:textId="77777777" w:rsidR="00F92516" w:rsidRDefault="00F92516" w:rsidP="00AE3F2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CBC</w:t>
            </w:r>
          </w:p>
        </w:tc>
        <w:tc>
          <w:tcPr>
            <w:tcW w:w="1620" w:type="dxa"/>
          </w:tcPr>
          <w:p w14:paraId="288A5C5B" w14:textId="77777777" w:rsidR="00F92516" w:rsidRDefault="00F92516" w:rsidP="00AE3F2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CFB</w:t>
            </w:r>
            <w:proofErr w:type="spellEnd"/>
          </w:p>
        </w:tc>
        <w:tc>
          <w:tcPr>
            <w:tcW w:w="1703" w:type="dxa"/>
          </w:tcPr>
          <w:p w14:paraId="5F05CDEC" w14:textId="77777777" w:rsidR="00F92516" w:rsidRDefault="00F92516" w:rsidP="00AE3F2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OFB</w:t>
            </w:r>
          </w:p>
        </w:tc>
        <w:tc>
          <w:tcPr>
            <w:tcW w:w="1627" w:type="dxa"/>
          </w:tcPr>
          <w:p w14:paraId="7CB9BFC8" w14:textId="77777777" w:rsidR="00F92516" w:rsidRDefault="00F92516" w:rsidP="00AE3F2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CTR</w:t>
            </w:r>
          </w:p>
        </w:tc>
      </w:tr>
      <w:tr w:rsidR="00F92516" w14:paraId="5676E4DF" w14:textId="77777777" w:rsidTr="00AE3F27">
        <w:tc>
          <w:tcPr>
            <w:tcW w:w="2076" w:type="dxa"/>
          </w:tcPr>
          <w:p w14:paraId="697FAF2B" w14:textId="77777777" w:rsidR="00F92516" w:rsidRDefault="00F92516" w:rsidP="00AE3F2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random_1K.txt</w:t>
            </w:r>
            <w:proofErr w:type="spellEnd"/>
          </w:p>
        </w:tc>
        <w:tc>
          <w:tcPr>
            <w:tcW w:w="1609" w:type="dxa"/>
          </w:tcPr>
          <w:p w14:paraId="626FFF94" w14:textId="77777777" w:rsidR="00F92516" w:rsidRPr="00C7663A" w:rsidRDefault="00F92516" w:rsidP="00AE3F27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TT</w:t>
            </w:r>
            <w:r w:rsidRPr="00C7663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: 116 </w:t>
            </w:r>
            <w:proofErr w:type="spellStart"/>
            <w:r w:rsidRPr="00C7663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ms</w:t>
            </w:r>
            <w:proofErr w:type="spellEnd"/>
          </w:p>
          <w:p w14:paraId="7DACAD60" w14:textId="77777777" w:rsidR="00F92516" w:rsidRPr="00C7663A" w:rsidRDefault="00F92516" w:rsidP="00AE3F27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C7663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A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T</w:t>
            </w:r>
            <w:r w:rsidRPr="00C7663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: 0.0116 </w:t>
            </w:r>
            <w:proofErr w:type="spellStart"/>
            <w:r w:rsidRPr="00C7663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ms</w:t>
            </w:r>
            <w:proofErr w:type="spellEnd"/>
          </w:p>
        </w:tc>
        <w:tc>
          <w:tcPr>
            <w:tcW w:w="1620" w:type="dxa"/>
          </w:tcPr>
          <w:p w14:paraId="64842932" w14:textId="77777777" w:rsidR="00F92516" w:rsidRPr="003A3FE2" w:rsidRDefault="00F92516" w:rsidP="00AE3F27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TT</w:t>
            </w:r>
            <w:r w:rsidRPr="003A3FE2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: 111 </w:t>
            </w:r>
            <w:proofErr w:type="spellStart"/>
            <w:r w:rsidRPr="003A3FE2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ms</w:t>
            </w:r>
            <w:proofErr w:type="spellEnd"/>
          </w:p>
          <w:p w14:paraId="3D2D3D9A" w14:textId="77777777" w:rsidR="00F92516" w:rsidRPr="00C7663A" w:rsidRDefault="00F92516" w:rsidP="00AE3F27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3A3FE2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A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T</w:t>
            </w:r>
            <w:r w:rsidRPr="003A3FE2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: 0.0111 </w:t>
            </w:r>
            <w:proofErr w:type="spellStart"/>
            <w:r w:rsidRPr="003A3FE2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ms</w:t>
            </w:r>
            <w:proofErr w:type="spellEnd"/>
          </w:p>
        </w:tc>
        <w:tc>
          <w:tcPr>
            <w:tcW w:w="1620" w:type="dxa"/>
          </w:tcPr>
          <w:p w14:paraId="0BA12001" w14:textId="77777777" w:rsidR="00F92516" w:rsidRDefault="00F92516" w:rsidP="00AE3F27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TT: 101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ms</w:t>
            </w:r>
            <w:proofErr w:type="spellEnd"/>
          </w:p>
          <w:p w14:paraId="3F557EC9" w14:textId="77777777" w:rsidR="00F92516" w:rsidRPr="00C7663A" w:rsidRDefault="00F92516" w:rsidP="00AE3F27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AT: 0.0101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ms</w:t>
            </w:r>
            <w:proofErr w:type="spellEnd"/>
          </w:p>
        </w:tc>
        <w:tc>
          <w:tcPr>
            <w:tcW w:w="1703" w:type="dxa"/>
          </w:tcPr>
          <w:p w14:paraId="4DEDB63E" w14:textId="77777777" w:rsidR="00F92516" w:rsidRDefault="00F92516" w:rsidP="00AE3F27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TT: 111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ms</w:t>
            </w:r>
            <w:proofErr w:type="spellEnd"/>
          </w:p>
          <w:p w14:paraId="33753E78" w14:textId="77777777" w:rsidR="00F92516" w:rsidRPr="00C7663A" w:rsidRDefault="00F92516" w:rsidP="00AE3F27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AT: 0.0119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ms</w:t>
            </w:r>
            <w:proofErr w:type="spellEnd"/>
          </w:p>
        </w:tc>
        <w:tc>
          <w:tcPr>
            <w:tcW w:w="1627" w:type="dxa"/>
          </w:tcPr>
          <w:p w14:paraId="33EA422F" w14:textId="77777777" w:rsidR="00F92516" w:rsidRDefault="00F92516" w:rsidP="00AE3F27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TT: 128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ms</w:t>
            </w:r>
            <w:proofErr w:type="spellEnd"/>
          </w:p>
          <w:p w14:paraId="3CF9CE94" w14:textId="77777777" w:rsidR="00F92516" w:rsidRPr="00C7663A" w:rsidRDefault="00F92516" w:rsidP="00AE3F27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AT: 0.0117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ms</w:t>
            </w:r>
            <w:proofErr w:type="spellEnd"/>
          </w:p>
        </w:tc>
      </w:tr>
      <w:tr w:rsidR="00F92516" w14:paraId="5CF6E238" w14:textId="77777777" w:rsidTr="00AE3F27">
        <w:tc>
          <w:tcPr>
            <w:tcW w:w="2076" w:type="dxa"/>
          </w:tcPr>
          <w:p w14:paraId="2A372870" w14:textId="77777777" w:rsidR="00F92516" w:rsidRDefault="00F92516" w:rsidP="00AE3F2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random_7K.txt</w:t>
            </w:r>
            <w:proofErr w:type="spellEnd"/>
          </w:p>
        </w:tc>
        <w:tc>
          <w:tcPr>
            <w:tcW w:w="1609" w:type="dxa"/>
          </w:tcPr>
          <w:p w14:paraId="211719F8" w14:textId="77777777" w:rsidR="00F92516" w:rsidRPr="00C7663A" w:rsidRDefault="00F92516" w:rsidP="00AE3F27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TT</w:t>
            </w:r>
            <w:r w:rsidRPr="00C7663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: 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581</w:t>
            </w:r>
            <w:r w:rsidRPr="00C7663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C7663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ms</w:t>
            </w:r>
            <w:proofErr w:type="spellEnd"/>
          </w:p>
          <w:p w14:paraId="0E4C0B4D" w14:textId="77777777" w:rsidR="00F92516" w:rsidRPr="00C7663A" w:rsidRDefault="00F92516" w:rsidP="00AE3F27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C7663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A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T</w:t>
            </w:r>
            <w:r w:rsidRPr="00C7663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: 0.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0581</w:t>
            </w:r>
            <w:r w:rsidRPr="00C7663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C7663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ms</w:t>
            </w:r>
            <w:proofErr w:type="spellEnd"/>
          </w:p>
        </w:tc>
        <w:tc>
          <w:tcPr>
            <w:tcW w:w="1620" w:type="dxa"/>
          </w:tcPr>
          <w:p w14:paraId="165A3209" w14:textId="77777777" w:rsidR="00F92516" w:rsidRPr="003A3FE2" w:rsidRDefault="00F92516" w:rsidP="00AE3F27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TT</w:t>
            </w:r>
            <w:r w:rsidRPr="003A3FE2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: 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686</w:t>
            </w:r>
            <w:r w:rsidRPr="003A3FE2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3A3FE2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ms</w:t>
            </w:r>
            <w:proofErr w:type="spellEnd"/>
          </w:p>
          <w:p w14:paraId="1D3E4B6E" w14:textId="77777777" w:rsidR="00F92516" w:rsidRPr="00C7663A" w:rsidRDefault="00F92516" w:rsidP="00AE3F27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3A3FE2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A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T</w:t>
            </w:r>
            <w:r w:rsidRPr="003A3FE2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: 0.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0686</w:t>
            </w:r>
            <w:r w:rsidRPr="003A3FE2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3A3FE2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ms</w:t>
            </w:r>
            <w:proofErr w:type="spellEnd"/>
          </w:p>
        </w:tc>
        <w:tc>
          <w:tcPr>
            <w:tcW w:w="1620" w:type="dxa"/>
          </w:tcPr>
          <w:p w14:paraId="79E06B5D" w14:textId="77777777" w:rsidR="00F92516" w:rsidRDefault="00F92516" w:rsidP="00AE3F27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TT: 690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ms</w:t>
            </w:r>
            <w:proofErr w:type="spellEnd"/>
          </w:p>
          <w:p w14:paraId="3183B5AA" w14:textId="77777777" w:rsidR="00F92516" w:rsidRPr="00C7663A" w:rsidRDefault="00F92516" w:rsidP="00AE3F27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AT: 0.069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ms</w:t>
            </w:r>
            <w:proofErr w:type="spellEnd"/>
          </w:p>
        </w:tc>
        <w:tc>
          <w:tcPr>
            <w:tcW w:w="1703" w:type="dxa"/>
          </w:tcPr>
          <w:p w14:paraId="24DCFD5F" w14:textId="77777777" w:rsidR="00F92516" w:rsidRDefault="00F92516" w:rsidP="00AE3F27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TT: 676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ms</w:t>
            </w:r>
            <w:proofErr w:type="spellEnd"/>
          </w:p>
          <w:p w14:paraId="4CF0EB58" w14:textId="77777777" w:rsidR="00F92516" w:rsidRPr="00C7663A" w:rsidRDefault="00F92516" w:rsidP="00AE3F27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AT: 0.0676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ms</w:t>
            </w:r>
            <w:proofErr w:type="spellEnd"/>
          </w:p>
        </w:tc>
        <w:tc>
          <w:tcPr>
            <w:tcW w:w="1627" w:type="dxa"/>
          </w:tcPr>
          <w:p w14:paraId="518173E5" w14:textId="77777777" w:rsidR="00F92516" w:rsidRDefault="00F92516" w:rsidP="00AE3F27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TT: 732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ms</w:t>
            </w:r>
            <w:proofErr w:type="spellEnd"/>
          </w:p>
          <w:p w14:paraId="6E480BBA" w14:textId="77777777" w:rsidR="00F92516" w:rsidRPr="00C7663A" w:rsidRDefault="00F92516" w:rsidP="00AE3F27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AT: 0.0732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ms</w:t>
            </w:r>
            <w:proofErr w:type="spellEnd"/>
          </w:p>
        </w:tc>
      </w:tr>
      <w:tr w:rsidR="00F92516" w14:paraId="34383928" w14:textId="77777777" w:rsidTr="00AE3F27">
        <w:tc>
          <w:tcPr>
            <w:tcW w:w="2076" w:type="dxa"/>
          </w:tcPr>
          <w:p w14:paraId="06515DBB" w14:textId="77777777" w:rsidR="00F92516" w:rsidRDefault="00F92516" w:rsidP="00AE3F2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random_10K.txt</w:t>
            </w:r>
            <w:proofErr w:type="spellEnd"/>
          </w:p>
        </w:tc>
        <w:tc>
          <w:tcPr>
            <w:tcW w:w="1609" w:type="dxa"/>
          </w:tcPr>
          <w:p w14:paraId="7A858B2C" w14:textId="77777777" w:rsidR="00F92516" w:rsidRPr="00C7663A" w:rsidRDefault="00F92516" w:rsidP="00AE3F27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TT</w:t>
            </w:r>
            <w:r w:rsidRPr="00C7663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: 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888</w:t>
            </w:r>
            <w:r w:rsidRPr="00C7663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C7663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ms</w:t>
            </w:r>
            <w:proofErr w:type="spellEnd"/>
          </w:p>
          <w:p w14:paraId="703918AF" w14:textId="77777777" w:rsidR="00F92516" w:rsidRPr="00C7663A" w:rsidRDefault="00F92516" w:rsidP="00AE3F27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C7663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A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T</w:t>
            </w:r>
            <w:r w:rsidRPr="00C7663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: 0.0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888</w:t>
            </w:r>
            <w:r w:rsidRPr="00C7663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C7663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ms</w:t>
            </w:r>
            <w:proofErr w:type="spellEnd"/>
          </w:p>
        </w:tc>
        <w:tc>
          <w:tcPr>
            <w:tcW w:w="1620" w:type="dxa"/>
          </w:tcPr>
          <w:p w14:paraId="5974DB99" w14:textId="77777777" w:rsidR="00F92516" w:rsidRPr="003A3FE2" w:rsidRDefault="00F92516" w:rsidP="00AE3F27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TT</w:t>
            </w:r>
            <w:r w:rsidRPr="003A3FE2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: 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940</w:t>
            </w:r>
            <w:r w:rsidRPr="003A3FE2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3A3FE2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ms</w:t>
            </w:r>
            <w:proofErr w:type="spellEnd"/>
          </w:p>
          <w:p w14:paraId="73195751" w14:textId="77777777" w:rsidR="00F92516" w:rsidRPr="00C7663A" w:rsidRDefault="00F92516" w:rsidP="00AE3F27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3A3FE2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A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T</w:t>
            </w:r>
            <w:r w:rsidRPr="003A3FE2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: 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0.094</w:t>
            </w:r>
            <w:r w:rsidRPr="003A3FE2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3A3FE2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ms</w:t>
            </w:r>
            <w:proofErr w:type="spellEnd"/>
          </w:p>
        </w:tc>
        <w:tc>
          <w:tcPr>
            <w:tcW w:w="1620" w:type="dxa"/>
          </w:tcPr>
          <w:p w14:paraId="2E37BD5B" w14:textId="77777777" w:rsidR="00F92516" w:rsidRDefault="00F92516" w:rsidP="00AE3F27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TT: 986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ms</w:t>
            </w:r>
            <w:proofErr w:type="spellEnd"/>
          </w:p>
          <w:p w14:paraId="2B681A83" w14:textId="77777777" w:rsidR="00F92516" w:rsidRPr="00C7663A" w:rsidRDefault="00F92516" w:rsidP="00AE3F27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AT: 0.0986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ms</w:t>
            </w:r>
            <w:proofErr w:type="spellEnd"/>
          </w:p>
        </w:tc>
        <w:tc>
          <w:tcPr>
            <w:tcW w:w="1703" w:type="dxa"/>
          </w:tcPr>
          <w:p w14:paraId="53CDCDE2" w14:textId="77777777" w:rsidR="00F92516" w:rsidRDefault="00F92516" w:rsidP="00AE3F27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TT: 989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ms</w:t>
            </w:r>
            <w:proofErr w:type="spellEnd"/>
          </w:p>
          <w:p w14:paraId="19603D15" w14:textId="77777777" w:rsidR="00F92516" w:rsidRPr="00C7663A" w:rsidRDefault="00F92516" w:rsidP="00AE3F27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AT: 0.0989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ms</w:t>
            </w:r>
            <w:proofErr w:type="spellEnd"/>
          </w:p>
        </w:tc>
        <w:tc>
          <w:tcPr>
            <w:tcW w:w="1627" w:type="dxa"/>
          </w:tcPr>
          <w:p w14:paraId="1C140A46" w14:textId="77777777" w:rsidR="00F92516" w:rsidRDefault="00F92516" w:rsidP="00AE3F27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TT: 1073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ms</w:t>
            </w:r>
            <w:proofErr w:type="spellEnd"/>
          </w:p>
          <w:p w14:paraId="47DAE962" w14:textId="77777777" w:rsidR="00F92516" w:rsidRPr="00C7663A" w:rsidRDefault="00F92516" w:rsidP="00AE3F27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AT: 0.1073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ms</w:t>
            </w:r>
            <w:proofErr w:type="spellEnd"/>
          </w:p>
        </w:tc>
      </w:tr>
      <w:tr w:rsidR="00F92516" w14:paraId="5F171E5F" w14:textId="77777777" w:rsidTr="00AE3F27">
        <w:tc>
          <w:tcPr>
            <w:tcW w:w="2076" w:type="dxa"/>
          </w:tcPr>
          <w:p w14:paraId="6BF5843A" w14:textId="77777777" w:rsidR="00F92516" w:rsidRDefault="00F92516" w:rsidP="00AE3F2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Random_17K.txt</w:t>
            </w:r>
            <w:proofErr w:type="spellEnd"/>
          </w:p>
        </w:tc>
        <w:tc>
          <w:tcPr>
            <w:tcW w:w="1609" w:type="dxa"/>
          </w:tcPr>
          <w:p w14:paraId="44DE96F6" w14:textId="77777777" w:rsidR="00F92516" w:rsidRPr="00C7663A" w:rsidRDefault="00F92516" w:rsidP="00AE3F27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TT</w:t>
            </w:r>
            <w:r w:rsidRPr="00C7663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: 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1435</w:t>
            </w:r>
            <w:r w:rsidRPr="00C7663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C7663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ms</w:t>
            </w:r>
            <w:proofErr w:type="spellEnd"/>
          </w:p>
          <w:p w14:paraId="2A5238CE" w14:textId="77777777" w:rsidR="00F92516" w:rsidRPr="00C7663A" w:rsidRDefault="00F92516" w:rsidP="00AE3F27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C7663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A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T</w:t>
            </w:r>
            <w:r w:rsidRPr="00C7663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: 0.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1435</w:t>
            </w:r>
            <w:r w:rsidRPr="00C7663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C7663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ms</w:t>
            </w:r>
            <w:proofErr w:type="spellEnd"/>
          </w:p>
        </w:tc>
        <w:tc>
          <w:tcPr>
            <w:tcW w:w="1620" w:type="dxa"/>
          </w:tcPr>
          <w:p w14:paraId="2F59FDB8" w14:textId="77777777" w:rsidR="00F92516" w:rsidRPr="003A3FE2" w:rsidRDefault="00F92516" w:rsidP="00AE3F27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TT</w:t>
            </w:r>
            <w:r w:rsidRPr="003A3FE2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: 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1695</w:t>
            </w:r>
            <w:r w:rsidRPr="003A3FE2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3A3FE2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ms</w:t>
            </w:r>
            <w:proofErr w:type="spellEnd"/>
          </w:p>
          <w:p w14:paraId="2A674F3E" w14:textId="77777777" w:rsidR="00F92516" w:rsidRPr="00C7663A" w:rsidRDefault="00F92516" w:rsidP="00AE3F27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3A3FE2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A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T</w:t>
            </w:r>
            <w:r w:rsidRPr="003A3FE2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: 0.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1695</w:t>
            </w:r>
            <w:r w:rsidRPr="003A3FE2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3A3FE2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ms</w:t>
            </w:r>
            <w:proofErr w:type="spellEnd"/>
          </w:p>
        </w:tc>
        <w:tc>
          <w:tcPr>
            <w:tcW w:w="1620" w:type="dxa"/>
          </w:tcPr>
          <w:p w14:paraId="5857B75E" w14:textId="77777777" w:rsidR="00F92516" w:rsidRDefault="00F92516" w:rsidP="00AE3F27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TT: </w:t>
            </w:r>
            <w:proofErr w:type="spellStart"/>
            <w:r w:rsidRPr="00054F94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1655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ms</w:t>
            </w:r>
            <w:proofErr w:type="spellEnd"/>
          </w:p>
          <w:p w14:paraId="382273AE" w14:textId="77777777" w:rsidR="00F92516" w:rsidRPr="00C7663A" w:rsidRDefault="00F92516" w:rsidP="00AE3F27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AT: 0.</w:t>
            </w:r>
            <w:r w:rsidRPr="00054F94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1655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ms</w:t>
            </w:r>
            <w:proofErr w:type="spellEnd"/>
          </w:p>
        </w:tc>
        <w:tc>
          <w:tcPr>
            <w:tcW w:w="1703" w:type="dxa"/>
          </w:tcPr>
          <w:p w14:paraId="1CBCAE95" w14:textId="77777777" w:rsidR="00F92516" w:rsidRDefault="00F92516" w:rsidP="00AE3F27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TT: </w:t>
            </w:r>
            <w:r w:rsidRPr="00054F94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1628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ms</w:t>
            </w:r>
            <w:proofErr w:type="spellEnd"/>
          </w:p>
          <w:p w14:paraId="0D8251D7" w14:textId="77777777" w:rsidR="00F92516" w:rsidRPr="00C7663A" w:rsidRDefault="00F92516" w:rsidP="00AE3F27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AT: 0.</w:t>
            </w:r>
            <w:r w:rsidRPr="00054F94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1628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ms</w:t>
            </w:r>
            <w:proofErr w:type="spellEnd"/>
          </w:p>
        </w:tc>
        <w:tc>
          <w:tcPr>
            <w:tcW w:w="1627" w:type="dxa"/>
          </w:tcPr>
          <w:p w14:paraId="5B8A5210" w14:textId="77777777" w:rsidR="00F92516" w:rsidRDefault="00F92516" w:rsidP="00AE3F27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TT: </w:t>
            </w:r>
            <w:r w:rsidRPr="00054F94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1716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ms</w:t>
            </w:r>
            <w:proofErr w:type="spellEnd"/>
          </w:p>
          <w:p w14:paraId="647B090D" w14:textId="77777777" w:rsidR="00F92516" w:rsidRPr="00C7663A" w:rsidRDefault="00F92516" w:rsidP="00AE3F27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AT: 0.</w:t>
            </w:r>
            <w:r w:rsidRPr="00054F94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1716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ms</w:t>
            </w:r>
            <w:proofErr w:type="spellEnd"/>
          </w:p>
        </w:tc>
      </w:tr>
      <w:tr w:rsidR="00F92516" w14:paraId="7FAE49FC" w14:textId="77777777" w:rsidTr="00AE3F27">
        <w:tc>
          <w:tcPr>
            <w:tcW w:w="2076" w:type="dxa"/>
          </w:tcPr>
          <w:p w14:paraId="14F51CDF" w14:textId="77777777" w:rsidR="00F92516" w:rsidRDefault="00F92516" w:rsidP="00AE3F2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random_100K.txt</w:t>
            </w:r>
            <w:proofErr w:type="spellEnd"/>
          </w:p>
        </w:tc>
        <w:tc>
          <w:tcPr>
            <w:tcW w:w="1609" w:type="dxa"/>
          </w:tcPr>
          <w:p w14:paraId="1A61623E" w14:textId="77777777" w:rsidR="00F92516" w:rsidRPr="00C7663A" w:rsidRDefault="00F92516" w:rsidP="00AE3F27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TT</w:t>
            </w:r>
            <w:r w:rsidRPr="00C7663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: 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8289</w:t>
            </w:r>
            <w:r w:rsidRPr="00C7663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C7663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ms</w:t>
            </w:r>
            <w:proofErr w:type="spellEnd"/>
          </w:p>
          <w:p w14:paraId="2502A616" w14:textId="77777777" w:rsidR="00F92516" w:rsidRPr="00C7663A" w:rsidRDefault="00F92516" w:rsidP="00AE3F27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C7663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A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T</w:t>
            </w:r>
            <w:r w:rsidRPr="00C7663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: 0.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8289</w:t>
            </w:r>
            <w:r w:rsidRPr="00C7663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C7663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ms</w:t>
            </w:r>
            <w:proofErr w:type="spellEnd"/>
          </w:p>
        </w:tc>
        <w:tc>
          <w:tcPr>
            <w:tcW w:w="1620" w:type="dxa"/>
          </w:tcPr>
          <w:p w14:paraId="71AA715B" w14:textId="77777777" w:rsidR="00F92516" w:rsidRPr="003A3FE2" w:rsidRDefault="00F92516" w:rsidP="00AE3F27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TT</w:t>
            </w:r>
            <w:r w:rsidRPr="003A3FE2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: 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9533</w:t>
            </w:r>
            <w:r w:rsidRPr="003A3FE2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3A3FE2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ms</w:t>
            </w:r>
            <w:proofErr w:type="spellEnd"/>
          </w:p>
          <w:p w14:paraId="32CBA852" w14:textId="77777777" w:rsidR="00F92516" w:rsidRPr="00C7663A" w:rsidRDefault="00F92516" w:rsidP="00AE3F27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3A3FE2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A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T</w:t>
            </w:r>
            <w:r w:rsidRPr="003A3FE2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: 0.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9533</w:t>
            </w:r>
            <w:r w:rsidRPr="003A3FE2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3A3FE2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ms</w:t>
            </w:r>
            <w:proofErr w:type="spellEnd"/>
          </w:p>
        </w:tc>
        <w:tc>
          <w:tcPr>
            <w:tcW w:w="1620" w:type="dxa"/>
          </w:tcPr>
          <w:p w14:paraId="4A0519CB" w14:textId="77777777" w:rsidR="00F92516" w:rsidRDefault="00F92516" w:rsidP="00AE3F27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TT: 9459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ms</w:t>
            </w:r>
            <w:proofErr w:type="spellEnd"/>
          </w:p>
          <w:p w14:paraId="40BB6FF1" w14:textId="77777777" w:rsidR="00F92516" w:rsidRPr="00C7663A" w:rsidRDefault="00F92516" w:rsidP="00AE3F27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AT: 0.9459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ms</w:t>
            </w:r>
            <w:proofErr w:type="spellEnd"/>
          </w:p>
        </w:tc>
        <w:tc>
          <w:tcPr>
            <w:tcW w:w="1703" w:type="dxa"/>
          </w:tcPr>
          <w:p w14:paraId="71C2394E" w14:textId="77777777" w:rsidR="00F92516" w:rsidRDefault="00F92516" w:rsidP="00AE3F27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TT: 9818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ms</w:t>
            </w:r>
            <w:proofErr w:type="spellEnd"/>
          </w:p>
          <w:p w14:paraId="431D4D7D" w14:textId="77777777" w:rsidR="00F92516" w:rsidRPr="00C7663A" w:rsidRDefault="00F92516" w:rsidP="00AE3F27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AT: 0.9815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ms</w:t>
            </w:r>
            <w:proofErr w:type="spellEnd"/>
          </w:p>
        </w:tc>
        <w:tc>
          <w:tcPr>
            <w:tcW w:w="1627" w:type="dxa"/>
          </w:tcPr>
          <w:p w14:paraId="56327A78" w14:textId="77777777" w:rsidR="00F92516" w:rsidRDefault="00F92516" w:rsidP="00AE3F27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TT: 10064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ms</w:t>
            </w:r>
            <w:proofErr w:type="spellEnd"/>
          </w:p>
          <w:p w14:paraId="69912110" w14:textId="77777777" w:rsidR="00F92516" w:rsidRPr="00C7663A" w:rsidRDefault="00F92516" w:rsidP="00AE3F27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AT: 1.0064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ms</w:t>
            </w:r>
            <w:proofErr w:type="spellEnd"/>
          </w:p>
        </w:tc>
      </w:tr>
      <w:tr w:rsidR="00F92516" w14:paraId="1EBCB0BC" w14:textId="77777777" w:rsidTr="00AE3F27">
        <w:tc>
          <w:tcPr>
            <w:tcW w:w="2076" w:type="dxa"/>
          </w:tcPr>
          <w:p w14:paraId="5C594D52" w14:textId="77777777" w:rsidR="00F92516" w:rsidRDefault="00F92516" w:rsidP="00AE3F2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lastRenderedPageBreak/>
              <w:t>random_1M.txt</w:t>
            </w:r>
            <w:proofErr w:type="spellEnd"/>
          </w:p>
        </w:tc>
        <w:tc>
          <w:tcPr>
            <w:tcW w:w="1609" w:type="dxa"/>
          </w:tcPr>
          <w:p w14:paraId="68F81788" w14:textId="77777777" w:rsidR="00F92516" w:rsidRPr="00C7663A" w:rsidRDefault="00F92516" w:rsidP="00AE3F27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TT</w:t>
            </w:r>
            <w:r w:rsidRPr="00C7663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: </w:t>
            </w:r>
            <w:r w:rsidRPr="008D4EA3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90639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C7663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ms</w:t>
            </w:r>
            <w:proofErr w:type="spellEnd"/>
          </w:p>
          <w:p w14:paraId="10ABA6F5" w14:textId="77777777" w:rsidR="00F92516" w:rsidRPr="00C7663A" w:rsidRDefault="00F92516" w:rsidP="00AE3F27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C7663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A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T</w:t>
            </w:r>
            <w:r w:rsidRPr="00C7663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: </w:t>
            </w:r>
            <w:r w:rsidRPr="008D4EA3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9.0639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C7663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ms</w:t>
            </w:r>
            <w:proofErr w:type="spellEnd"/>
          </w:p>
        </w:tc>
        <w:tc>
          <w:tcPr>
            <w:tcW w:w="1620" w:type="dxa"/>
          </w:tcPr>
          <w:p w14:paraId="2430C3B9" w14:textId="77777777" w:rsidR="00F92516" w:rsidRPr="003A3FE2" w:rsidRDefault="00F92516" w:rsidP="00AE3F27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TT</w:t>
            </w:r>
            <w:r w:rsidRPr="003A3FE2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: </w:t>
            </w:r>
            <w:r w:rsidRPr="00F26D8E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102890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3A3FE2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ms</w:t>
            </w:r>
            <w:proofErr w:type="spellEnd"/>
          </w:p>
          <w:p w14:paraId="7DD144F4" w14:textId="77777777" w:rsidR="00F92516" w:rsidRPr="00C7663A" w:rsidRDefault="00F92516" w:rsidP="00AE3F27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3A3FE2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A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T</w:t>
            </w:r>
            <w:r w:rsidRPr="003A3FE2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: </w:t>
            </w:r>
            <w:r w:rsidRPr="00F26D8E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10.289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3A3FE2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ms</w:t>
            </w:r>
            <w:proofErr w:type="spellEnd"/>
          </w:p>
        </w:tc>
        <w:tc>
          <w:tcPr>
            <w:tcW w:w="1620" w:type="dxa"/>
          </w:tcPr>
          <w:p w14:paraId="604F400C" w14:textId="77777777" w:rsidR="00F92516" w:rsidRPr="00C7663A" w:rsidRDefault="00F92516" w:rsidP="00AE3F27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</w:tc>
        <w:tc>
          <w:tcPr>
            <w:tcW w:w="1703" w:type="dxa"/>
          </w:tcPr>
          <w:p w14:paraId="5B58EC7E" w14:textId="77777777" w:rsidR="00F92516" w:rsidRPr="00C7663A" w:rsidRDefault="00F92516" w:rsidP="00AE3F27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</w:tc>
        <w:tc>
          <w:tcPr>
            <w:tcW w:w="1627" w:type="dxa"/>
          </w:tcPr>
          <w:p w14:paraId="7D757955" w14:textId="77777777" w:rsidR="00F92516" w:rsidRPr="00C7663A" w:rsidRDefault="00F92516" w:rsidP="00AE3F27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</w:tc>
      </w:tr>
    </w:tbl>
    <w:p w14:paraId="47D4E3B4" w14:textId="77777777" w:rsidR="00F92516" w:rsidRDefault="00F92516" w:rsidP="00F92516">
      <w:pPr>
        <w:spacing w:line="36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4D304E33" w14:textId="77777777" w:rsidR="00F92516" w:rsidRDefault="00F92516" w:rsidP="00F92516">
      <w:pPr>
        <w:pStyle w:val="ListParagraph"/>
        <w:numPr>
          <w:ilvl w:val="0"/>
          <w:numId w:val="54"/>
        </w:numPr>
        <w:spacing w:line="36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Decryption (10000 times) </w:t>
      </w:r>
    </w:p>
    <w:p w14:paraId="5134E440" w14:textId="77777777" w:rsidR="00F92516" w:rsidRPr="003A3FE2" w:rsidRDefault="00F92516" w:rsidP="00F92516">
      <w:pPr>
        <w:pStyle w:val="ListParagraph"/>
        <w:numPr>
          <w:ilvl w:val="1"/>
          <w:numId w:val="55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3A3FE2">
        <w:rPr>
          <w:rFonts w:ascii="Times New Roman" w:hAnsi="Times New Roman" w:cs="Times New Roman"/>
          <w:b/>
          <w:bCs/>
          <w:color w:val="auto"/>
          <w:sz w:val="24"/>
          <w:szCs w:val="24"/>
        </w:rPr>
        <w:t>Abbreviation:</w:t>
      </w:r>
    </w:p>
    <w:p w14:paraId="75255066" w14:textId="77777777" w:rsidR="00F92516" w:rsidRDefault="00F92516" w:rsidP="00F92516">
      <w:pPr>
        <w:pStyle w:val="ListParagraph"/>
        <w:numPr>
          <w:ilvl w:val="2"/>
          <w:numId w:val="56"/>
        </w:numPr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3A3FE2">
        <w:rPr>
          <w:rFonts w:ascii="Times New Roman" w:hAnsi="Times New Roman" w:cs="Times New Roman"/>
          <w:color w:val="auto"/>
          <w:sz w:val="24"/>
          <w:szCs w:val="24"/>
        </w:rPr>
        <w:t xml:space="preserve">TT: </w:t>
      </w:r>
      <w:r>
        <w:rPr>
          <w:rFonts w:ascii="Times New Roman" w:hAnsi="Times New Roman" w:cs="Times New Roman"/>
          <w:color w:val="auto"/>
          <w:sz w:val="24"/>
          <w:szCs w:val="24"/>
        </w:rPr>
        <w:t>T</w:t>
      </w:r>
      <w:r w:rsidRPr="003A3FE2">
        <w:rPr>
          <w:rFonts w:ascii="Times New Roman" w:hAnsi="Times New Roman" w:cs="Times New Roman"/>
          <w:color w:val="auto"/>
          <w:sz w:val="24"/>
          <w:szCs w:val="24"/>
        </w:rPr>
        <w:t xml:space="preserve">otal </w:t>
      </w:r>
      <w:r>
        <w:rPr>
          <w:rFonts w:ascii="Times New Roman" w:hAnsi="Times New Roman" w:cs="Times New Roman"/>
          <w:color w:val="auto"/>
          <w:sz w:val="24"/>
          <w:szCs w:val="24"/>
        </w:rPr>
        <w:t>T</w:t>
      </w:r>
      <w:r w:rsidRPr="003A3FE2">
        <w:rPr>
          <w:rFonts w:ascii="Times New Roman" w:hAnsi="Times New Roman" w:cs="Times New Roman"/>
          <w:color w:val="auto"/>
          <w:sz w:val="24"/>
          <w:szCs w:val="24"/>
        </w:rPr>
        <w:t xml:space="preserve">ime, AT: </w:t>
      </w:r>
      <w:r>
        <w:rPr>
          <w:rFonts w:ascii="Times New Roman" w:hAnsi="Times New Roman" w:cs="Times New Roman"/>
          <w:color w:val="auto"/>
          <w:sz w:val="24"/>
          <w:szCs w:val="24"/>
        </w:rPr>
        <w:t>A</w:t>
      </w:r>
      <w:r w:rsidRPr="003A3FE2">
        <w:rPr>
          <w:rFonts w:ascii="Times New Roman" w:hAnsi="Times New Roman" w:cs="Times New Roman"/>
          <w:color w:val="auto"/>
          <w:sz w:val="24"/>
          <w:szCs w:val="24"/>
        </w:rPr>
        <w:t xml:space="preserve">verage </w:t>
      </w:r>
      <w:r>
        <w:rPr>
          <w:rFonts w:ascii="Times New Roman" w:hAnsi="Times New Roman" w:cs="Times New Roman"/>
          <w:color w:val="auto"/>
          <w:sz w:val="24"/>
          <w:szCs w:val="24"/>
        </w:rPr>
        <w:t>T</w:t>
      </w:r>
      <w:r w:rsidRPr="003A3FE2">
        <w:rPr>
          <w:rFonts w:ascii="Times New Roman" w:hAnsi="Times New Roman" w:cs="Times New Roman"/>
          <w:color w:val="auto"/>
          <w:sz w:val="24"/>
          <w:szCs w:val="24"/>
        </w:rPr>
        <w:t>ime</w:t>
      </w:r>
    </w:p>
    <w:p w14:paraId="338A6180" w14:textId="77777777" w:rsidR="00F92516" w:rsidRPr="003A3FE2" w:rsidRDefault="00F92516" w:rsidP="00F92516">
      <w:pPr>
        <w:pStyle w:val="ListParagraph"/>
        <w:numPr>
          <w:ilvl w:val="1"/>
          <w:numId w:val="56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3A3FE2">
        <w:rPr>
          <w:rFonts w:ascii="Times New Roman" w:hAnsi="Times New Roman" w:cs="Times New Roman"/>
          <w:b/>
          <w:bCs/>
          <w:color w:val="auto"/>
          <w:sz w:val="24"/>
          <w:szCs w:val="24"/>
        </w:rPr>
        <w:t>Note:</w:t>
      </w:r>
    </w:p>
    <w:p w14:paraId="5ECB3C7F" w14:textId="77777777" w:rsidR="00F92516" w:rsidRDefault="00F92516" w:rsidP="00F92516">
      <w:pPr>
        <w:pStyle w:val="ListParagraph"/>
        <w:numPr>
          <w:ilvl w:val="2"/>
          <w:numId w:val="56"/>
        </w:numPr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 xml:space="preserve">All </w:t>
      </w:r>
      <w:proofErr w:type="gramStart"/>
      <w:r>
        <w:rPr>
          <w:rFonts w:ascii="Times New Roman" w:hAnsi="Times New Roman" w:cs="Times New Roman"/>
          <w:color w:val="auto"/>
          <w:sz w:val="24"/>
          <w:szCs w:val="24"/>
        </w:rPr>
        <w:t>key</w:t>
      </w:r>
      <w:proofErr w:type="gramEnd"/>
      <w:r>
        <w:rPr>
          <w:rFonts w:ascii="Times New Roman" w:hAnsi="Times New Roman" w:cs="Times New Roman"/>
          <w:color w:val="auto"/>
          <w:sz w:val="24"/>
          <w:szCs w:val="24"/>
        </w:rPr>
        <w:t xml:space="preserve"> and iv are randomly selected.</w:t>
      </w:r>
    </w:p>
    <w:p w14:paraId="35DCBB8A" w14:textId="77777777" w:rsidR="00F92516" w:rsidRPr="007B2DBE" w:rsidRDefault="00F92516" w:rsidP="00F92516">
      <w:pPr>
        <w:pStyle w:val="ListParagraph"/>
        <w:numPr>
          <w:ilvl w:val="2"/>
          <w:numId w:val="56"/>
        </w:numPr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Using g++ compiler</w:t>
      </w:r>
    </w:p>
    <w:tbl>
      <w:tblPr>
        <w:tblStyle w:val="TableGrid"/>
        <w:tblW w:w="10255" w:type="dxa"/>
        <w:tblLook w:val="04A0" w:firstRow="1" w:lastRow="0" w:firstColumn="1" w:lastColumn="0" w:noHBand="0" w:noVBand="1"/>
      </w:tblPr>
      <w:tblGrid>
        <w:gridCol w:w="2076"/>
        <w:gridCol w:w="1609"/>
        <w:gridCol w:w="1620"/>
        <w:gridCol w:w="1620"/>
        <w:gridCol w:w="1703"/>
        <w:gridCol w:w="1627"/>
      </w:tblGrid>
      <w:tr w:rsidR="00F92516" w14:paraId="05118ABD" w14:textId="77777777" w:rsidTr="00AE3F27">
        <w:tc>
          <w:tcPr>
            <w:tcW w:w="2076" w:type="dxa"/>
          </w:tcPr>
          <w:p w14:paraId="70136A15" w14:textId="77777777" w:rsidR="00F92516" w:rsidRDefault="00F92516" w:rsidP="00AE3F2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1609" w:type="dxa"/>
          </w:tcPr>
          <w:p w14:paraId="33D99660" w14:textId="77777777" w:rsidR="00F92516" w:rsidRDefault="00F92516" w:rsidP="00AE3F2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ECB</w:t>
            </w:r>
          </w:p>
        </w:tc>
        <w:tc>
          <w:tcPr>
            <w:tcW w:w="1620" w:type="dxa"/>
          </w:tcPr>
          <w:p w14:paraId="3D6AA656" w14:textId="77777777" w:rsidR="00F92516" w:rsidRDefault="00F92516" w:rsidP="00AE3F2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CBC</w:t>
            </w:r>
          </w:p>
        </w:tc>
        <w:tc>
          <w:tcPr>
            <w:tcW w:w="1620" w:type="dxa"/>
          </w:tcPr>
          <w:p w14:paraId="3F7BF354" w14:textId="77777777" w:rsidR="00F92516" w:rsidRDefault="00F92516" w:rsidP="00AE3F2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CFB</w:t>
            </w:r>
            <w:proofErr w:type="spellEnd"/>
          </w:p>
        </w:tc>
        <w:tc>
          <w:tcPr>
            <w:tcW w:w="1703" w:type="dxa"/>
          </w:tcPr>
          <w:p w14:paraId="1132BF4D" w14:textId="77777777" w:rsidR="00F92516" w:rsidRDefault="00F92516" w:rsidP="00AE3F2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OFB</w:t>
            </w:r>
          </w:p>
        </w:tc>
        <w:tc>
          <w:tcPr>
            <w:tcW w:w="1627" w:type="dxa"/>
          </w:tcPr>
          <w:p w14:paraId="62E1A205" w14:textId="77777777" w:rsidR="00F92516" w:rsidRDefault="00F92516" w:rsidP="00AE3F2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CTR</w:t>
            </w:r>
          </w:p>
        </w:tc>
      </w:tr>
      <w:tr w:rsidR="00F92516" w14:paraId="155044F2" w14:textId="77777777" w:rsidTr="00AE3F27">
        <w:tc>
          <w:tcPr>
            <w:tcW w:w="2076" w:type="dxa"/>
          </w:tcPr>
          <w:p w14:paraId="0D041DE0" w14:textId="77777777" w:rsidR="00F92516" w:rsidRDefault="00F92516" w:rsidP="00AE3F2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random_1K.txt</w:t>
            </w:r>
            <w:proofErr w:type="spellEnd"/>
          </w:p>
        </w:tc>
        <w:tc>
          <w:tcPr>
            <w:tcW w:w="1609" w:type="dxa"/>
          </w:tcPr>
          <w:p w14:paraId="71FACA1A" w14:textId="77777777" w:rsidR="00F92516" w:rsidRPr="00C7663A" w:rsidRDefault="00F92516" w:rsidP="00AE3F27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TT</w:t>
            </w:r>
            <w:r w:rsidRPr="00C7663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: 116 </w:t>
            </w:r>
            <w:proofErr w:type="spellStart"/>
            <w:r w:rsidRPr="00C7663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ms</w:t>
            </w:r>
            <w:proofErr w:type="spellEnd"/>
          </w:p>
          <w:p w14:paraId="3D283C55" w14:textId="77777777" w:rsidR="00F92516" w:rsidRPr="00C7663A" w:rsidRDefault="00F92516" w:rsidP="00AE3F27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C7663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A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T</w:t>
            </w:r>
            <w:r w:rsidRPr="00C7663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: 0.0116 </w:t>
            </w:r>
            <w:proofErr w:type="spellStart"/>
            <w:r w:rsidRPr="00C7663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ms</w:t>
            </w:r>
            <w:proofErr w:type="spellEnd"/>
          </w:p>
        </w:tc>
        <w:tc>
          <w:tcPr>
            <w:tcW w:w="1620" w:type="dxa"/>
          </w:tcPr>
          <w:p w14:paraId="4B9F7081" w14:textId="77777777" w:rsidR="00F92516" w:rsidRPr="003A3FE2" w:rsidRDefault="00F92516" w:rsidP="00AE3F27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TT</w:t>
            </w:r>
            <w:r w:rsidRPr="003A3FE2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: 111 </w:t>
            </w:r>
            <w:proofErr w:type="spellStart"/>
            <w:r w:rsidRPr="003A3FE2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ms</w:t>
            </w:r>
            <w:proofErr w:type="spellEnd"/>
          </w:p>
          <w:p w14:paraId="3EABE6B8" w14:textId="77777777" w:rsidR="00F92516" w:rsidRPr="00C7663A" w:rsidRDefault="00F92516" w:rsidP="00AE3F27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3A3FE2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A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T</w:t>
            </w:r>
            <w:r w:rsidRPr="003A3FE2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: 0.0111 </w:t>
            </w:r>
            <w:proofErr w:type="spellStart"/>
            <w:r w:rsidRPr="003A3FE2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ms</w:t>
            </w:r>
            <w:proofErr w:type="spellEnd"/>
          </w:p>
        </w:tc>
        <w:tc>
          <w:tcPr>
            <w:tcW w:w="1620" w:type="dxa"/>
          </w:tcPr>
          <w:p w14:paraId="63BF0339" w14:textId="77777777" w:rsidR="00F92516" w:rsidRDefault="00F92516" w:rsidP="00AE3F27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TT: 101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ms</w:t>
            </w:r>
            <w:proofErr w:type="spellEnd"/>
          </w:p>
          <w:p w14:paraId="31EB8E81" w14:textId="77777777" w:rsidR="00F92516" w:rsidRPr="00C7663A" w:rsidRDefault="00F92516" w:rsidP="00AE3F27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AT: 0.0101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ms</w:t>
            </w:r>
            <w:proofErr w:type="spellEnd"/>
          </w:p>
        </w:tc>
        <w:tc>
          <w:tcPr>
            <w:tcW w:w="1703" w:type="dxa"/>
          </w:tcPr>
          <w:p w14:paraId="34C6BAD0" w14:textId="77777777" w:rsidR="00F92516" w:rsidRDefault="00F92516" w:rsidP="00AE3F27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TT: 111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ms</w:t>
            </w:r>
            <w:proofErr w:type="spellEnd"/>
          </w:p>
          <w:p w14:paraId="46F99022" w14:textId="77777777" w:rsidR="00F92516" w:rsidRPr="00C7663A" w:rsidRDefault="00F92516" w:rsidP="00AE3F27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AT: 0.0119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ms</w:t>
            </w:r>
            <w:proofErr w:type="spellEnd"/>
          </w:p>
        </w:tc>
        <w:tc>
          <w:tcPr>
            <w:tcW w:w="1627" w:type="dxa"/>
          </w:tcPr>
          <w:p w14:paraId="6F1B48A2" w14:textId="77777777" w:rsidR="00F92516" w:rsidRDefault="00F92516" w:rsidP="00AE3F27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TT: 128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ms</w:t>
            </w:r>
            <w:proofErr w:type="spellEnd"/>
          </w:p>
          <w:p w14:paraId="04BE585B" w14:textId="77777777" w:rsidR="00F92516" w:rsidRPr="00C7663A" w:rsidRDefault="00F92516" w:rsidP="00AE3F27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AT: 0.0117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ms</w:t>
            </w:r>
            <w:proofErr w:type="spellEnd"/>
          </w:p>
        </w:tc>
      </w:tr>
      <w:tr w:rsidR="00F92516" w14:paraId="30284B26" w14:textId="77777777" w:rsidTr="00AE3F27">
        <w:tc>
          <w:tcPr>
            <w:tcW w:w="2076" w:type="dxa"/>
          </w:tcPr>
          <w:p w14:paraId="4371BFFF" w14:textId="77777777" w:rsidR="00F92516" w:rsidRDefault="00F92516" w:rsidP="00AE3F2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random_7K.txt</w:t>
            </w:r>
            <w:proofErr w:type="spellEnd"/>
          </w:p>
        </w:tc>
        <w:tc>
          <w:tcPr>
            <w:tcW w:w="1609" w:type="dxa"/>
          </w:tcPr>
          <w:p w14:paraId="7DDF696F" w14:textId="77777777" w:rsidR="00F92516" w:rsidRPr="00C7663A" w:rsidRDefault="00F92516" w:rsidP="00AE3F27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TT</w:t>
            </w:r>
            <w:r w:rsidRPr="00C7663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: 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628</w:t>
            </w:r>
            <w:r w:rsidRPr="00C7663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C7663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ms</w:t>
            </w:r>
            <w:proofErr w:type="spellEnd"/>
          </w:p>
          <w:p w14:paraId="7EDCB251" w14:textId="77777777" w:rsidR="00F92516" w:rsidRPr="00C7663A" w:rsidRDefault="00F92516" w:rsidP="00AE3F27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C7663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A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T</w:t>
            </w:r>
            <w:r w:rsidRPr="00C7663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: 0.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0628</w:t>
            </w:r>
            <w:r w:rsidRPr="00C7663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C7663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ms</w:t>
            </w:r>
            <w:proofErr w:type="spellEnd"/>
          </w:p>
        </w:tc>
        <w:tc>
          <w:tcPr>
            <w:tcW w:w="1620" w:type="dxa"/>
          </w:tcPr>
          <w:p w14:paraId="73B1DC50" w14:textId="77777777" w:rsidR="00F92516" w:rsidRPr="003A3FE2" w:rsidRDefault="00F92516" w:rsidP="00AE3F27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TT</w:t>
            </w:r>
            <w:r w:rsidRPr="003A3FE2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: 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618</w:t>
            </w:r>
            <w:r w:rsidRPr="003A3FE2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3A3FE2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ms</w:t>
            </w:r>
            <w:proofErr w:type="spellEnd"/>
          </w:p>
          <w:p w14:paraId="095DD1E4" w14:textId="77777777" w:rsidR="00F92516" w:rsidRPr="00C7663A" w:rsidRDefault="00F92516" w:rsidP="00AE3F27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3A3FE2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A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T</w:t>
            </w:r>
            <w:r w:rsidRPr="003A3FE2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: 0.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0616</w:t>
            </w:r>
            <w:r w:rsidRPr="003A3FE2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3A3FE2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ms</w:t>
            </w:r>
            <w:proofErr w:type="spellEnd"/>
          </w:p>
        </w:tc>
        <w:tc>
          <w:tcPr>
            <w:tcW w:w="1620" w:type="dxa"/>
          </w:tcPr>
          <w:p w14:paraId="6F49CFCC" w14:textId="77777777" w:rsidR="00F92516" w:rsidRDefault="00F92516" w:rsidP="00AE3F27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TT: 601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ms</w:t>
            </w:r>
            <w:proofErr w:type="spellEnd"/>
          </w:p>
          <w:p w14:paraId="7DB5B93F" w14:textId="77777777" w:rsidR="00F92516" w:rsidRPr="00C7663A" w:rsidRDefault="00F92516" w:rsidP="00AE3F27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AT: 0.0601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ms</w:t>
            </w:r>
            <w:proofErr w:type="spellEnd"/>
          </w:p>
        </w:tc>
        <w:tc>
          <w:tcPr>
            <w:tcW w:w="1703" w:type="dxa"/>
          </w:tcPr>
          <w:p w14:paraId="3F9094B5" w14:textId="77777777" w:rsidR="00F92516" w:rsidRDefault="00F92516" w:rsidP="00AE3F27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TT: 663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ms</w:t>
            </w:r>
            <w:proofErr w:type="spellEnd"/>
          </w:p>
          <w:p w14:paraId="28A5B01C" w14:textId="77777777" w:rsidR="00F92516" w:rsidRPr="00C7663A" w:rsidRDefault="00F92516" w:rsidP="00AE3F27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AT: 0.0663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ms</w:t>
            </w:r>
            <w:proofErr w:type="spellEnd"/>
          </w:p>
        </w:tc>
        <w:tc>
          <w:tcPr>
            <w:tcW w:w="1627" w:type="dxa"/>
          </w:tcPr>
          <w:p w14:paraId="7761D92B" w14:textId="77777777" w:rsidR="00F92516" w:rsidRDefault="00F92516" w:rsidP="00AE3F27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TT: 771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ms</w:t>
            </w:r>
            <w:proofErr w:type="spellEnd"/>
          </w:p>
          <w:p w14:paraId="7FD52CE5" w14:textId="77777777" w:rsidR="00F92516" w:rsidRPr="00C7663A" w:rsidRDefault="00F92516" w:rsidP="00AE3F27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AT: 0.0771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ms</w:t>
            </w:r>
            <w:proofErr w:type="spellEnd"/>
          </w:p>
        </w:tc>
      </w:tr>
      <w:tr w:rsidR="00F92516" w14:paraId="123B2EF7" w14:textId="77777777" w:rsidTr="00AE3F27">
        <w:tc>
          <w:tcPr>
            <w:tcW w:w="2076" w:type="dxa"/>
          </w:tcPr>
          <w:p w14:paraId="14D7B152" w14:textId="77777777" w:rsidR="00F92516" w:rsidRDefault="00F92516" w:rsidP="00AE3F2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random_10K.txt</w:t>
            </w:r>
            <w:proofErr w:type="spellEnd"/>
          </w:p>
        </w:tc>
        <w:tc>
          <w:tcPr>
            <w:tcW w:w="1609" w:type="dxa"/>
          </w:tcPr>
          <w:p w14:paraId="31BA5954" w14:textId="77777777" w:rsidR="00F92516" w:rsidRPr="00C7663A" w:rsidRDefault="00F92516" w:rsidP="00AE3F27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TT</w:t>
            </w:r>
            <w:r w:rsidRPr="00C7663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: 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888</w:t>
            </w:r>
            <w:r w:rsidRPr="00C7663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C7663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ms</w:t>
            </w:r>
            <w:proofErr w:type="spellEnd"/>
          </w:p>
          <w:p w14:paraId="5501AA61" w14:textId="77777777" w:rsidR="00F92516" w:rsidRPr="00C7663A" w:rsidRDefault="00F92516" w:rsidP="00AE3F27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C7663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A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T</w:t>
            </w:r>
            <w:r w:rsidRPr="00C7663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: 0.0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888</w:t>
            </w:r>
            <w:r w:rsidRPr="00C7663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C7663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ms</w:t>
            </w:r>
            <w:proofErr w:type="spellEnd"/>
          </w:p>
        </w:tc>
        <w:tc>
          <w:tcPr>
            <w:tcW w:w="1620" w:type="dxa"/>
          </w:tcPr>
          <w:p w14:paraId="3BF2344A" w14:textId="77777777" w:rsidR="00F92516" w:rsidRPr="003A3FE2" w:rsidRDefault="00F92516" w:rsidP="00AE3F27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TT</w:t>
            </w:r>
            <w:r w:rsidRPr="003A3FE2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: 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940</w:t>
            </w:r>
            <w:r w:rsidRPr="003A3FE2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3A3FE2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ms</w:t>
            </w:r>
            <w:proofErr w:type="spellEnd"/>
          </w:p>
          <w:p w14:paraId="55CCC7AF" w14:textId="77777777" w:rsidR="00F92516" w:rsidRPr="00C7663A" w:rsidRDefault="00F92516" w:rsidP="00AE3F27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3A3FE2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A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T</w:t>
            </w:r>
            <w:r w:rsidRPr="003A3FE2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: 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0.094</w:t>
            </w:r>
            <w:r w:rsidRPr="003A3FE2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3A3FE2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ms</w:t>
            </w:r>
            <w:proofErr w:type="spellEnd"/>
          </w:p>
        </w:tc>
        <w:tc>
          <w:tcPr>
            <w:tcW w:w="1620" w:type="dxa"/>
          </w:tcPr>
          <w:p w14:paraId="2C156562" w14:textId="77777777" w:rsidR="00F92516" w:rsidRDefault="00F92516" w:rsidP="00AE3F27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TT: 986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ms</w:t>
            </w:r>
            <w:proofErr w:type="spellEnd"/>
          </w:p>
          <w:p w14:paraId="4BDF2E27" w14:textId="77777777" w:rsidR="00F92516" w:rsidRPr="00C7663A" w:rsidRDefault="00F92516" w:rsidP="00AE3F27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AT: 0.0986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ms</w:t>
            </w:r>
            <w:proofErr w:type="spellEnd"/>
          </w:p>
        </w:tc>
        <w:tc>
          <w:tcPr>
            <w:tcW w:w="1703" w:type="dxa"/>
          </w:tcPr>
          <w:p w14:paraId="4BFA67EF" w14:textId="77777777" w:rsidR="00F92516" w:rsidRDefault="00F92516" w:rsidP="00AE3F27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TT: 989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ms</w:t>
            </w:r>
            <w:proofErr w:type="spellEnd"/>
          </w:p>
          <w:p w14:paraId="60720687" w14:textId="77777777" w:rsidR="00F92516" w:rsidRPr="00C7663A" w:rsidRDefault="00F92516" w:rsidP="00AE3F27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AT: 0.0989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ms</w:t>
            </w:r>
            <w:proofErr w:type="spellEnd"/>
          </w:p>
        </w:tc>
        <w:tc>
          <w:tcPr>
            <w:tcW w:w="1627" w:type="dxa"/>
          </w:tcPr>
          <w:p w14:paraId="1171468F" w14:textId="77777777" w:rsidR="00F92516" w:rsidRDefault="00F92516" w:rsidP="00AE3F27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TT: 1073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ms</w:t>
            </w:r>
            <w:proofErr w:type="spellEnd"/>
          </w:p>
          <w:p w14:paraId="41AC8370" w14:textId="77777777" w:rsidR="00F92516" w:rsidRPr="00C7663A" w:rsidRDefault="00F92516" w:rsidP="00AE3F27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AT: 0.1073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ms</w:t>
            </w:r>
            <w:proofErr w:type="spellEnd"/>
          </w:p>
        </w:tc>
      </w:tr>
      <w:tr w:rsidR="00F92516" w14:paraId="44CA5191" w14:textId="77777777" w:rsidTr="00AE3F27">
        <w:tc>
          <w:tcPr>
            <w:tcW w:w="2076" w:type="dxa"/>
          </w:tcPr>
          <w:p w14:paraId="038573F4" w14:textId="77777777" w:rsidR="00F92516" w:rsidRDefault="00F92516" w:rsidP="00AE3F2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Random_17K.txt</w:t>
            </w:r>
            <w:proofErr w:type="spellEnd"/>
          </w:p>
        </w:tc>
        <w:tc>
          <w:tcPr>
            <w:tcW w:w="1609" w:type="dxa"/>
          </w:tcPr>
          <w:p w14:paraId="31BE104A" w14:textId="77777777" w:rsidR="00F92516" w:rsidRPr="00C7663A" w:rsidRDefault="00F92516" w:rsidP="00AE3F27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TT</w:t>
            </w:r>
            <w:r w:rsidRPr="00C7663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: 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1424</w:t>
            </w:r>
            <w:r w:rsidRPr="00C7663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C7663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ms</w:t>
            </w:r>
            <w:proofErr w:type="spellEnd"/>
          </w:p>
          <w:p w14:paraId="6383A6A5" w14:textId="77777777" w:rsidR="00F92516" w:rsidRPr="00C7663A" w:rsidRDefault="00F92516" w:rsidP="00AE3F27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C7663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A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T</w:t>
            </w:r>
            <w:r w:rsidRPr="00C7663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: 0.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1424</w:t>
            </w:r>
            <w:r w:rsidRPr="00C7663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C7663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ms</w:t>
            </w:r>
            <w:proofErr w:type="spellEnd"/>
          </w:p>
        </w:tc>
        <w:tc>
          <w:tcPr>
            <w:tcW w:w="1620" w:type="dxa"/>
          </w:tcPr>
          <w:p w14:paraId="4C9CF7E2" w14:textId="77777777" w:rsidR="00F92516" w:rsidRPr="003A3FE2" w:rsidRDefault="00F92516" w:rsidP="00AE3F27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TT</w:t>
            </w:r>
            <w:r w:rsidRPr="003A3FE2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: 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1472</w:t>
            </w:r>
            <w:r w:rsidRPr="003A3FE2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3A3FE2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ms</w:t>
            </w:r>
            <w:proofErr w:type="spellEnd"/>
          </w:p>
          <w:p w14:paraId="3CDE812D" w14:textId="77777777" w:rsidR="00F92516" w:rsidRPr="00C7663A" w:rsidRDefault="00F92516" w:rsidP="00AE3F27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3A3FE2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A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T</w:t>
            </w:r>
            <w:r w:rsidRPr="003A3FE2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: 0.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1472</w:t>
            </w:r>
            <w:r w:rsidRPr="003A3FE2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3A3FE2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ms</w:t>
            </w:r>
            <w:proofErr w:type="spellEnd"/>
          </w:p>
        </w:tc>
        <w:tc>
          <w:tcPr>
            <w:tcW w:w="1620" w:type="dxa"/>
          </w:tcPr>
          <w:p w14:paraId="3F0E80A7" w14:textId="77777777" w:rsidR="00F92516" w:rsidRDefault="00F92516" w:rsidP="00AE3F27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TT: </w:t>
            </w:r>
            <w:r w:rsidRPr="00054F94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1454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ms</w:t>
            </w:r>
            <w:proofErr w:type="spellEnd"/>
          </w:p>
          <w:p w14:paraId="2A6A5053" w14:textId="77777777" w:rsidR="00F92516" w:rsidRPr="00C7663A" w:rsidRDefault="00F92516" w:rsidP="00AE3F27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AT: 0.</w:t>
            </w:r>
            <w:r w:rsidRPr="00054F94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1454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ms</w:t>
            </w:r>
            <w:proofErr w:type="spellEnd"/>
          </w:p>
        </w:tc>
        <w:tc>
          <w:tcPr>
            <w:tcW w:w="1703" w:type="dxa"/>
          </w:tcPr>
          <w:p w14:paraId="4B9848D5" w14:textId="77777777" w:rsidR="00F92516" w:rsidRDefault="00F92516" w:rsidP="00AE3F27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TT: </w:t>
            </w:r>
            <w:r w:rsidRPr="00054F94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1611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ms</w:t>
            </w:r>
            <w:proofErr w:type="spellEnd"/>
          </w:p>
          <w:p w14:paraId="2C2EF490" w14:textId="77777777" w:rsidR="00F92516" w:rsidRPr="00C7663A" w:rsidRDefault="00F92516" w:rsidP="00AE3F27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AT: 0.</w:t>
            </w:r>
            <w:r w:rsidRPr="00054F94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1611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ms</w:t>
            </w:r>
            <w:proofErr w:type="spellEnd"/>
          </w:p>
        </w:tc>
        <w:tc>
          <w:tcPr>
            <w:tcW w:w="1627" w:type="dxa"/>
          </w:tcPr>
          <w:p w14:paraId="20690258" w14:textId="77777777" w:rsidR="00F92516" w:rsidRDefault="00F92516" w:rsidP="00AE3F27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TT: </w:t>
            </w:r>
            <w:r w:rsidRPr="00054F94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1691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ms</w:t>
            </w:r>
            <w:proofErr w:type="spellEnd"/>
          </w:p>
          <w:p w14:paraId="778BAF20" w14:textId="77777777" w:rsidR="00F92516" w:rsidRPr="00C7663A" w:rsidRDefault="00F92516" w:rsidP="00AE3F27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AT: 0.</w:t>
            </w:r>
            <w:r w:rsidRPr="00054F94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1691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ms</w:t>
            </w:r>
            <w:proofErr w:type="spellEnd"/>
          </w:p>
        </w:tc>
      </w:tr>
      <w:tr w:rsidR="00F92516" w14:paraId="2DBC823C" w14:textId="77777777" w:rsidTr="00AE3F27">
        <w:tc>
          <w:tcPr>
            <w:tcW w:w="2076" w:type="dxa"/>
          </w:tcPr>
          <w:p w14:paraId="20A7F3BB" w14:textId="77777777" w:rsidR="00F92516" w:rsidRDefault="00F92516" w:rsidP="00AE3F2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random_100K.txt</w:t>
            </w:r>
            <w:proofErr w:type="spellEnd"/>
          </w:p>
        </w:tc>
        <w:tc>
          <w:tcPr>
            <w:tcW w:w="1609" w:type="dxa"/>
          </w:tcPr>
          <w:p w14:paraId="663E0E6B" w14:textId="77777777" w:rsidR="00F92516" w:rsidRPr="00C7663A" w:rsidRDefault="00F92516" w:rsidP="00AE3F27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TT</w:t>
            </w:r>
            <w:r w:rsidRPr="00C7663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: 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8298</w:t>
            </w:r>
            <w:r w:rsidRPr="00C7663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C7663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ms</w:t>
            </w:r>
            <w:proofErr w:type="spellEnd"/>
          </w:p>
          <w:p w14:paraId="75BC15A1" w14:textId="77777777" w:rsidR="00F92516" w:rsidRPr="00C7663A" w:rsidRDefault="00F92516" w:rsidP="00AE3F27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C7663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A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T</w:t>
            </w:r>
            <w:r w:rsidRPr="00C7663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: 0.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8298</w:t>
            </w:r>
            <w:r w:rsidRPr="00C7663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C7663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ms</w:t>
            </w:r>
            <w:proofErr w:type="spellEnd"/>
          </w:p>
        </w:tc>
        <w:tc>
          <w:tcPr>
            <w:tcW w:w="1620" w:type="dxa"/>
          </w:tcPr>
          <w:p w14:paraId="4B96BDDE" w14:textId="77777777" w:rsidR="00F92516" w:rsidRPr="003A3FE2" w:rsidRDefault="00F92516" w:rsidP="00AE3F27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TT</w:t>
            </w:r>
            <w:r w:rsidRPr="003A3FE2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: 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8343</w:t>
            </w:r>
            <w:r w:rsidRPr="003A3FE2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3A3FE2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ms</w:t>
            </w:r>
            <w:proofErr w:type="spellEnd"/>
          </w:p>
          <w:p w14:paraId="70FEDB91" w14:textId="77777777" w:rsidR="00F92516" w:rsidRPr="00C7663A" w:rsidRDefault="00F92516" w:rsidP="00AE3F27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3A3FE2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A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T</w:t>
            </w:r>
            <w:r w:rsidRPr="003A3FE2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: 0.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8343</w:t>
            </w:r>
            <w:r w:rsidRPr="003A3FE2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3A3FE2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ms</w:t>
            </w:r>
            <w:proofErr w:type="spellEnd"/>
          </w:p>
        </w:tc>
        <w:tc>
          <w:tcPr>
            <w:tcW w:w="1620" w:type="dxa"/>
          </w:tcPr>
          <w:p w14:paraId="7C3A356B" w14:textId="77777777" w:rsidR="00F92516" w:rsidRDefault="00F92516" w:rsidP="00AE3F27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TT: 8837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ms</w:t>
            </w:r>
            <w:proofErr w:type="spellEnd"/>
          </w:p>
          <w:p w14:paraId="602051DD" w14:textId="77777777" w:rsidR="00F92516" w:rsidRPr="00C7663A" w:rsidRDefault="00F92516" w:rsidP="00AE3F27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AT: 0.8837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ms</w:t>
            </w:r>
            <w:proofErr w:type="spellEnd"/>
          </w:p>
        </w:tc>
        <w:tc>
          <w:tcPr>
            <w:tcW w:w="1703" w:type="dxa"/>
          </w:tcPr>
          <w:p w14:paraId="52F17F33" w14:textId="77777777" w:rsidR="00F92516" w:rsidRDefault="00F92516" w:rsidP="00AE3F27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TT: 9738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ms</w:t>
            </w:r>
            <w:proofErr w:type="spellEnd"/>
          </w:p>
          <w:p w14:paraId="15A9A14B" w14:textId="77777777" w:rsidR="00F92516" w:rsidRPr="00C7663A" w:rsidRDefault="00F92516" w:rsidP="00AE3F27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AT: 0.9738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ms</w:t>
            </w:r>
            <w:proofErr w:type="spellEnd"/>
          </w:p>
        </w:tc>
        <w:tc>
          <w:tcPr>
            <w:tcW w:w="1627" w:type="dxa"/>
          </w:tcPr>
          <w:p w14:paraId="279D84F4" w14:textId="77777777" w:rsidR="00F92516" w:rsidRDefault="00F92516" w:rsidP="00AE3F27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TT: 9950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ms</w:t>
            </w:r>
            <w:proofErr w:type="spellEnd"/>
          </w:p>
          <w:p w14:paraId="61023BC9" w14:textId="77777777" w:rsidR="00F92516" w:rsidRPr="00C7663A" w:rsidRDefault="00F92516" w:rsidP="00AE3F27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AT: 0.995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ms</w:t>
            </w:r>
            <w:proofErr w:type="spellEnd"/>
          </w:p>
        </w:tc>
      </w:tr>
      <w:tr w:rsidR="00F92516" w14:paraId="0D0D72DA" w14:textId="77777777" w:rsidTr="00AE3F27">
        <w:tc>
          <w:tcPr>
            <w:tcW w:w="2076" w:type="dxa"/>
          </w:tcPr>
          <w:p w14:paraId="33DD0712" w14:textId="77777777" w:rsidR="00F92516" w:rsidRDefault="00F92516" w:rsidP="00AE3F2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random_1M.txt</w:t>
            </w:r>
            <w:proofErr w:type="spellEnd"/>
          </w:p>
        </w:tc>
        <w:tc>
          <w:tcPr>
            <w:tcW w:w="1609" w:type="dxa"/>
          </w:tcPr>
          <w:p w14:paraId="41651E1F" w14:textId="77777777" w:rsidR="00F92516" w:rsidRPr="00C7663A" w:rsidRDefault="00F92516" w:rsidP="00AE3F27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TT</w:t>
            </w:r>
            <w:r w:rsidRPr="00C7663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: </w:t>
            </w:r>
            <w:r w:rsidRPr="008D4EA3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90407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C7663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ms</w:t>
            </w:r>
            <w:proofErr w:type="spellEnd"/>
          </w:p>
          <w:p w14:paraId="5F416A45" w14:textId="77777777" w:rsidR="00F92516" w:rsidRPr="00C7663A" w:rsidRDefault="00F92516" w:rsidP="00AE3F27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C7663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A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T</w:t>
            </w:r>
            <w:r w:rsidRPr="00C7663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: </w:t>
            </w:r>
            <w:r w:rsidRPr="008D4EA3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9.0407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C7663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ms</w:t>
            </w:r>
            <w:proofErr w:type="spellEnd"/>
          </w:p>
        </w:tc>
        <w:tc>
          <w:tcPr>
            <w:tcW w:w="1620" w:type="dxa"/>
          </w:tcPr>
          <w:p w14:paraId="6B96BF31" w14:textId="77777777" w:rsidR="00F92516" w:rsidRPr="003A3FE2" w:rsidRDefault="00F92516" w:rsidP="00AE3F27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TT</w:t>
            </w:r>
            <w:r w:rsidRPr="003A3FE2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: </w:t>
            </w:r>
            <w:r w:rsidRPr="00F26D8E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90052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3A3FE2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ms</w:t>
            </w:r>
            <w:proofErr w:type="spellEnd"/>
          </w:p>
          <w:p w14:paraId="1131AABF" w14:textId="77777777" w:rsidR="00F92516" w:rsidRPr="00C7663A" w:rsidRDefault="00F92516" w:rsidP="00AE3F27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3A3FE2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A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T</w:t>
            </w:r>
            <w:r w:rsidRPr="003A3FE2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: </w:t>
            </w:r>
            <w:r w:rsidRPr="00F26D8E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9.0052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3A3FE2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ms</w:t>
            </w:r>
            <w:proofErr w:type="spellEnd"/>
          </w:p>
        </w:tc>
        <w:tc>
          <w:tcPr>
            <w:tcW w:w="1620" w:type="dxa"/>
          </w:tcPr>
          <w:p w14:paraId="39702340" w14:textId="77777777" w:rsidR="00F92516" w:rsidRPr="00C7663A" w:rsidRDefault="00F92516" w:rsidP="00AE3F27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</w:tc>
        <w:tc>
          <w:tcPr>
            <w:tcW w:w="1703" w:type="dxa"/>
          </w:tcPr>
          <w:p w14:paraId="1E051B21" w14:textId="77777777" w:rsidR="00F92516" w:rsidRPr="00C7663A" w:rsidRDefault="00F92516" w:rsidP="00AE3F27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</w:tc>
        <w:tc>
          <w:tcPr>
            <w:tcW w:w="1627" w:type="dxa"/>
          </w:tcPr>
          <w:p w14:paraId="44EE8267" w14:textId="77777777" w:rsidR="00F92516" w:rsidRPr="00C7663A" w:rsidRDefault="00F92516" w:rsidP="00AE3F27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</w:tc>
      </w:tr>
    </w:tbl>
    <w:p w14:paraId="57FBC8F8" w14:textId="77777777" w:rsidR="00F92516" w:rsidRPr="006B676A" w:rsidRDefault="00F92516" w:rsidP="00F92516">
      <w:pPr>
        <w:spacing w:line="36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7159BFA3" w14:textId="00A08EFC" w:rsidR="00F92516" w:rsidRDefault="00F92516" w:rsidP="00F92516">
      <w:pPr>
        <w:pStyle w:val="ListParagraph"/>
        <w:numPr>
          <w:ilvl w:val="0"/>
          <w:numId w:val="47"/>
        </w:numPr>
        <w:spacing w:line="36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AES (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Linux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System)</w:t>
      </w:r>
    </w:p>
    <w:p w14:paraId="1B19BF7C" w14:textId="77777777" w:rsidR="00F92516" w:rsidRDefault="00F92516" w:rsidP="00F92516">
      <w:pPr>
        <w:pStyle w:val="ListParagraph"/>
        <w:numPr>
          <w:ilvl w:val="1"/>
          <w:numId w:val="47"/>
        </w:numPr>
        <w:spacing w:line="36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GCC compiler</w:t>
      </w:r>
    </w:p>
    <w:p w14:paraId="45D3C7D8" w14:textId="77777777" w:rsidR="00F92516" w:rsidRDefault="00F92516" w:rsidP="00F92516">
      <w:pPr>
        <w:pStyle w:val="ListParagraph"/>
        <w:numPr>
          <w:ilvl w:val="0"/>
          <w:numId w:val="54"/>
        </w:numPr>
        <w:spacing w:line="36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Encryption (10000 times)  </w:t>
      </w:r>
    </w:p>
    <w:p w14:paraId="68A69477" w14:textId="77777777" w:rsidR="00F92516" w:rsidRPr="003A3FE2" w:rsidRDefault="00F92516" w:rsidP="00F92516">
      <w:pPr>
        <w:pStyle w:val="ListParagraph"/>
        <w:numPr>
          <w:ilvl w:val="1"/>
          <w:numId w:val="55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3A3FE2">
        <w:rPr>
          <w:rFonts w:ascii="Times New Roman" w:hAnsi="Times New Roman" w:cs="Times New Roman"/>
          <w:b/>
          <w:bCs/>
          <w:color w:val="auto"/>
          <w:sz w:val="24"/>
          <w:szCs w:val="24"/>
        </w:rPr>
        <w:t>Abbreviation:</w:t>
      </w:r>
    </w:p>
    <w:p w14:paraId="599A81C1" w14:textId="77777777" w:rsidR="00F92516" w:rsidRDefault="00F92516" w:rsidP="00F92516">
      <w:pPr>
        <w:pStyle w:val="ListParagraph"/>
        <w:numPr>
          <w:ilvl w:val="2"/>
          <w:numId w:val="56"/>
        </w:numPr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3A3FE2">
        <w:rPr>
          <w:rFonts w:ascii="Times New Roman" w:hAnsi="Times New Roman" w:cs="Times New Roman"/>
          <w:color w:val="auto"/>
          <w:sz w:val="24"/>
          <w:szCs w:val="24"/>
        </w:rPr>
        <w:t xml:space="preserve">TT: </w:t>
      </w:r>
      <w:r>
        <w:rPr>
          <w:rFonts w:ascii="Times New Roman" w:hAnsi="Times New Roman" w:cs="Times New Roman"/>
          <w:color w:val="auto"/>
          <w:sz w:val="24"/>
          <w:szCs w:val="24"/>
        </w:rPr>
        <w:t>T</w:t>
      </w:r>
      <w:r w:rsidRPr="003A3FE2">
        <w:rPr>
          <w:rFonts w:ascii="Times New Roman" w:hAnsi="Times New Roman" w:cs="Times New Roman"/>
          <w:color w:val="auto"/>
          <w:sz w:val="24"/>
          <w:szCs w:val="24"/>
        </w:rPr>
        <w:t xml:space="preserve">otal </w:t>
      </w:r>
      <w:r>
        <w:rPr>
          <w:rFonts w:ascii="Times New Roman" w:hAnsi="Times New Roman" w:cs="Times New Roman"/>
          <w:color w:val="auto"/>
          <w:sz w:val="24"/>
          <w:szCs w:val="24"/>
        </w:rPr>
        <w:t>T</w:t>
      </w:r>
      <w:r w:rsidRPr="003A3FE2">
        <w:rPr>
          <w:rFonts w:ascii="Times New Roman" w:hAnsi="Times New Roman" w:cs="Times New Roman"/>
          <w:color w:val="auto"/>
          <w:sz w:val="24"/>
          <w:szCs w:val="24"/>
        </w:rPr>
        <w:t xml:space="preserve">ime, AT: </w:t>
      </w:r>
      <w:r>
        <w:rPr>
          <w:rFonts w:ascii="Times New Roman" w:hAnsi="Times New Roman" w:cs="Times New Roman"/>
          <w:color w:val="auto"/>
          <w:sz w:val="24"/>
          <w:szCs w:val="24"/>
        </w:rPr>
        <w:t>A</w:t>
      </w:r>
      <w:r w:rsidRPr="003A3FE2">
        <w:rPr>
          <w:rFonts w:ascii="Times New Roman" w:hAnsi="Times New Roman" w:cs="Times New Roman"/>
          <w:color w:val="auto"/>
          <w:sz w:val="24"/>
          <w:szCs w:val="24"/>
        </w:rPr>
        <w:t xml:space="preserve">verage </w:t>
      </w:r>
      <w:r>
        <w:rPr>
          <w:rFonts w:ascii="Times New Roman" w:hAnsi="Times New Roman" w:cs="Times New Roman"/>
          <w:color w:val="auto"/>
          <w:sz w:val="24"/>
          <w:szCs w:val="24"/>
        </w:rPr>
        <w:t>T</w:t>
      </w:r>
      <w:r w:rsidRPr="003A3FE2">
        <w:rPr>
          <w:rFonts w:ascii="Times New Roman" w:hAnsi="Times New Roman" w:cs="Times New Roman"/>
          <w:color w:val="auto"/>
          <w:sz w:val="24"/>
          <w:szCs w:val="24"/>
        </w:rPr>
        <w:t>ime</w:t>
      </w:r>
    </w:p>
    <w:p w14:paraId="1770B1DE" w14:textId="77777777" w:rsidR="00F92516" w:rsidRPr="003A3FE2" w:rsidRDefault="00F92516" w:rsidP="00F92516">
      <w:pPr>
        <w:pStyle w:val="ListParagraph"/>
        <w:numPr>
          <w:ilvl w:val="1"/>
          <w:numId w:val="56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3A3FE2">
        <w:rPr>
          <w:rFonts w:ascii="Times New Roman" w:hAnsi="Times New Roman" w:cs="Times New Roman"/>
          <w:b/>
          <w:bCs/>
          <w:color w:val="auto"/>
          <w:sz w:val="24"/>
          <w:szCs w:val="24"/>
        </w:rPr>
        <w:t>Note:</w:t>
      </w:r>
    </w:p>
    <w:p w14:paraId="59644293" w14:textId="77777777" w:rsidR="00F92516" w:rsidRDefault="00F92516" w:rsidP="00F92516">
      <w:pPr>
        <w:pStyle w:val="ListParagraph"/>
        <w:numPr>
          <w:ilvl w:val="2"/>
          <w:numId w:val="56"/>
        </w:numPr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 xml:space="preserve">All </w:t>
      </w:r>
      <w:proofErr w:type="gramStart"/>
      <w:r>
        <w:rPr>
          <w:rFonts w:ascii="Times New Roman" w:hAnsi="Times New Roman" w:cs="Times New Roman"/>
          <w:color w:val="auto"/>
          <w:sz w:val="24"/>
          <w:szCs w:val="24"/>
        </w:rPr>
        <w:t>key</w:t>
      </w:r>
      <w:proofErr w:type="gramEnd"/>
      <w:r>
        <w:rPr>
          <w:rFonts w:ascii="Times New Roman" w:hAnsi="Times New Roman" w:cs="Times New Roman"/>
          <w:color w:val="auto"/>
          <w:sz w:val="24"/>
          <w:szCs w:val="24"/>
        </w:rPr>
        <w:t xml:space="preserve"> and iv are randomly selected.</w:t>
      </w:r>
    </w:p>
    <w:p w14:paraId="765AF2B1" w14:textId="77777777" w:rsidR="00F92516" w:rsidRPr="007B2DBE" w:rsidRDefault="00F92516" w:rsidP="00F92516">
      <w:pPr>
        <w:pStyle w:val="ListParagraph"/>
        <w:numPr>
          <w:ilvl w:val="2"/>
          <w:numId w:val="56"/>
        </w:numPr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Using g++ compiler</w:t>
      </w:r>
    </w:p>
    <w:p w14:paraId="1A1D62B8" w14:textId="77777777" w:rsidR="00F92516" w:rsidRDefault="00F92516" w:rsidP="00F92516">
      <w:pPr>
        <w:pStyle w:val="ListParagraph"/>
        <w:numPr>
          <w:ilvl w:val="2"/>
          <w:numId w:val="56"/>
        </w:numPr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lastRenderedPageBreak/>
        <w:t>128 bits default</w:t>
      </w:r>
    </w:p>
    <w:p w14:paraId="7460EE67" w14:textId="77777777" w:rsidR="00F92516" w:rsidRPr="00F26D8E" w:rsidRDefault="00F92516" w:rsidP="00F92516">
      <w:pPr>
        <w:pStyle w:val="ListParagraph"/>
        <w:numPr>
          <w:ilvl w:val="2"/>
          <w:numId w:val="56"/>
        </w:numPr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 xml:space="preserve">For </w:t>
      </w:r>
      <w:proofErr w:type="gramStart"/>
      <w:r>
        <w:rPr>
          <w:rFonts w:ascii="Times New Roman" w:hAnsi="Times New Roman" w:cs="Times New Roman"/>
          <w:color w:val="auto"/>
          <w:sz w:val="24"/>
          <w:szCs w:val="24"/>
        </w:rPr>
        <w:t>XTS :</w:t>
      </w:r>
      <w:proofErr w:type="gramEnd"/>
      <w:r>
        <w:rPr>
          <w:rFonts w:ascii="Times New Roman" w:hAnsi="Times New Roman" w:cs="Times New Roman"/>
          <w:color w:val="auto"/>
          <w:sz w:val="24"/>
          <w:szCs w:val="24"/>
        </w:rPr>
        <w:t xml:space="preserve"> 256 bits mode</w:t>
      </w:r>
    </w:p>
    <w:tbl>
      <w:tblPr>
        <w:tblStyle w:val="TableGrid"/>
        <w:tblW w:w="10255" w:type="dxa"/>
        <w:tblLook w:val="04A0" w:firstRow="1" w:lastRow="0" w:firstColumn="1" w:lastColumn="0" w:noHBand="0" w:noVBand="1"/>
      </w:tblPr>
      <w:tblGrid>
        <w:gridCol w:w="2076"/>
        <w:gridCol w:w="1609"/>
        <w:gridCol w:w="1620"/>
        <w:gridCol w:w="1620"/>
        <w:gridCol w:w="1703"/>
        <w:gridCol w:w="1627"/>
      </w:tblGrid>
      <w:tr w:rsidR="00F92516" w14:paraId="34B1CF61" w14:textId="77777777" w:rsidTr="00AE3F27">
        <w:tc>
          <w:tcPr>
            <w:tcW w:w="2076" w:type="dxa"/>
          </w:tcPr>
          <w:p w14:paraId="45A6E326" w14:textId="77777777" w:rsidR="00F92516" w:rsidRDefault="00F92516" w:rsidP="00AE3F2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1609" w:type="dxa"/>
          </w:tcPr>
          <w:p w14:paraId="2E64FADA" w14:textId="77777777" w:rsidR="00F92516" w:rsidRDefault="00F92516" w:rsidP="00AE3F2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ECB</w:t>
            </w:r>
          </w:p>
        </w:tc>
        <w:tc>
          <w:tcPr>
            <w:tcW w:w="1620" w:type="dxa"/>
          </w:tcPr>
          <w:p w14:paraId="72F8530F" w14:textId="77777777" w:rsidR="00F92516" w:rsidRDefault="00F92516" w:rsidP="00AE3F2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CBC</w:t>
            </w:r>
          </w:p>
        </w:tc>
        <w:tc>
          <w:tcPr>
            <w:tcW w:w="1620" w:type="dxa"/>
          </w:tcPr>
          <w:p w14:paraId="3B976CCC" w14:textId="77777777" w:rsidR="00F92516" w:rsidRDefault="00F92516" w:rsidP="00AE3F2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CFB</w:t>
            </w:r>
            <w:proofErr w:type="spellEnd"/>
          </w:p>
        </w:tc>
        <w:tc>
          <w:tcPr>
            <w:tcW w:w="1703" w:type="dxa"/>
          </w:tcPr>
          <w:p w14:paraId="3B359BD0" w14:textId="77777777" w:rsidR="00F92516" w:rsidRDefault="00F92516" w:rsidP="00AE3F2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OFB</w:t>
            </w:r>
          </w:p>
        </w:tc>
        <w:tc>
          <w:tcPr>
            <w:tcW w:w="1627" w:type="dxa"/>
          </w:tcPr>
          <w:p w14:paraId="12A73BE7" w14:textId="77777777" w:rsidR="00F92516" w:rsidRDefault="00F92516" w:rsidP="00AE3F2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CTR</w:t>
            </w:r>
          </w:p>
        </w:tc>
      </w:tr>
      <w:tr w:rsidR="00F92516" w14:paraId="450C3DF6" w14:textId="77777777" w:rsidTr="00AE3F27">
        <w:tc>
          <w:tcPr>
            <w:tcW w:w="2076" w:type="dxa"/>
          </w:tcPr>
          <w:p w14:paraId="246D9A80" w14:textId="77777777" w:rsidR="00F92516" w:rsidRDefault="00F92516" w:rsidP="00AE3F2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random_1K.txt</w:t>
            </w:r>
            <w:proofErr w:type="spellEnd"/>
          </w:p>
        </w:tc>
        <w:tc>
          <w:tcPr>
            <w:tcW w:w="1609" w:type="dxa"/>
          </w:tcPr>
          <w:p w14:paraId="1BCCE74F" w14:textId="77777777" w:rsidR="00F92516" w:rsidRPr="00C7663A" w:rsidRDefault="00F92516" w:rsidP="00AE3F27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TT</w:t>
            </w:r>
            <w:r w:rsidRPr="00C7663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: 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11</w:t>
            </w:r>
            <w:r w:rsidRPr="00C7663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C7663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ms</w:t>
            </w:r>
            <w:proofErr w:type="spellEnd"/>
          </w:p>
          <w:p w14:paraId="1ED28E21" w14:textId="77777777" w:rsidR="00F92516" w:rsidRPr="00C7663A" w:rsidRDefault="00F92516" w:rsidP="00AE3F27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C7663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A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T</w:t>
            </w:r>
            <w:r w:rsidRPr="00C7663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: </w:t>
            </w:r>
            <w:r w:rsidRPr="00F26D8E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0.0011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C7663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ms</w:t>
            </w:r>
            <w:proofErr w:type="spellEnd"/>
          </w:p>
        </w:tc>
        <w:tc>
          <w:tcPr>
            <w:tcW w:w="1620" w:type="dxa"/>
          </w:tcPr>
          <w:p w14:paraId="0EA345F5" w14:textId="77777777" w:rsidR="00F92516" w:rsidRPr="003A3FE2" w:rsidRDefault="00F92516" w:rsidP="00AE3F27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TT</w:t>
            </w:r>
            <w:r w:rsidRPr="003A3FE2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: 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23</w:t>
            </w:r>
            <w:r w:rsidRPr="003A3FE2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3A3FE2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ms</w:t>
            </w:r>
            <w:proofErr w:type="spellEnd"/>
          </w:p>
          <w:p w14:paraId="28BF83CC" w14:textId="77777777" w:rsidR="00F92516" w:rsidRPr="00C7663A" w:rsidRDefault="00F92516" w:rsidP="00AE3F27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3A3FE2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A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T</w:t>
            </w:r>
            <w:r w:rsidRPr="003A3FE2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: 0.0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023</w:t>
            </w:r>
            <w:r w:rsidRPr="003A3FE2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3A3FE2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ms</w:t>
            </w:r>
            <w:proofErr w:type="spellEnd"/>
          </w:p>
        </w:tc>
        <w:tc>
          <w:tcPr>
            <w:tcW w:w="1620" w:type="dxa"/>
          </w:tcPr>
          <w:p w14:paraId="56300100" w14:textId="77777777" w:rsidR="00F92516" w:rsidRDefault="00F92516" w:rsidP="00AE3F27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TT: 17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ms</w:t>
            </w:r>
            <w:proofErr w:type="spellEnd"/>
          </w:p>
          <w:p w14:paraId="0AA33951" w14:textId="77777777" w:rsidR="00F92516" w:rsidRPr="00C7663A" w:rsidRDefault="00F92516" w:rsidP="00AE3F27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AT: </w:t>
            </w:r>
            <w:r w:rsidRPr="00F26D8E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0.0017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ms</w:t>
            </w:r>
            <w:proofErr w:type="spellEnd"/>
          </w:p>
        </w:tc>
        <w:tc>
          <w:tcPr>
            <w:tcW w:w="1703" w:type="dxa"/>
          </w:tcPr>
          <w:p w14:paraId="32DA8383" w14:textId="77777777" w:rsidR="00F92516" w:rsidRDefault="00F92516" w:rsidP="00AE3F27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TT: 14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ms</w:t>
            </w:r>
            <w:proofErr w:type="spellEnd"/>
          </w:p>
          <w:p w14:paraId="03F3FD14" w14:textId="77777777" w:rsidR="00F92516" w:rsidRPr="00C7663A" w:rsidRDefault="00F92516" w:rsidP="00AE3F27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AT: 0.0014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ms</w:t>
            </w:r>
            <w:proofErr w:type="spellEnd"/>
          </w:p>
        </w:tc>
        <w:tc>
          <w:tcPr>
            <w:tcW w:w="1627" w:type="dxa"/>
          </w:tcPr>
          <w:p w14:paraId="42409C7E" w14:textId="77777777" w:rsidR="00F92516" w:rsidRDefault="00F92516" w:rsidP="00AE3F27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TT: 13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ms</w:t>
            </w:r>
            <w:proofErr w:type="spellEnd"/>
          </w:p>
          <w:p w14:paraId="43C05867" w14:textId="77777777" w:rsidR="00F92516" w:rsidRPr="00C7663A" w:rsidRDefault="00F92516" w:rsidP="00AE3F27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AT: 0.0013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ms</w:t>
            </w:r>
            <w:proofErr w:type="spellEnd"/>
          </w:p>
        </w:tc>
      </w:tr>
      <w:tr w:rsidR="00F92516" w14:paraId="7DD2AAFF" w14:textId="77777777" w:rsidTr="00AE3F27">
        <w:tc>
          <w:tcPr>
            <w:tcW w:w="2076" w:type="dxa"/>
          </w:tcPr>
          <w:p w14:paraId="01B1D858" w14:textId="77777777" w:rsidR="00F92516" w:rsidRDefault="00F92516" w:rsidP="00AE3F2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random_7K.txt</w:t>
            </w:r>
            <w:proofErr w:type="spellEnd"/>
          </w:p>
        </w:tc>
        <w:tc>
          <w:tcPr>
            <w:tcW w:w="1609" w:type="dxa"/>
          </w:tcPr>
          <w:p w14:paraId="1EC55082" w14:textId="77777777" w:rsidR="00F92516" w:rsidRPr="00C7663A" w:rsidRDefault="00F92516" w:rsidP="00AE3F27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TT</w:t>
            </w:r>
            <w:r w:rsidRPr="00C7663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: 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24</w:t>
            </w:r>
            <w:r w:rsidRPr="00C7663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C7663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ms</w:t>
            </w:r>
            <w:proofErr w:type="spellEnd"/>
          </w:p>
          <w:p w14:paraId="12AE48F9" w14:textId="77777777" w:rsidR="00F92516" w:rsidRPr="00C7663A" w:rsidRDefault="00F92516" w:rsidP="00AE3F27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C7663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A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T</w:t>
            </w:r>
            <w:r w:rsidRPr="00C7663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: 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0.0024</w:t>
            </w:r>
            <w:r w:rsidRPr="00C7663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C7663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ms</w:t>
            </w:r>
            <w:proofErr w:type="spellEnd"/>
          </w:p>
        </w:tc>
        <w:tc>
          <w:tcPr>
            <w:tcW w:w="1620" w:type="dxa"/>
          </w:tcPr>
          <w:p w14:paraId="43323659" w14:textId="77777777" w:rsidR="00F92516" w:rsidRPr="003A3FE2" w:rsidRDefault="00F92516" w:rsidP="00AE3F27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TT</w:t>
            </w:r>
            <w:r w:rsidRPr="003A3FE2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: 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57</w:t>
            </w:r>
            <w:r w:rsidRPr="003A3FE2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3A3FE2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ms</w:t>
            </w:r>
            <w:proofErr w:type="spellEnd"/>
          </w:p>
          <w:p w14:paraId="785BCF84" w14:textId="77777777" w:rsidR="00F92516" w:rsidRPr="00C7663A" w:rsidRDefault="00F92516" w:rsidP="00AE3F27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3A3FE2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A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T</w:t>
            </w:r>
            <w:r w:rsidRPr="003A3FE2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: 0.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0057</w:t>
            </w:r>
            <w:r w:rsidRPr="003A3FE2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3A3FE2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ms</w:t>
            </w:r>
            <w:proofErr w:type="spellEnd"/>
          </w:p>
        </w:tc>
        <w:tc>
          <w:tcPr>
            <w:tcW w:w="1620" w:type="dxa"/>
          </w:tcPr>
          <w:p w14:paraId="7534FD53" w14:textId="77777777" w:rsidR="00F92516" w:rsidRDefault="00F92516" w:rsidP="00AE3F27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TT: 55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ms</w:t>
            </w:r>
            <w:proofErr w:type="spellEnd"/>
          </w:p>
          <w:p w14:paraId="0CE75B75" w14:textId="77777777" w:rsidR="00F92516" w:rsidRPr="00C7663A" w:rsidRDefault="00F92516" w:rsidP="00AE3F27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AT: 0.0055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ms</w:t>
            </w:r>
            <w:proofErr w:type="spellEnd"/>
          </w:p>
        </w:tc>
        <w:tc>
          <w:tcPr>
            <w:tcW w:w="1703" w:type="dxa"/>
          </w:tcPr>
          <w:p w14:paraId="22AC4630" w14:textId="77777777" w:rsidR="00F92516" w:rsidRDefault="00F92516" w:rsidP="00AE3F27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TT: 54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ms</w:t>
            </w:r>
            <w:proofErr w:type="spellEnd"/>
          </w:p>
          <w:p w14:paraId="460D5922" w14:textId="77777777" w:rsidR="00F92516" w:rsidRPr="00C7663A" w:rsidRDefault="00F92516" w:rsidP="00AE3F27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AT: 0.0054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ms</w:t>
            </w:r>
            <w:proofErr w:type="spellEnd"/>
          </w:p>
        </w:tc>
        <w:tc>
          <w:tcPr>
            <w:tcW w:w="1627" w:type="dxa"/>
          </w:tcPr>
          <w:p w14:paraId="092141F3" w14:textId="77777777" w:rsidR="00F92516" w:rsidRDefault="00F92516" w:rsidP="00AE3F27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TT: 23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ms</w:t>
            </w:r>
            <w:proofErr w:type="spellEnd"/>
          </w:p>
          <w:p w14:paraId="5BEBBD86" w14:textId="77777777" w:rsidR="00F92516" w:rsidRPr="00C7663A" w:rsidRDefault="00F92516" w:rsidP="00AE3F27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AT: 0.0023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ms</w:t>
            </w:r>
            <w:proofErr w:type="spellEnd"/>
          </w:p>
        </w:tc>
      </w:tr>
      <w:tr w:rsidR="00F92516" w14:paraId="190DDA88" w14:textId="77777777" w:rsidTr="00AE3F27">
        <w:tc>
          <w:tcPr>
            <w:tcW w:w="2076" w:type="dxa"/>
          </w:tcPr>
          <w:p w14:paraId="15F6F95E" w14:textId="77777777" w:rsidR="00F92516" w:rsidRDefault="00F92516" w:rsidP="00AE3F2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random_10K.txt</w:t>
            </w:r>
            <w:proofErr w:type="spellEnd"/>
          </w:p>
        </w:tc>
        <w:tc>
          <w:tcPr>
            <w:tcW w:w="1609" w:type="dxa"/>
          </w:tcPr>
          <w:p w14:paraId="3EC94106" w14:textId="77777777" w:rsidR="00F92516" w:rsidRPr="00C7663A" w:rsidRDefault="00F92516" w:rsidP="00AE3F27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TT</w:t>
            </w:r>
            <w:r w:rsidRPr="00C7663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: 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18</w:t>
            </w:r>
            <w:r w:rsidRPr="00C7663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C7663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ms</w:t>
            </w:r>
            <w:proofErr w:type="spellEnd"/>
          </w:p>
          <w:p w14:paraId="49D04DA8" w14:textId="77777777" w:rsidR="00F92516" w:rsidRPr="00C7663A" w:rsidRDefault="00F92516" w:rsidP="00AE3F27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C7663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A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T</w:t>
            </w:r>
            <w:r w:rsidRPr="00C7663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: 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0.0018</w:t>
            </w:r>
            <w:r w:rsidRPr="00C7663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C7663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ms</w:t>
            </w:r>
            <w:proofErr w:type="spellEnd"/>
          </w:p>
        </w:tc>
        <w:tc>
          <w:tcPr>
            <w:tcW w:w="1620" w:type="dxa"/>
          </w:tcPr>
          <w:p w14:paraId="57401500" w14:textId="77777777" w:rsidR="00F92516" w:rsidRPr="003A3FE2" w:rsidRDefault="00F92516" w:rsidP="00AE3F27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TT</w:t>
            </w:r>
            <w:r w:rsidRPr="003A3FE2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: 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68</w:t>
            </w:r>
            <w:r w:rsidRPr="003A3FE2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3A3FE2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ms</w:t>
            </w:r>
            <w:proofErr w:type="spellEnd"/>
          </w:p>
          <w:p w14:paraId="50727B37" w14:textId="77777777" w:rsidR="00F92516" w:rsidRPr="00C7663A" w:rsidRDefault="00F92516" w:rsidP="00AE3F27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3A3FE2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A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T</w:t>
            </w:r>
            <w:r w:rsidRPr="003A3FE2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: 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0.0068</w:t>
            </w:r>
            <w:r w:rsidRPr="003A3FE2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3A3FE2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ms</w:t>
            </w:r>
            <w:proofErr w:type="spellEnd"/>
          </w:p>
        </w:tc>
        <w:tc>
          <w:tcPr>
            <w:tcW w:w="1620" w:type="dxa"/>
          </w:tcPr>
          <w:p w14:paraId="52EDBB21" w14:textId="77777777" w:rsidR="00F92516" w:rsidRDefault="00F92516" w:rsidP="00AE3F27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TT: 76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ms</w:t>
            </w:r>
            <w:proofErr w:type="spellEnd"/>
          </w:p>
          <w:p w14:paraId="0530CC24" w14:textId="77777777" w:rsidR="00F92516" w:rsidRPr="00C7663A" w:rsidRDefault="00F92516" w:rsidP="00AE3F27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AT: 0.0076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ms</w:t>
            </w:r>
            <w:proofErr w:type="spellEnd"/>
          </w:p>
        </w:tc>
        <w:tc>
          <w:tcPr>
            <w:tcW w:w="1703" w:type="dxa"/>
          </w:tcPr>
          <w:p w14:paraId="3C142AD0" w14:textId="77777777" w:rsidR="00F92516" w:rsidRDefault="00F92516" w:rsidP="00AE3F27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TT: 52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ms</w:t>
            </w:r>
            <w:proofErr w:type="spellEnd"/>
          </w:p>
          <w:p w14:paraId="6CBB4E11" w14:textId="77777777" w:rsidR="00F92516" w:rsidRPr="00C7663A" w:rsidRDefault="00F92516" w:rsidP="00AE3F27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AT: 0.0052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ms</w:t>
            </w:r>
            <w:proofErr w:type="spellEnd"/>
          </w:p>
        </w:tc>
        <w:tc>
          <w:tcPr>
            <w:tcW w:w="1627" w:type="dxa"/>
          </w:tcPr>
          <w:p w14:paraId="68AEE094" w14:textId="77777777" w:rsidR="00F92516" w:rsidRDefault="00F92516" w:rsidP="00AE3F27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TT: 24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ms</w:t>
            </w:r>
            <w:proofErr w:type="spellEnd"/>
          </w:p>
          <w:p w14:paraId="17EA7817" w14:textId="77777777" w:rsidR="00F92516" w:rsidRPr="00C7663A" w:rsidRDefault="00F92516" w:rsidP="00AE3F27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AT: 0.0024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ms</w:t>
            </w:r>
            <w:proofErr w:type="spellEnd"/>
          </w:p>
        </w:tc>
      </w:tr>
      <w:tr w:rsidR="00F92516" w14:paraId="0FAE5A39" w14:textId="77777777" w:rsidTr="00AE3F27">
        <w:tc>
          <w:tcPr>
            <w:tcW w:w="2076" w:type="dxa"/>
          </w:tcPr>
          <w:p w14:paraId="43855485" w14:textId="77777777" w:rsidR="00F92516" w:rsidRDefault="00F92516" w:rsidP="00AE3F2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random_17K.txt</w:t>
            </w:r>
            <w:proofErr w:type="spellEnd"/>
          </w:p>
        </w:tc>
        <w:tc>
          <w:tcPr>
            <w:tcW w:w="1609" w:type="dxa"/>
          </w:tcPr>
          <w:p w14:paraId="6D08463C" w14:textId="77777777" w:rsidR="00F92516" w:rsidRPr="007C1D95" w:rsidRDefault="00F92516" w:rsidP="00AE3F27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7C1D95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TT: 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31</w:t>
            </w:r>
            <w:r w:rsidRPr="007C1D95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7C1D95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ms</w:t>
            </w:r>
            <w:proofErr w:type="spellEnd"/>
          </w:p>
          <w:p w14:paraId="717B566B" w14:textId="77777777" w:rsidR="00F92516" w:rsidRPr="007C1D95" w:rsidRDefault="00F92516" w:rsidP="00AE3F27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7C1D95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AT: 0.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0031</w:t>
            </w:r>
            <w:r w:rsidRPr="007C1D95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7C1D95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ms</w:t>
            </w:r>
            <w:proofErr w:type="spellEnd"/>
          </w:p>
        </w:tc>
        <w:tc>
          <w:tcPr>
            <w:tcW w:w="1620" w:type="dxa"/>
          </w:tcPr>
          <w:p w14:paraId="23AF32FF" w14:textId="77777777" w:rsidR="00F92516" w:rsidRPr="007C1D95" w:rsidRDefault="00F92516" w:rsidP="00AE3F27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7C1D95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TT: 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118</w:t>
            </w:r>
            <w:r w:rsidRPr="007C1D95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7C1D95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ms</w:t>
            </w:r>
            <w:proofErr w:type="spellEnd"/>
          </w:p>
          <w:p w14:paraId="13441850" w14:textId="77777777" w:rsidR="00F92516" w:rsidRPr="007C1D95" w:rsidRDefault="00F92516" w:rsidP="00AE3F27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7C1D95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AT: 0.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0118</w:t>
            </w:r>
            <w:r w:rsidRPr="007C1D95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7C1D95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ms</w:t>
            </w:r>
            <w:proofErr w:type="spellEnd"/>
          </w:p>
        </w:tc>
        <w:tc>
          <w:tcPr>
            <w:tcW w:w="1620" w:type="dxa"/>
          </w:tcPr>
          <w:p w14:paraId="366566F7" w14:textId="77777777" w:rsidR="00F92516" w:rsidRPr="007C1D95" w:rsidRDefault="00F92516" w:rsidP="00AE3F27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7C1D95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TT: 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113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ms</w:t>
            </w:r>
            <w:proofErr w:type="spellEnd"/>
          </w:p>
          <w:p w14:paraId="6B2BEA85" w14:textId="77777777" w:rsidR="00F92516" w:rsidRPr="007C1D95" w:rsidRDefault="00F92516" w:rsidP="00AE3F27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7C1D95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AT: 0.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0113</w:t>
            </w:r>
            <w:r w:rsidRPr="007C1D95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7C1D95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ms</w:t>
            </w:r>
            <w:proofErr w:type="spellEnd"/>
          </w:p>
        </w:tc>
        <w:tc>
          <w:tcPr>
            <w:tcW w:w="1703" w:type="dxa"/>
          </w:tcPr>
          <w:p w14:paraId="0ED0D386" w14:textId="77777777" w:rsidR="00F92516" w:rsidRPr="007C1D95" w:rsidRDefault="00F92516" w:rsidP="00AE3F27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7C1D95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TT: 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112</w:t>
            </w:r>
            <w:r w:rsidRPr="007C1D95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7C1D95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ms</w:t>
            </w:r>
            <w:proofErr w:type="spellEnd"/>
          </w:p>
          <w:p w14:paraId="7C4F8209" w14:textId="77777777" w:rsidR="00F92516" w:rsidRPr="007C1D95" w:rsidRDefault="00F92516" w:rsidP="00AE3F27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7C1D95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AT: 0.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0112</w:t>
            </w:r>
            <w:r w:rsidRPr="007C1D95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7C1D95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ms</w:t>
            </w:r>
            <w:proofErr w:type="spellEnd"/>
          </w:p>
        </w:tc>
        <w:tc>
          <w:tcPr>
            <w:tcW w:w="1627" w:type="dxa"/>
          </w:tcPr>
          <w:p w14:paraId="113C829E" w14:textId="77777777" w:rsidR="00F92516" w:rsidRPr="007C1D95" w:rsidRDefault="00F92516" w:rsidP="00AE3F27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7C1D95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TT: 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23</w:t>
            </w:r>
            <w:r w:rsidRPr="007C1D95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7C1D95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ms</w:t>
            </w:r>
            <w:proofErr w:type="spellEnd"/>
          </w:p>
          <w:p w14:paraId="596B97E0" w14:textId="77777777" w:rsidR="00F92516" w:rsidRPr="007C1D95" w:rsidRDefault="00F92516" w:rsidP="00AE3F27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7C1D95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AT: 0.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0023</w:t>
            </w:r>
            <w:r w:rsidRPr="007C1D95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7C1D95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ms</w:t>
            </w:r>
            <w:proofErr w:type="spellEnd"/>
          </w:p>
        </w:tc>
      </w:tr>
      <w:tr w:rsidR="00F92516" w14:paraId="4650B79F" w14:textId="77777777" w:rsidTr="00AE3F27">
        <w:tc>
          <w:tcPr>
            <w:tcW w:w="2076" w:type="dxa"/>
          </w:tcPr>
          <w:p w14:paraId="2EC7FB20" w14:textId="77777777" w:rsidR="00F92516" w:rsidRDefault="00F92516" w:rsidP="00AE3F2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random_100K.txt</w:t>
            </w:r>
            <w:proofErr w:type="spellEnd"/>
          </w:p>
        </w:tc>
        <w:tc>
          <w:tcPr>
            <w:tcW w:w="1609" w:type="dxa"/>
          </w:tcPr>
          <w:p w14:paraId="48F9B9DD" w14:textId="77777777" w:rsidR="00F92516" w:rsidRPr="00C7663A" w:rsidRDefault="00F92516" w:rsidP="00AE3F27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TT</w:t>
            </w:r>
            <w:r w:rsidRPr="00C7663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: 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98</w:t>
            </w:r>
            <w:r w:rsidRPr="00C7663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C7663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ms</w:t>
            </w:r>
            <w:proofErr w:type="spellEnd"/>
          </w:p>
          <w:p w14:paraId="2F5C38D0" w14:textId="77777777" w:rsidR="00F92516" w:rsidRPr="00C7663A" w:rsidRDefault="00F92516" w:rsidP="00AE3F27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C7663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A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T</w:t>
            </w:r>
            <w:r w:rsidRPr="00C7663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: 0.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0098</w:t>
            </w:r>
            <w:r w:rsidRPr="00C7663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C7663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ms</w:t>
            </w:r>
            <w:proofErr w:type="spellEnd"/>
          </w:p>
        </w:tc>
        <w:tc>
          <w:tcPr>
            <w:tcW w:w="1620" w:type="dxa"/>
          </w:tcPr>
          <w:p w14:paraId="7FFC621E" w14:textId="77777777" w:rsidR="00F92516" w:rsidRPr="003A3FE2" w:rsidRDefault="00F92516" w:rsidP="00AE3F27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TT</w:t>
            </w:r>
            <w:r w:rsidRPr="003A3FE2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: 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630</w:t>
            </w:r>
            <w:r w:rsidRPr="003A3FE2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3A3FE2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ms</w:t>
            </w:r>
            <w:proofErr w:type="spellEnd"/>
          </w:p>
          <w:p w14:paraId="104D21F2" w14:textId="77777777" w:rsidR="00F92516" w:rsidRPr="00C7663A" w:rsidRDefault="00F92516" w:rsidP="00AE3F27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3A3FE2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A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T</w:t>
            </w:r>
            <w:r w:rsidRPr="003A3FE2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: 0.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063</w:t>
            </w:r>
            <w:r w:rsidRPr="003A3FE2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3A3FE2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ms</w:t>
            </w:r>
            <w:proofErr w:type="spellEnd"/>
          </w:p>
        </w:tc>
        <w:tc>
          <w:tcPr>
            <w:tcW w:w="1620" w:type="dxa"/>
          </w:tcPr>
          <w:p w14:paraId="7A1BFCEE" w14:textId="77777777" w:rsidR="00F92516" w:rsidRDefault="00F92516" w:rsidP="00AE3F27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TT: 628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ms</w:t>
            </w:r>
            <w:proofErr w:type="spellEnd"/>
          </w:p>
          <w:p w14:paraId="1EC32342" w14:textId="77777777" w:rsidR="00F92516" w:rsidRPr="00C7663A" w:rsidRDefault="00F92516" w:rsidP="00AE3F27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AT: 0.0628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ms</w:t>
            </w:r>
            <w:proofErr w:type="spellEnd"/>
          </w:p>
        </w:tc>
        <w:tc>
          <w:tcPr>
            <w:tcW w:w="1703" w:type="dxa"/>
          </w:tcPr>
          <w:p w14:paraId="3F2C6AED" w14:textId="77777777" w:rsidR="00F92516" w:rsidRDefault="00F92516" w:rsidP="00AE3F27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TT: 625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ms</w:t>
            </w:r>
            <w:proofErr w:type="spellEnd"/>
          </w:p>
          <w:p w14:paraId="260ED8AC" w14:textId="77777777" w:rsidR="00F92516" w:rsidRPr="00C7663A" w:rsidRDefault="00F92516" w:rsidP="00AE3F27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AT: 0.0625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ms</w:t>
            </w:r>
            <w:proofErr w:type="spellEnd"/>
          </w:p>
        </w:tc>
        <w:tc>
          <w:tcPr>
            <w:tcW w:w="1627" w:type="dxa"/>
          </w:tcPr>
          <w:p w14:paraId="229AF868" w14:textId="77777777" w:rsidR="00F92516" w:rsidRDefault="00F92516" w:rsidP="00AE3F27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TT: 106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ms</w:t>
            </w:r>
            <w:proofErr w:type="spellEnd"/>
          </w:p>
          <w:p w14:paraId="2E3870EB" w14:textId="77777777" w:rsidR="00F92516" w:rsidRPr="00C7663A" w:rsidRDefault="00F92516" w:rsidP="00AE3F27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AT: 1.0106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ms</w:t>
            </w:r>
            <w:proofErr w:type="spellEnd"/>
          </w:p>
        </w:tc>
      </w:tr>
      <w:tr w:rsidR="00F92516" w14:paraId="4AD1568F" w14:textId="77777777" w:rsidTr="00AE3F27">
        <w:tc>
          <w:tcPr>
            <w:tcW w:w="2076" w:type="dxa"/>
          </w:tcPr>
          <w:p w14:paraId="21A116D8" w14:textId="77777777" w:rsidR="00F92516" w:rsidRDefault="00F92516" w:rsidP="00AE3F2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random_1M.txt</w:t>
            </w:r>
            <w:proofErr w:type="spellEnd"/>
          </w:p>
        </w:tc>
        <w:tc>
          <w:tcPr>
            <w:tcW w:w="1609" w:type="dxa"/>
          </w:tcPr>
          <w:p w14:paraId="3BF62C45" w14:textId="77777777" w:rsidR="00F92516" w:rsidRPr="00C7663A" w:rsidRDefault="00F92516" w:rsidP="00AE3F27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TT</w:t>
            </w:r>
            <w:r w:rsidRPr="00C7663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: 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1591 </w:t>
            </w:r>
            <w:proofErr w:type="spellStart"/>
            <w:r w:rsidRPr="00C7663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ms</w:t>
            </w:r>
            <w:proofErr w:type="spellEnd"/>
          </w:p>
          <w:p w14:paraId="6E0D17B3" w14:textId="77777777" w:rsidR="00F92516" w:rsidRPr="00C7663A" w:rsidRDefault="00F92516" w:rsidP="00AE3F27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C7663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A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T</w:t>
            </w:r>
            <w:r w:rsidRPr="00C7663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: 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0.1591 </w:t>
            </w:r>
            <w:proofErr w:type="spellStart"/>
            <w:r w:rsidRPr="00C7663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ms</w:t>
            </w:r>
            <w:proofErr w:type="spellEnd"/>
          </w:p>
        </w:tc>
        <w:tc>
          <w:tcPr>
            <w:tcW w:w="1620" w:type="dxa"/>
          </w:tcPr>
          <w:p w14:paraId="0753168E" w14:textId="77777777" w:rsidR="00F92516" w:rsidRPr="003A3FE2" w:rsidRDefault="00F92516" w:rsidP="00AE3F27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TT</w:t>
            </w:r>
            <w:r w:rsidRPr="003A3FE2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: 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6604 </w:t>
            </w:r>
            <w:proofErr w:type="spellStart"/>
            <w:r w:rsidRPr="003A3FE2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ms</w:t>
            </w:r>
            <w:proofErr w:type="spellEnd"/>
          </w:p>
          <w:p w14:paraId="1995080D" w14:textId="77777777" w:rsidR="00F92516" w:rsidRPr="00C7663A" w:rsidRDefault="00F92516" w:rsidP="00AE3F27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3A3FE2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A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T</w:t>
            </w:r>
            <w:r w:rsidRPr="003A3FE2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: 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0.6604 </w:t>
            </w:r>
            <w:proofErr w:type="spellStart"/>
            <w:r w:rsidRPr="003A3FE2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ms</w:t>
            </w:r>
            <w:proofErr w:type="spellEnd"/>
          </w:p>
        </w:tc>
        <w:tc>
          <w:tcPr>
            <w:tcW w:w="1620" w:type="dxa"/>
          </w:tcPr>
          <w:p w14:paraId="056292A0" w14:textId="77777777" w:rsidR="00F92516" w:rsidRPr="00C7663A" w:rsidRDefault="00F92516" w:rsidP="00AE3F27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</w:tc>
        <w:tc>
          <w:tcPr>
            <w:tcW w:w="1703" w:type="dxa"/>
          </w:tcPr>
          <w:p w14:paraId="319FA492" w14:textId="77777777" w:rsidR="00F92516" w:rsidRPr="00C7663A" w:rsidRDefault="00F92516" w:rsidP="00AE3F27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</w:tc>
        <w:tc>
          <w:tcPr>
            <w:tcW w:w="1627" w:type="dxa"/>
          </w:tcPr>
          <w:p w14:paraId="54794177" w14:textId="77777777" w:rsidR="00F92516" w:rsidRPr="00C7663A" w:rsidRDefault="00F92516" w:rsidP="00AE3F27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</w:tc>
      </w:tr>
    </w:tbl>
    <w:p w14:paraId="5BF28E1B" w14:textId="77777777" w:rsidR="00F92516" w:rsidRDefault="00F92516" w:rsidP="00F92516">
      <w:pPr>
        <w:spacing w:line="36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35"/>
        <w:gridCol w:w="2435"/>
        <w:gridCol w:w="2436"/>
        <w:gridCol w:w="2436"/>
      </w:tblGrid>
      <w:tr w:rsidR="00F92516" w14:paraId="3837A3ED" w14:textId="77777777" w:rsidTr="00AE3F27">
        <w:tc>
          <w:tcPr>
            <w:tcW w:w="2435" w:type="dxa"/>
          </w:tcPr>
          <w:p w14:paraId="034279B4" w14:textId="77777777" w:rsidR="00F92516" w:rsidRDefault="00F92516" w:rsidP="00AE3F2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2435" w:type="dxa"/>
          </w:tcPr>
          <w:p w14:paraId="2843A457" w14:textId="77777777" w:rsidR="00F92516" w:rsidRDefault="00F92516" w:rsidP="00AE3F2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XTS</w:t>
            </w:r>
          </w:p>
        </w:tc>
        <w:tc>
          <w:tcPr>
            <w:tcW w:w="2436" w:type="dxa"/>
          </w:tcPr>
          <w:p w14:paraId="46046F0E" w14:textId="77777777" w:rsidR="00F92516" w:rsidRDefault="00F92516" w:rsidP="00AE3F2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GCM</w:t>
            </w:r>
          </w:p>
        </w:tc>
        <w:tc>
          <w:tcPr>
            <w:tcW w:w="2436" w:type="dxa"/>
          </w:tcPr>
          <w:p w14:paraId="33254793" w14:textId="77777777" w:rsidR="00F92516" w:rsidRDefault="00F92516" w:rsidP="00AE3F2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CCM</w:t>
            </w:r>
          </w:p>
        </w:tc>
      </w:tr>
      <w:tr w:rsidR="00F92516" w14:paraId="59B2530C" w14:textId="77777777" w:rsidTr="00AE3F27">
        <w:tc>
          <w:tcPr>
            <w:tcW w:w="2435" w:type="dxa"/>
          </w:tcPr>
          <w:p w14:paraId="4998868D" w14:textId="77777777" w:rsidR="00F92516" w:rsidRDefault="00F92516" w:rsidP="00AE3F2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random_1K.txt</w:t>
            </w:r>
            <w:proofErr w:type="spellEnd"/>
          </w:p>
        </w:tc>
        <w:tc>
          <w:tcPr>
            <w:tcW w:w="2435" w:type="dxa"/>
          </w:tcPr>
          <w:p w14:paraId="7B6EA5B0" w14:textId="77777777" w:rsidR="00F92516" w:rsidRPr="00C7663A" w:rsidRDefault="00F92516" w:rsidP="00AE3F27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TT</w:t>
            </w:r>
            <w:r w:rsidRPr="00C7663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: 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22</w:t>
            </w:r>
            <w:r w:rsidRPr="00C7663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C7663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ms</w:t>
            </w:r>
            <w:proofErr w:type="spellEnd"/>
          </w:p>
          <w:p w14:paraId="5ED7424D" w14:textId="77777777" w:rsidR="00F92516" w:rsidRDefault="00F92516" w:rsidP="00AE3F2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C7663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A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T</w:t>
            </w:r>
            <w:r w:rsidRPr="00C7663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: </w:t>
            </w:r>
            <w:r w:rsidRPr="00F26D8E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0.00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22 </w:t>
            </w:r>
            <w:proofErr w:type="spellStart"/>
            <w:r w:rsidRPr="00C7663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ms</w:t>
            </w:r>
            <w:proofErr w:type="spellEnd"/>
          </w:p>
        </w:tc>
        <w:tc>
          <w:tcPr>
            <w:tcW w:w="2436" w:type="dxa"/>
          </w:tcPr>
          <w:p w14:paraId="03177D6F" w14:textId="77777777" w:rsidR="00F92516" w:rsidRDefault="00F92516" w:rsidP="00AE3F2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2436" w:type="dxa"/>
          </w:tcPr>
          <w:p w14:paraId="3733CFA9" w14:textId="77777777" w:rsidR="00F92516" w:rsidRDefault="00F92516" w:rsidP="00AE3F2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</w:p>
        </w:tc>
      </w:tr>
      <w:tr w:rsidR="00F92516" w14:paraId="5FF94F32" w14:textId="77777777" w:rsidTr="00AE3F27">
        <w:tc>
          <w:tcPr>
            <w:tcW w:w="2435" w:type="dxa"/>
          </w:tcPr>
          <w:p w14:paraId="2928DD3C" w14:textId="77777777" w:rsidR="00F92516" w:rsidRDefault="00F92516" w:rsidP="00AE3F2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random_7K.txt</w:t>
            </w:r>
            <w:proofErr w:type="spellEnd"/>
          </w:p>
        </w:tc>
        <w:tc>
          <w:tcPr>
            <w:tcW w:w="2435" w:type="dxa"/>
          </w:tcPr>
          <w:p w14:paraId="1FBC1387" w14:textId="77777777" w:rsidR="00F92516" w:rsidRPr="00C7663A" w:rsidRDefault="00F92516" w:rsidP="00AE3F27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TT</w:t>
            </w:r>
            <w:r w:rsidRPr="00C7663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: 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49</w:t>
            </w:r>
            <w:r w:rsidRPr="00C7663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C7663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ms</w:t>
            </w:r>
            <w:proofErr w:type="spellEnd"/>
          </w:p>
          <w:p w14:paraId="0D45D586" w14:textId="77777777" w:rsidR="00F92516" w:rsidRDefault="00F92516" w:rsidP="00AE3F2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C7663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A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T</w:t>
            </w:r>
            <w:r w:rsidRPr="00C7663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: 0.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0049</w:t>
            </w:r>
            <w:r w:rsidRPr="00C7663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C7663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ms</w:t>
            </w:r>
            <w:proofErr w:type="spellEnd"/>
          </w:p>
        </w:tc>
        <w:tc>
          <w:tcPr>
            <w:tcW w:w="2436" w:type="dxa"/>
          </w:tcPr>
          <w:p w14:paraId="4B1D20FD" w14:textId="77777777" w:rsidR="00F92516" w:rsidRDefault="00F92516" w:rsidP="00AE3F2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2436" w:type="dxa"/>
          </w:tcPr>
          <w:p w14:paraId="3787634D" w14:textId="77777777" w:rsidR="00F92516" w:rsidRDefault="00F92516" w:rsidP="00AE3F2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</w:p>
        </w:tc>
      </w:tr>
      <w:tr w:rsidR="00F92516" w14:paraId="140E2F07" w14:textId="77777777" w:rsidTr="00AE3F27">
        <w:tc>
          <w:tcPr>
            <w:tcW w:w="2435" w:type="dxa"/>
          </w:tcPr>
          <w:p w14:paraId="7A602347" w14:textId="77777777" w:rsidR="00F92516" w:rsidRDefault="00F92516" w:rsidP="00AE3F2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random_10K.txt</w:t>
            </w:r>
            <w:proofErr w:type="spellEnd"/>
          </w:p>
        </w:tc>
        <w:tc>
          <w:tcPr>
            <w:tcW w:w="2435" w:type="dxa"/>
          </w:tcPr>
          <w:p w14:paraId="55364D22" w14:textId="77777777" w:rsidR="00F92516" w:rsidRPr="00C7663A" w:rsidRDefault="00F92516" w:rsidP="00AE3F27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TT</w:t>
            </w:r>
            <w:r w:rsidRPr="00C7663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: 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66</w:t>
            </w:r>
            <w:r w:rsidRPr="00C7663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C7663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ms</w:t>
            </w:r>
            <w:proofErr w:type="spellEnd"/>
          </w:p>
          <w:p w14:paraId="1F39F263" w14:textId="77777777" w:rsidR="00F92516" w:rsidRDefault="00F92516" w:rsidP="00AE3F2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C7663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A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T</w:t>
            </w:r>
            <w:r w:rsidRPr="00C7663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: 0.0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066</w:t>
            </w:r>
            <w:r w:rsidRPr="00C7663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C7663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ms</w:t>
            </w:r>
            <w:proofErr w:type="spellEnd"/>
          </w:p>
        </w:tc>
        <w:tc>
          <w:tcPr>
            <w:tcW w:w="2436" w:type="dxa"/>
          </w:tcPr>
          <w:p w14:paraId="0D147C10" w14:textId="77777777" w:rsidR="00F92516" w:rsidRDefault="00F92516" w:rsidP="00AE3F2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2436" w:type="dxa"/>
          </w:tcPr>
          <w:p w14:paraId="65E818D9" w14:textId="77777777" w:rsidR="00F92516" w:rsidRDefault="00F92516" w:rsidP="00AE3F2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</w:p>
        </w:tc>
      </w:tr>
      <w:tr w:rsidR="00F92516" w14:paraId="32EB91A6" w14:textId="77777777" w:rsidTr="00AE3F27">
        <w:tc>
          <w:tcPr>
            <w:tcW w:w="2435" w:type="dxa"/>
          </w:tcPr>
          <w:p w14:paraId="7F2ECC1F" w14:textId="77777777" w:rsidR="00F92516" w:rsidRDefault="00F92516" w:rsidP="00AE3F2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random_17K.txt</w:t>
            </w:r>
            <w:proofErr w:type="spellEnd"/>
          </w:p>
        </w:tc>
        <w:tc>
          <w:tcPr>
            <w:tcW w:w="2435" w:type="dxa"/>
          </w:tcPr>
          <w:p w14:paraId="4159C463" w14:textId="77777777" w:rsidR="00F92516" w:rsidRPr="00C7663A" w:rsidRDefault="00F92516" w:rsidP="00AE3F27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TT</w:t>
            </w:r>
            <w:r w:rsidRPr="00C7663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: 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84</w:t>
            </w:r>
            <w:r w:rsidRPr="00C7663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C7663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ms</w:t>
            </w:r>
            <w:proofErr w:type="spellEnd"/>
          </w:p>
          <w:p w14:paraId="2BCFDF03" w14:textId="77777777" w:rsidR="00F92516" w:rsidRDefault="00F92516" w:rsidP="00AE3F2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C7663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A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T</w:t>
            </w:r>
            <w:r w:rsidRPr="00C7663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: 0.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0084</w:t>
            </w:r>
            <w:r w:rsidRPr="00C7663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C7663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ms</w:t>
            </w:r>
            <w:proofErr w:type="spellEnd"/>
          </w:p>
        </w:tc>
        <w:tc>
          <w:tcPr>
            <w:tcW w:w="2436" w:type="dxa"/>
          </w:tcPr>
          <w:p w14:paraId="60AB2FC8" w14:textId="77777777" w:rsidR="00F92516" w:rsidRDefault="00F92516" w:rsidP="00AE3F2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2436" w:type="dxa"/>
          </w:tcPr>
          <w:p w14:paraId="2255069E" w14:textId="77777777" w:rsidR="00F92516" w:rsidRDefault="00F92516" w:rsidP="00AE3F2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</w:p>
        </w:tc>
      </w:tr>
      <w:tr w:rsidR="00F92516" w14:paraId="0D49C1D7" w14:textId="77777777" w:rsidTr="00AE3F27">
        <w:tc>
          <w:tcPr>
            <w:tcW w:w="2435" w:type="dxa"/>
          </w:tcPr>
          <w:p w14:paraId="123F5444" w14:textId="77777777" w:rsidR="00F92516" w:rsidRDefault="00F92516" w:rsidP="00AE3F2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random_100K.txt</w:t>
            </w:r>
            <w:proofErr w:type="spellEnd"/>
          </w:p>
        </w:tc>
        <w:tc>
          <w:tcPr>
            <w:tcW w:w="2435" w:type="dxa"/>
          </w:tcPr>
          <w:p w14:paraId="229068B5" w14:textId="77777777" w:rsidR="00F92516" w:rsidRPr="00C7663A" w:rsidRDefault="00F92516" w:rsidP="00AE3F27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TT</w:t>
            </w:r>
            <w:r w:rsidRPr="00C7663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: 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525</w:t>
            </w:r>
            <w:r w:rsidRPr="00C7663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C7663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ms</w:t>
            </w:r>
            <w:proofErr w:type="spellEnd"/>
          </w:p>
          <w:p w14:paraId="190D9D7B" w14:textId="77777777" w:rsidR="00F92516" w:rsidRDefault="00F92516" w:rsidP="00AE3F2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C7663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A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T</w:t>
            </w:r>
            <w:r w:rsidRPr="00C7663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: 0.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0525</w:t>
            </w:r>
            <w:r w:rsidRPr="00C7663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C7663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ms</w:t>
            </w:r>
            <w:proofErr w:type="spellEnd"/>
          </w:p>
        </w:tc>
        <w:tc>
          <w:tcPr>
            <w:tcW w:w="2436" w:type="dxa"/>
          </w:tcPr>
          <w:p w14:paraId="3A5F343A" w14:textId="77777777" w:rsidR="00F92516" w:rsidRDefault="00F92516" w:rsidP="00AE3F2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2436" w:type="dxa"/>
          </w:tcPr>
          <w:p w14:paraId="716365EA" w14:textId="77777777" w:rsidR="00F92516" w:rsidRDefault="00F92516" w:rsidP="00AE3F2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</w:p>
        </w:tc>
      </w:tr>
      <w:tr w:rsidR="00F92516" w14:paraId="7D45A4A2" w14:textId="77777777" w:rsidTr="00AE3F27">
        <w:tc>
          <w:tcPr>
            <w:tcW w:w="2435" w:type="dxa"/>
          </w:tcPr>
          <w:p w14:paraId="619E0415" w14:textId="77777777" w:rsidR="00F92516" w:rsidRDefault="00F92516" w:rsidP="00AE3F2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random_1M.txt</w:t>
            </w:r>
            <w:proofErr w:type="spellEnd"/>
          </w:p>
        </w:tc>
        <w:tc>
          <w:tcPr>
            <w:tcW w:w="2435" w:type="dxa"/>
          </w:tcPr>
          <w:p w14:paraId="060F9590" w14:textId="77777777" w:rsidR="00F92516" w:rsidRPr="00C7663A" w:rsidRDefault="00F92516" w:rsidP="00AE3F27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TT</w:t>
            </w:r>
            <w:r w:rsidRPr="00C7663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: 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8615 </w:t>
            </w:r>
            <w:proofErr w:type="spellStart"/>
            <w:r w:rsidRPr="00C7663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ms</w:t>
            </w:r>
            <w:proofErr w:type="spellEnd"/>
          </w:p>
          <w:p w14:paraId="1EE9796D" w14:textId="77777777" w:rsidR="00F92516" w:rsidRDefault="00F92516" w:rsidP="00AE3F27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C7663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A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T</w:t>
            </w:r>
            <w:r w:rsidRPr="00C7663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: 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0.8615 </w:t>
            </w:r>
            <w:proofErr w:type="spellStart"/>
            <w:r w:rsidRPr="00C7663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ms</w:t>
            </w:r>
            <w:proofErr w:type="spellEnd"/>
          </w:p>
        </w:tc>
        <w:tc>
          <w:tcPr>
            <w:tcW w:w="2436" w:type="dxa"/>
          </w:tcPr>
          <w:p w14:paraId="7DE40257" w14:textId="77777777" w:rsidR="00F92516" w:rsidRDefault="00F92516" w:rsidP="00AE3F27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</w:tc>
        <w:tc>
          <w:tcPr>
            <w:tcW w:w="2436" w:type="dxa"/>
          </w:tcPr>
          <w:p w14:paraId="2F3AC934" w14:textId="77777777" w:rsidR="00F92516" w:rsidRDefault="00F92516" w:rsidP="00AE3F27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</w:tc>
      </w:tr>
    </w:tbl>
    <w:p w14:paraId="73C9C566" w14:textId="77777777" w:rsidR="00F92516" w:rsidRDefault="00F92516" w:rsidP="00F92516">
      <w:pPr>
        <w:spacing w:line="36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1EA6BF49" w14:textId="77777777" w:rsidR="00F92516" w:rsidRDefault="00F92516" w:rsidP="00F92516">
      <w:pPr>
        <w:pStyle w:val="ListParagraph"/>
        <w:numPr>
          <w:ilvl w:val="0"/>
          <w:numId w:val="54"/>
        </w:numPr>
        <w:spacing w:line="36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Decryption (10000 times) </w:t>
      </w:r>
    </w:p>
    <w:p w14:paraId="7E051647" w14:textId="77777777" w:rsidR="00F92516" w:rsidRPr="003A3FE2" w:rsidRDefault="00F92516" w:rsidP="00F92516">
      <w:pPr>
        <w:pStyle w:val="ListParagraph"/>
        <w:numPr>
          <w:ilvl w:val="1"/>
          <w:numId w:val="55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3A3FE2">
        <w:rPr>
          <w:rFonts w:ascii="Times New Roman" w:hAnsi="Times New Roman" w:cs="Times New Roman"/>
          <w:b/>
          <w:bCs/>
          <w:color w:val="auto"/>
          <w:sz w:val="24"/>
          <w:szCs w:val="24"/>
        </w:rPr>
        <w:t>Abbreviation:</w:t>
      </w:r>
    </w:p>
    <w:p w14:paraId="24349BEE" w14:textId="77777777" w:rsidR="00F92516" w:rsidRDefault="00F92516" w:rsidP="00F92516">
      <w:pPr>
        <w:pStyle w:val="ListParagraph"/>
        <w:numPr>
          <w:ilvl w:val="2"/>
          <w:numId w:val="56"/>
        </w:numPr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3A3FE2">
        <w:rPr>
          <w:rFonts w:ascii="Times New Roman" w:hAnsi="Times New Roman" w:cs="Times New Roman"/>
          <w:color w:val="auto"/>
          <w:sz w:val="24"/>
          <w:szCs w:val="24"/>
        </w:rPr>
        <w:lastRenderedPageBreak/>
        <w:t xml:space="preserve">TT: </w:t>
      </w:r>
      <w:r>
        <w:rPr>
          <w:rFonts w:ascii="Times New Roman" w:hAnsi="Times New Roman" w:cs="Times New Roman"/>
          <w:color w:val="auto"/>
          <w:sz w:val="24"/>
          <w:szCs w:val="24"/>
        </w:rPr>
        <w:t>T</w:t>
      </w:r>
      <w:r w:rsidRPr="003A3FE2">
        <w:rPr>
          <w:rFonts w:ascii="Times New Roman" w:hAnsi="Times New Roman" w:cs="Times New Roman"/>
          <w:color w:val="auto"/>
          <w:sz w:val="24"/>
          <w:szCs w:val="24"/>
        </w:rPr>
        <w:t xml:space="preserve">otal </w:t>
      </w:r>
      <w:r>
        <w:rPr>
          <w:rFonts w:ascii="Times New Roman" w:hAnsi="Times New Roman" w:cs="Times New Roman"/>
          <w:color w:val="auto"/>
          <w:sz w:val="24"/>
          <w:szCs w:val="24"/>
        </w:rPr>
        <w:t>T</w:t>
      </w:r>
      <w:r w:rsidRPr="003A3FE2">
        <w:rPr>
          <w:rFonts w:ascii="Times New Roman" w:hAnsi="Times New Roman" w:cs="Times New Roman"/>
          <w:color w:val="auto"/>
          <w:sz w:val="24"/>
          <w:szCs w:val="24"/>
        </w:rPr>
        <w:t xml:space="preserve">ime, AT: </w:t>
      </w:r>
      <w:r>
        <w:rPr>
          <w:rFonts w:ascii="Times New Roman" w:hAnsi="Times New Roman" w:cs="Times New Roman"/>
          <w:color w:val="auto"/>
          <w:sz w:val="24"/>
          <w:szCs w:val="24"/>
        </w:rPr>
        <w:t>A</w:t>
      </w:r>
      <w:r w:rsidRPr="003A3FE2">
        <w:rPr>
          <w:rFonts w:ascii="Times New Roman" w:hAnsi="Times New Roman" w:cs="Times New Roman"/>
          <w:color w:val="auto"/>
          <w:sz w:val="24"/>
          <w:szCs w:val="24"/>
        </w:rPr>
        <w:t xml:space="preserve">verage </w:t>
      </w:r>
      <w:r>
        <w:rPr>
          <w:rFonts w:ascii="Times New Roman" w:hAnsi="Times New Roman" w:cs="Times New Roman"/>
          <w:color w:val="auto"/>
          <w:sz w:val="24"/>
          <w:szCs w:val="24"/>
        </w:rPr>
        <w:t>T</w:t>
      </w:r>
      <w:r w:rsidRPr="003A3FE2">
        <w:rPr>
          <w:rFonts w:ascii="Times New Roman" w:hAnsi="Times New Roman" w:cs="Times New Roman"/>
          <w:color w:val="auto"/>
          <w:sz w:val="24"/>
          <w:szCs w:val="24"/>
        </w:rPr>
        <w:t>ime</w:t>
      </w:r>
    </w:p>
    <w:p w14:paraId="114EAFF0" w14:textId="77777777" w:rsidR="00F92516" w:rsidRPr="003A3FE2" w:rsidRDefault="00F92516" w:rsidP="00F92516">
      <w:pPr>
        <w:pStyle w:val="ListParagraph"/>
        <w:numPr>
          <w:ilvl w:val="1"/>
          <w:numId w:val="56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3A3FE2">
        <w:rPr>
          <w:rFonts w:ascii="Times New Roman" w:hAnsi="Times New Roman" w:cs="Times New Roman"/>
          <w:b/>
          <w:bCs/>
          <w:color w:val="auto"/>
          <w:sz w:val="24"/>
          <w:szCs w:val="24"/>
        </w:rPr>
        <w:t>Note:</w:t>
      </w:r>
    </w:p>
    <w:p w14:paraId="12C03FB0" w14:textId="77777777" w:rsidR="00F92516" w:rsidRDefault="00F92516" w:rsidP="00F92516">
      <w:pPr>
        <w:pStyle w:val="ListParagraph"/>
        <w:numPr>
          <w:ilvl w:val="2"/>
          <w:numId w:val="56"/>
        </w:numPr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 xml:space="preserve">All </w:t>
      </w:r>
      <w:proofErr w:type="gramStart"/>
      <w:r>
        <w:rPr>
          <w:rFonts w:ascii="Times New Roman" w:hAnsi="Times New Roman" w:cs="Times New Roman"/>
          <w:color w:val="auto"/>
          <w:sz w:val="24"/>
          <w:szCs w:val="24"/>
        </w:rPr>
        <w:t>key</w:t>
      </w:r>
      <w:proofErr w:type="gramEnd"/>
      <w:r>
        <w:rPr>
          <w:rFonts w:ascii="Times New Roman" w:hAnsi="Times New Roman" w:cs="Times New Roman"/>
          <w:color w:val="auto"/>
          <w:sz w:val="24"/>
          <w:szCs w:val="24"/>
        </w:rPr>
        <w:t xml:space="preserve"> and iv are randomly selected.</w:t>
      </w:r>
    </w:p>
    <w:p w14:paraId="745810EF" w14:textId="77777777" w:rsidR="00F92516" w:rsidRPr="007B2DBE" w:rsidRDefault="00F92516" w:rsidP="00F92516">
      <w:pPr>
        <w:pStyle w:val="ListParagraph"/>
        <w:numPr>
          <w:ilvl w:val="2"/>
          <w:numId w:val="56"/>
        </w:numPr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Using g++ compiler</w:t>
      </w:r>
    </w:p>
    <w:tbl>
      <w:tblPr>
        <w:tblStyle w:val="TableGrid"/>
        <w:tblW w:w="10255" w:type="dxa"/>
        <w:tblLook w:val="04A0" w:firstRow="1" w:lastRow="0" w:firstColumn="1" w:lastColumn="0" w:noHBand="0" w:noVBand="1"/>
      </w:tblPr>
      <w:tblGrid>
        <w:gridCol w:w="2076"/>
        <w:gridCol w:w="1609"/>
        <w:gridCol w:w="1620"/>
        <w:gridCol w:w="1620"/>
        <w:gridCol w:w="1703"/>
        <w:gridCol w:w="1627"/>
      </w:tblGrid>
      <w:tr w:rsidR="00F92516" w14:paraId="680CE407" w14:textId="77777777" w:rsidTr="00AE3F27">
        <w:tc>
          <w:tcPr>
            <w:tcW w:w="2076" w:type="dxa"/>
          </w:tcPr>
          <w:p w14:paraId="718EA465" w14:textId="77777777" w:rsidR="00F92516" w:rsidRDefault="00F92516" w:rsidP="00AE3F2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1609" w:type="dxa"/>
          </w:tcPr>
          <w:p w14:paraId="0845B566" w14:textId="77777777" w:rsidR="00F92516" w:rsidRDefault="00F92516" w:rsidP="00AE3F2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ECB</w:t>
            </w:r>
          </w:p>
        </w:tc>
        <w:tc>
          <w:tcPr>
            <w:tcW w:w="1620" w:type="dxa"/>
          </w:tcPr>
          <w:p w14:paraId="754CC386" w14:textId="77777777" w:rsidR="00F92516" w:rsidRDefault="00F92516" w:rsidP="00AE3F2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CBC</w:t>
            </w:r>
          </w:p>
        </w:tc>
        <w:tc>
          <w:tcPr>
            <w:tcW w:w="1620" w:type="dxa"/>
          </w:tcPr>
          <w:p w14:paraId="1CF5D1BC" w14:textId="77777777" w:rsidR="00F92516" w:rsidRDefault="00F92516" w:rsidP="00AE3F2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CFB</w:t>
            </w:r>
            <w:proofErr w:type="spellEnd"/>
          </w:p>
        </w:tc>
        <w:tc>
          <w:tcPr>
            <w:tcW w:w="1703" w:type="dxa"/>
          </w:tcPr>
          <w:p w14:paraId="1D7BDC0F" w14:textId="77777777" w:rsidR="00F92516" w:rsidRDefault="00F92516" w:rsidP="00AE3F2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OFB</w:t>
            </w:r>
          </w:p>
        </w:tc>
        <w:tc>
          <w:tcPr>
            <w:tcW w:w="1627" w:type="dxa"/>
          </w:tcPr>
          <w:p w14:paraId="33B5FF38" w14:textId="77777777" w:rsidR="00F92516" w:rsidRDefault="00F92516" w:rsidP="00AE3F2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CTR</w:t>
            </w:r>
          </w:p>
        </w:tc>
      </w:tr>
      <w:tr w:rsidR="00F92516" w14:paraId="2E5C3881" w14:textId="77777777" w:rsidTr="00AE3F27">
        <w:tc>
          <w:tcPr>
            <w:tcW w:w="2076" w:type="dxa"/>
          </w:tcPr>
          <w:p w14:paraId="5194D4D5" w14:textId="77777777" w:rsidR="00F92516" w:rsidRDefault="00F92516" w:rsidP="00AE3F2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random_1K.txt</w:t>
            </w:r>
            <w:proofErr w:type="spellEnd"/>
          </w:p>
        </w:tc>
        <w:tc>
          <w:tcPr>
            <w:tcW w:w="1609" w:type="dxa"/>
          </w:tcPr>
          <w:p w14:paraId="55B5C59F" w14:textId="77777777" w:rsidR="00F92516" w:rsidRPr="00C7663A" w:rsidRDefault="00F92516" w:rsidP="00AE3F27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TT</w:t>
            </w:r>
            <w:r w:rsidRPr="00C7663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: 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11</w:t>
            </w:r>
            <w:r w:rsidRPr="00C7663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C7663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ms</w:t>
            </w:r>
            <w:proofErr w:type="spellEnd"/>
          </w:p>
          <w:p w14:paraId="396B4139" w14:textId="77777777" w:rsidR="00F92516" w:rsidRPr="00C7663A" w:rsidRDefault="00F92516" w:rsidP="00AE3F27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C7663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A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T</w:t>
            </w:r>
            <w:r w:rsidRPr="00C7663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: </w:t>
            </w:r>
            <w:r w:rsidRPr="00F26D8E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0.0011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C7663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ms</w:t>
            </w:r>
            <w:proofErr w:type="spellEnd"/>
          </w:p>
        </w:tc>
        <w:tc>
          <w:tcPr>
            <w:tcW w:w="1620" w:type="dxa"/>
          </w:tcPr>
          <w:p w14:paraId="62B20717" w14:textId="77777777" w:rsidR="00F92516" w:rsidRPr="003A3FE2" w:rsidRDefault="00F92516" w:rsidP="00AE3F27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TT</w:t>
            </w:r>
            <w:r w:rsidRPr="003A3FE2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: 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10</w:t>
            </w:r>
            <w:r w:rsidRPr="003A3FE2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3A3FE2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ms</w:t>
            </w:r>
            <w:proofErr w:type="spellEnd"/>
          </w:p>
          <w:p w14:paraId="62C6DFF6" w14:textId="77777777" w:rsidR="00F92516" w:rsidRPr="00C7663A" w:rsidRDefault="00F92516" w:rsidP="00AE3F27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3A3FE2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A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T</w:t>
            </w:r>
            <w:r w:rsidRPr="003A3FE2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: 0.0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0</w:t>
            </w:r>
            <w:r w:rsidRPr="003A3FE2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1 </w:t>
            </w:r>
            <w:proofErr w:type="spellStart"/>
            <w:r w:rsidRPr="003A3FE2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ms</w:t>
            </w:r>
            <w:proofErr w:type="spellEnd"/>
          </w:p>
        </w:tc>
        <w:tc>
          <w:tcPr>
            <w:tcW w:w="1620" w:type="dxa"/>
          </w:tcPr>
          <w:p w14:paraId="028ABBB5" w14:textId="77777777" w:rsidR="00F92516" w:rsidRDefault="00F92516" w:rsidP="00AE3F27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TT: 14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ms</w:t>
            </w:r>
            <w:proofErr w:type="spellEnd"/>
          </w:p>
          <w:p w14:paraId="1F4FD257" w14:textId="77777777" w:rsidR="00F92516" w:rsidRPr="00C7663A" w:rsidRDefault="00F92516" w:rsidP="00AE3F27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AT: </w:t>
            </w:r>
            <w:r w:rsidRPr="00F26D8E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0.0014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ms</w:t>
            </w:r>
            <w:proofErr w:type="spellEnd"/>
          </w:p>
        </w:tc>
        <w:tc>
          <w:tcPr>
            <w:tcW w:w="1703" w:type="dxa"/>
          </w:tcPr>
          <w:p w14:paraId="5445274D" w14:textId="77777777" w:rsidR="00F92516" w:rsidRDefault="00F92516" w:rsidP="00AE3F27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TT: 18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ms</w:t>
            </w:r>
            <w:proofErr w:type="spellEnd"/>
          </w:p>
          <w:p w14:paraId="7C01A1B1" w14:textId="77777777" w:rsidR="00F92516" w:rsidRPr="00C7663A" w:rsidRDefault="00F92516" w:rsidP="00AE3F27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AT: 0.0018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ms</w:t>
            </w:r>
            <w:proofErr w:type="spellEnd"/>
          </w:p>
        </w:tc>
        <w:tc>
          <w:tcPr>
            <w:tcW w:w="1627" w:type="dxa"/>
          </w:tcPr>
          <w:p w14:paraId="65A4F2A4" w14:textId="77777777" w:rsidR="00F92516" w:rsidRDefault="00F92516" w:rsidP="00AE3F27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TT: 12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ms</w:t>
            </w:r>
            <w:proofErr w:type="spellEnd"/>
          </w:p>
          <w:p w14:paraId="03FD7ACA" w14:textId="77777777" w:rsidR="00F92516" w:rsidRPr="00C7663A" w:rsidRDefault="00F92516" w:rsidP="00AE3F27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AT: 0.0012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ms</w:t>
            </w:r>
            <w:proofErr w:type="spellEnd"/>
          </w:p>
        </w:tc>
      </w:tr>
      <w:tr w:rsidR="00F92516" w14:paraId="15E39AFE" w14:textId="77777777" w:rsidTr="00AE3F27">
        <w:tc>
          <w:tcPr>
            <w:tcW w:w="2076" w:type="dxa"/>
          </w:tcPr>
          <w:p w14:paraId="22F06B48" w14:textId="77777777" w:rsidR="00F92516" w:rsidRDefault="00F92516" w:rsidP="00AE3F2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random_7K.txt</w:t>
            </w:r>
            <w:proofErr w:type="spellEnd"/>
          </w:p>
        </w:tc>
        <w:tc>
          <w:tcPr>
            <w:tcW w:w="1609" w:type="dxa"/>
          </w:tcPr>
          <w:p w14:paraId="7C506864" w14:textId="77777777" w:rsidR="00F92516" w:rsidRPr="00C7663A" w:rsidRDefault="00F92516" w:rsidP="00AE3F27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TT</w:t>
            </w:r>
            <w:r w:rsidRPr="00C7663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: 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12</w:t>
            </w:r>
            <w:r w:rsidRPr="00C7663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C7663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ms</w:t>
            </w:r>
            <w:proofErr w:type="spellEnd"/>
          </w:p>
          <w:p w14:paraId="33C1D038" w14:textId="77777777" w:rsidR="00F92516" w:rsidRPr="00C7663A" w:rsidRDefault="00F92516" w:rsidP="00AE3F27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C7663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A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T</w:t>
            </w:r>
            <w:r w:rsidRPr="00C7663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: 0.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0012</w:t>
            </w:r>
            <w:r w:rsidRPr="00C7663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C7663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ms</w:t>
            </w:r>
            <w:proofErr w:type="spellEnd"/>
          </w:p>
        </w:tc>
        <w:tc>
          <w:tcPr>
            <w:tcW w:w="1620" w:type="dxa"/>
          </w:tcPr>
          <w:p w14:paraId="2D5DD2FB" w14:textId="77777777" w:rsidR="00F92516" w:rsidRPr="003A3FE2" w:rsidRDefault="00F92516" w:rsidP="00AE3F27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TT</w:t>
            </w:r>
            <w:r w:rsidRPr="003A3FE2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: 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19</w:t>
            </w:r>
            <w:r w:rsidRPr="003A3FE2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3A3FE2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ms</w:t>
            </w:r>
            <w:proofErr w:type="spellEnd"/>
          </w:p>
          <w:p w14:paraId="0373AA79" w14:textId="77777777" w:rsidR="00F92516" w:rsidRPr="00C7663A" w:rsidRDefault="00F92516" w:rsidP="00AE3F27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3A3FE2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A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T</w:t>
            </w:r>
            <w:r w:rsidRPr="003A3FE2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: 0.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0019</w:t>
            </w:r>
            <w:r w:rsidRPr="003A3FE2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3A3FE2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ms</w:t>
            </w:r>
            <w:proofErr w:type="spellEnd"/>
          </w:p>
        </w:tc>
        <w:tc>
          <w:tcPr>
            <w:tcW w:w="1620" w:type="dxa"/>
          </w:tcPr>
          <w:p w14:paraId="075F9BC8" w14:textId="77777777" w:rsidR="00F92516" w:rsidRDefault="00F92516" w:rsidP="00AE3F27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TT: 27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ms</w:t>
            </w:r>
            <w:proofErr w:type="spellEnd"/>
          </w:p>
          <w:p w14:paraId="79E8077E" w14:textId="77777777" w:rsidR="00F92516" w:rsidRPr="00C7663A" w:rsidRDefault="00F92516" w:rsidP="00AE3F27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AT: 0.0027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ms</w:t>
            </w:r>
            <w:proofErr w:type="spellEnd"/>
          </w:p>
        </w:tc>
        <w:tc>
          <w:tcPr>
            <w:tcW w:w="1703" w:type="dxa"/>
          </w:tcPr>
          <w:p w14:paraId="557463AF" w14:textId="77777777" w:rsidR="00F92516" w:rsidRDefault="00F92516" w:rsidP="00AE3F27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TT: 49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ms</w:t>
            </w:r>
            <w:proofErr w:type="spellEnd"/>
          </w:p>
          <w:p w14:paraId="6D21149A" w14:textId="77777777" w:rsidR="00F92516" w:rsidRPr="00C7663A" w:rsidRDefault="00F92516" w:rsidP="00AE3F27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AT: 0.0049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ms</w:t>
            </w:r>
            <w:proofErr w:type="spellEnd"/>
          </w:p>
        </w:tc>
        <w:tc>
          <w:tcPr>
            <w:tcW w:w="1627" w:type="dxa"/>
          </w:tcPr>
          <w:p w14:paraId="29204498" w14:textId="77777777" w:rsidR="00F92516" w:rsidRDefault="00F92516" w:rsidP="00AE3F27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TT: 17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ms</w:t>
            </w:r>
            <w:proofErr w:type="spellEnd"/>
          </w:p>
          <w:p w14:paraId="55F43D61" w14:textId="77777777" w:rsidR="00F92516" w:rsidRPr="00C7663A" w:rsidRDefault="00F92516" w:rsidP="00AE3F27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AT: 0.0017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ms</w:t>
            </w:r>
            <w:proofErr w:type="spellEnd"/>
          </w:p>
        </w:tc>
      </w:tr>
      <w:tr w:rsidR="00F92516" w14:paraId="073F24E8" w14:textId="77777777" w:rsidTr="00AE3F27">
        <w:tc>
          <w:tcPr>
            <w:tcW w:w="2076" w:type="dxa"/>
          </w:tcPr>
          <w:p w14:paraId="57BDB333" w14:textId="77777777" w:rsidR="00F92516" w:rsidRDefault="00F92516" w:rsidP="00AE3F2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random_10K.txt</w:t>
            </w:r>
            <w:proofErr w:type="spellEnd"/>
          </w:p>
        </w:tc>
        <w:tc>
          <w:tcPr>
            <w:tcW w:w="1609" w:type="dxa"/>
          </w:tcPr>
          <w:p w14:paraId="23909CD2" w14:textId="77777777" w:rsidR="00F92516" w:rsidRPr="003A3FE2" w:rsidRDefault="00F92516" w:rsidP="00AE3F27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TT</w:t>
            </w:r>
            <w:r w:rsidRPr="003A3FE2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: 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21</w:t>
            </w:r>
            <w:r w:rsidRPr="003A3FE2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3A3FE2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ms</w:t>
            </w:r>
            <w:proofErr w:type="spellEnd"/>
          </w:p>
          <w:p w14:paraId="7DDCF056" w14:textId="77777777" w:rsidR="00F92516" w:rsidRPr="00C7663A" w:rsidRDefault="00F92516" w:rsidP="00AE3F27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3A3FE2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A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T</w:t>
            </w:r>
            <w:r w:rsidRPr="003A3FE2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: 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0.0021</w:t>
            </w:r>
            <w:r w:rsidRPr="003A3FE2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3A3FE2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ms</w:t>
            </w:r>
            <w:proofErr w:type="spellEnd"/>
          </w:p>
        </w:tc>
        <w:tc>
          <w:tcPr>
            <w:tcW w:w="1620" w:type="dxa"/>
          </w:tcPr>
          <w:p w14:paraId="1FFD2175" w14:textId="77777777" w:rsidR="00F92516" w:rsidRPr="003A3FE2" w:rsidRDefault="00F92516" w:rsidP="00AE3F27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TT</w:t>
            </w:r>
            <w:r w:rsidRPr="003A3FE2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: 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31</w:t>
            </w:r>
            <w:r w:rsidRPr="003A3FE2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3A3FE2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ms</w:t>
            </w:r>
            <w:proofErr w:type="spellEnd"/>
          </w:p>
          <w:p w14:paraId="4CF9560D" w14:textId="77777777" w:rsidR="00F92516" w:rsidRPr="00C7663A" w:rsidRDefault="00F92516" w:rsidP="00AE3F27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3A3FE2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A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T</w:t>
            </w:r>
            <w:r w:rsidRPr="003A3FE2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: 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0.0031</w:t>
            </w:r>
            <w:r w:rsidRPr="003A3FE2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3A3FE2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ms</w:t>
            </w:r>
            <w:proofErr w:type="spellEnd"/>
          </w:p>
        </w:tc>
        <w:tc>
          <w:tcPr>
            <w:tcW w:w="1620" w:type="dxa"/>
          </w:tcPr>
          <w:p w14:paraId="146714AE" w14:textId="77777777" w:rsidR="00F92516" w:rsidRDefault="00F92516" w:rsidP="00AE3F27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TT: 25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ms</w:t>
            </w:r>
            <w:proofErr w:type="spellEnd"/>
          </w:p>
          <w:p w14:paraId="51911686" w14:textId="77777777" w:rsidR="00F92516" w:rsidRPr="00C7663A" w:rsidRDefault="00F92516" w:rsidP="00AE3F27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AT: 0.0025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ms</w:t>
            </w:r>
            <w:proofErr w:type="spellEnd"/>
          </w:p>
        </w:tc>
        <w:tc>
          <w:tcPr>
            <w:tcW w:w="1703" w:type="dxa"/>
          </w:tcPr>
          <w:p w14:paraId="4619FF2D" w14:textId="77777777" w:rsidR="00F92516" w:rsidRDefault="00F92516" w:rsidP="00AE3F27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TT: 82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ms</w:t>
            </w:r>
            <w:proofErr w:type="spellEnd"/>
          </w:p>
          <w:p w14:paraId="6E5F3BC9" w14:textId="77777777" w:rsidR="00F92516" w:rsidRPr="00C7663A" w:rsidRDefault="00F92516" w:rsidP="00AE3F27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AT: 0.0082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ms</w:t>
            </w:r>
            <w:proofErr w:type="spellEnd"/>
          </w:p>
        </w:tc>
        <w:tc>
          <w:tcPr>
            <w:tcW w:w="1627" w:type="dxa"/>
          </w:tcPr>
          <w:p w14:paraId="56857113" w14:textId="77777777" w:rsidR="00F92516" w:rsidRDefault="00F92516" w:rsidP="00AE3F27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TT: 23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ms</w:t>
            </w:r>
            <w:proofErr w:type="spellEnd"/>
          </w:p>
          <w:p w14:paraId="584FC4D6" w14:textId="77777777" w:rsidR="00F92516" w:rsidRPr="00C7663A" w:rsidRDefault="00F92516" w:rsidP="00AE3F27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AT: 0.023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ms</w:t>
            </w:r>
            <w:proofErr w:type="spellEnd"/>
          </w:p>
        </w:tc>
      </w:tr>
      <w:tr w:rsidR="00F92516" w14:paraId="0FB4EAEE" w14:textId="77777777" w:rsidTr="00AE3F27">
        <w:tc>
          <w:tcPr>
            <w:tcW w:w="2076" w:type="dxa"/>
          </w:tcPr>
          <w:p w14:paraId="1C777F9F" w14:textId="77777777" w:rsidR="00F92516" w:rsidRDefault="00F92516" w:rsidP="00AE3F2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random_17K.txt</w:t>
            </w:r>
            <w:proofErr w:type="spellEnd"/>
          </w:p>
        </w:tc>
        <w:tc>
          <w:tcPr>
            <w:tcW w:w="1609" w:type="dxa"/>
          </w:tcPr>
          <w:p w14:paraId="2F67B81A" w14:textId="77777777" w:rsidR="00F92516" w:rsidRPr="00C7663A" w:rsidRDefault="00F92516" w:rsidP="00AE3F27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TT</w:t>
            </w:r>
            <w:r w:rsidRPr="00C7663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: 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22</w:t>
            </w:r>
            <w:r w:rsidRPr="00C7663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C7663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ms</w:t>
            </w:r>
            <w:proofErr w:type="spellEnd"/>
          </w:p>
          <w:p w14:paraId="390E7FE8" w14:textId="77777777" w:rsidR="00F92516" w:rsidRPr="00C7663A" w:rsidRDefault="00F92516" w:rsidP="00AE3F27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C7663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A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T</w:t>
            </w:r>
            <w:r w:rsidRPr="00C7663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: 0.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0022</w:t>
            </w:r>
            <w:r w:rsidRPr="00C7663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C7663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ms</w:t>
            </w:r>
            <w:proofErr w:type="spellEnd"/>
          </w:p>
        </w:tc>
        <w:tc>
          <w:tcPr>
            <w:tcW w:w="1620" w:type="dxa"/>
          </w:tcPr>
          <w:p w14:paraId="7C4DC58A" w14:textId="77777777" w:rsidR="00F92516" w:rsidRPr="003A3FE2" w:rsidRDefault="00F92516" w:rsidP="00AE3F27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TT</w:t>
            </w:r>
            <w:r w:rsidRPr="003A3FE2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: 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26</w:t>
            </w:r>
            <w:r w:rsidRPr="003A3FE2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3A3FE2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ms</w:t>
            </w:r>
            <w:proofErr w:type="spellEnd"/>
          </w:p>
          <w:p w14:paraId="4EA02C4E" w14:textId="77777777" w:rsidR="00F92516" w:rsidRPr="00C7663A" w:rsidRDefault="00F92516" w:rsidP="00AE3F27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3A3FE2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A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T</w:t>
            </w:r>
            <w:r w:rsidRPr="003A3FE2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: 0.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0026</w:t>
            </w:r>
            <w:r w:rsidRPr="003A3FE2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3A3FE2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ms</w:t>
            </w:r>
            <w:proofErr w:type="spellEnd"/>
          </w:p>
        </w:tc>
        <w:tc>
          <w:tcPr>
            <w:tcW w:w="1620" w:type="dxa"/>
          </w:tcPr>
          <w:p w14:paraId="71D078D6" w14:textId="77777777" w:rsidR="00F92516" w:rsidRDefault="00F92516" w:rsidP="00AE3F27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TT: 39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ms</w:t>
            </w:r>
            <w:proofErr w:type="spellEnd"/>
          </w:p>
          <w:p w14:paraId="65B8950A" w14:textId="77777777" w:rsidR="00F92516" w:rsidRPr="00C7663A" w:rsidRDefault="00F92516" w:rsidP="00AE3F27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AT: 0.0039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ms</w:t>
            </w:r>
            <w:proofErr w:type="spellEnd"/>
          </w:p>
        </w:tc>
        <w:tc>
          <w:tcPr>
            <w:tcW w:w="1703" w:type="dxa"/>
          </w:tcPr>
          <w:p w14:paraId="753A7EAA" w14:textId="77777777" w:rsidR="00F92516" w:rsidRDefault="00F92516" w:rsidP="00AE3F27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TT: 117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ms</w:t>
            </w:r>
            <w:proofErr w:type="spellEnd"/>
          </w:p>
          <w:p w14:paraId="601A3E63" w14:textId="77777777" w:rsidR="00F92516" w:rsidRPr="00C7663A" w:rsidRDefault="00F92516" w:rsidP="00AE3F27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AT: 0.0117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ms</w:t>
            </w:r>
            <w:proofErr w:type="spellEnd"/>
          </w:p>
        </w:tc>
        <w:tc>
          <w:tcPr>
            <w:tcW w:w="1627" w:type="dxa"/>
          </w:tcPr>
          <w:p w14:paraId="69D834E7" w14:textId="77777777" w:rsidR="00F92516" w:rsidRDefault="00F92516" w:rsidP="00AE3F27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TT: 39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ms</w:t>
            </w:r>
            <w:proofErr w:type="spellEnd"/>
          </w:p>
          <w:p w14:paraId="26727310" w14:textId="77777777" w:rsidR="00F92516" w:rsidRPr="00C7663A" w:rsidRDefault="00F92516" w:rsidP="00AE3F27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AT: 0.0039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ms</w:t>
            </w:r>
            <w:proofErr w:type="spellEnd"/>
          </w:p>
        </w:tc>
      </w:tr>
      <w:tr w:rsidR="00F92516" w14:paraId="38B3A6E0" w14:textId="77777777" w:rsidTr="00AE3F27">
        <w:tc>
          <w:tcPr>
            <w:tcW w:w="2076" w:type="dxa"/>
          </w:tcPr>
          <w:p w14:paraId="2AA57631" w14:textId="77777777" w:rsidR="00F92516" w:rsidRDefault="00F92516" w:rsidP="00AE3F2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random_100K.txt</w:t>
            </w:r>
            <w:proofErr w:type="spellEnd"/>
          </w:p>
        </w:tc>
        <w:tc>
          <w:tcPr>
            <w:tcW w:w="1609" w:type="dxa"/>
          </w:tcPr>
          <w:p w14:paraId="28B40574" w14:textId="77777777" w:rsidR="00F92516" w:rsidRPr="00C7663A" w:rsidRDefault="00F92516" w:rsidP="00AE3F27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TT</w:t>
            </w:r>
            <w:r w:rsidRPr="00C7663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: 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120</w:t>
            </w:r>
            <w:r w:rsidRPr="00C7663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C7663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ms</w:t>
            </w:r>
            <w:proofErr w:type="spellEnd"/>
          </w:p>
          <w:p w14:paraId="1D41E9D7" w14:textId="77777777" w:rsidR="00F92516" w:rsidRPr="00C7663A" w:rsidRDefault="00F92516" w:rsidP="00AE3F27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C7663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A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T</w:t>
            </w:r>
            <w:r w:rsidRPr="00C7663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: 0.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012</w:t>
            </w:r>
            <w:r w:rsidRPr="00C7663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C7663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ms</w:t>
            </w:r>
            <w:proofErr w:type="spellEnd"/>
          </w:p>
        </w:tc>
        <w:tc>
          <w:tcPr>
            <w:tcW w:w="1620" w:type="dxa"/>
          </w:tcPr>
          <w:p w14:paraId="04B4A783" w14:textId="77777777" w:rsidR="00F92516" w:rsidRPr="003A3FE2" w:rsidRDefault="00F92516" w:rsidP="00AE3F27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TT</w:t>
            </w:r>
            <w:r w:rsidRPr="003A3FE2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: 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116</w:t>
            </w:r>
            <w:r w:rsidRPr="003A3FE2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3A3FE2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ms</w:t>
            </w:r>
            <w:proofErr w:type="spellEnd"/>
          </w:p>
          <w:p w14:paraId="218B0E3B" w14:textId="77777777" w:rsidR="00F92516" w:rsidRPr="00C7663A" w:rsidRDefault="00F92516" w:rsidP="00AE3F27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3A3FE2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A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T</w:t>
            </w:r>
            <w:r w:rsidRPr="003A3FE2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: 0.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0116</w:t>
            </w:r>
            <w:r w:rsidRPr="003A3FE2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3A3FE2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ms</w:t>
            </w:r>
            <w:proofErr w:type="spellEnd"/>
          </w:p>
        </w:tc>
        <w:tc>
          <w:tcPr>
            <w:tcW w:w="1620" w:type="dxa"/>
          </w:tcPr>
          <w:p w14:paraId="6EADA567" w14:textId="77777777" w:rsidR="00F92516" w:rsidRDefault="00F92516" w:rsidP="00AE3F27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TT: 211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ms</w:t>
            </w:r>
            <w:proofErr w:type="spellEnd"/>
          </w:p>
          <w:p w14:paraId="16AF548F" w14:textId="77777777" w:rsidR="00F92516" w:rsidRPr="00C7663A" w:rsidRDefault="00F92516" w:rsidP="00AE3F27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AT: 0.0211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ms</w:t>
            </w:r>
            <w:proofErr w:type="spellEnd"/>
          </w:p>
        </w:tc>
        <w:tc>
          <w:tcPr>
            <w:tcW w:w="1703" w:type="dxa"/>
          </w:tcPr>
          <w:p w14:paraId="5F4BBA67" w14:textId="77777777" w:rsidR="00F92516" w:rsidRDefault="00F92516" w:rsidP="00AE3F27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TT: 622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ms</w:t>
            </w:r>
            <w:proofErr w:type="spellEnd"/>
          </w:p>
          <w:p w14:paraId="773AF40E" w14:textId="77777777" w:rsidR="00F92516" w:rsidRPr="00C7663A" w:rsidRDefault="00F92516" w:rsidP="00AE3F27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AT: 0.0622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ms</w:t>
            </w:r>
            <w:proofErr w:type="spellEnd"/>
          </w:p>
        </w:tc>
        <w:tc>
          <w:tcPr>
            <w:tcW w:w="1627" w:type="dxa"/>
          </w:tcPr>
          <w:p w14:paraId="2BB1B9D8" w14:textId="77777777" w:rsidR="00F92516" w:rsidRDefault="00F92516" w:rsidP="00AE3F27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TT: 120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ms</w:t>
            </w:r>
            <w:proofErr w:type="spellEnd"/>
          </w:p>
          <w:p w14:paraId="5C335794" w14:textId="77777777" w:rsidR="00F92516" w:rsidRPr="00C7663A" w:rsidRDefault="00F92516" w:rsidP="00AE3F27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AT: 0.012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ms</w:t>
            </w:r>
            <w:proofErr w:type="spellEnd"/>
          </w:p>
        </w:tc>
      </w:tr>
      <w:tr w:rsidR="00F92516" w14:paraId="763A4974" w14:textId="77777777" w:rsidTr="00AE3F27">
        <w:tc>
          <w:tcPr>
            <w:tcW w:w="2076" w:type="dxa"/>
          </w:tcPr>
          <w:p w14:paraId="5F15BE9B" w14:textId="77777777" w:rsidR="00F92516" w:rsidRDefault="00F92516" w:rsidP="00AE3F2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random_1M.txt</w:t>
            </w:r>
            <w:proofErr w:type="spellEnd"/>
          </w:p>
        </w:tc>
        <w:tc>
          <w:tcPr>
            <w:tcW w:w="1609" w:type="dxa"/>
          </w:tcPr>
          <w:p w14:paraId="603E3B57" w14:textId="77777777" w:rsidR="00F92516" w:rsidRPr="00C7663A" w:rsidRDefault="00F92516" w:rsidP="00AE3F27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TT</w:t>
            </w:r>
            <w:r w:rsidRPr="00C7663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: 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1066 </w:t>
            </w:r>
            <w:proofErr w:type="spellStart"/>
            <w:r w:rsidRPr="00C7663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ms</w:t>
            </w:r>
            <w:proofErr w:type="spellEnd"/>
          </w:p>
          <w:p w14:paraId="4E775C2F" w14:textId="77777777" w:rsidR="00F92516" w:rsidRPr="00C7663A" w:rsidRDefault="00F92516" w:rsidP="00AE3F27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C7663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A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T</w:t>
            </w:r>
            <w:r w:rsidRPr="00C7663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: 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0.1066 </w:t>
            </w:r>
            <w:proofErr w:type="spellStart"/>
            <w:r w:rsidRPr="00C7663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ms</w:t>
            </w:r>
            <w:proofErr w:type="spellEnd"/>
          </w:p>
        </w:tc>
        <w:tc>
          <w:tcPr>
            <w:tcW w:w="1620" w:type="dxa"/>
          </w:tcPr>
          <w:p w14:paraId="54186046" w14:textId="77777777" w:rsidR="00F92516" w:rsidRPr="003A3FE2" w:rsidRDefault="00F92516" w:rsidP="00AE3F27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TT</w:t>
            </w:r>
            <w:r w:rsidRPr="003A3FE2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: 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1319 </w:t>
            </w:r>
            <w:proofErr w:type="spellStart"/>
            <w:r w:rsidRPr="003A3FE2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ms</w:t>
            </w:r>
            <w:proofErr w:type="spellEnd"/>
          </w:p>
          <w:p w14:paraId="4632382B" w14:textId="77777777" w:rsidR="00F92516" w:rsidRPr="00C7663A" w:rsidRDefault="00F92516" w:rsidP="00AE3F27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3A3FE2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A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T</w:t>
            </w:r>
            <w:r w:rsidRPr="003A3FE2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: 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0.1319 </w:t>
            </w:r>
            <w:proofErr w:type="spellStart"/>
            <w:r w:rsidRPr="003A3FE2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ms</w:t>
            </w:r>
            <w:proofErr w:type="spellEnd"/>
          </w:p>
        </w:tc>
        <w:tc>
          <w:tcPr>
            <w:tcW w:w="1620" w:type="dxa"/>
          </w:tcPr>
          <w:p w14:paraId="0FA1A231" w14:textId="77777777" w:rsidR="00F92516" w:rsidRPr="00C7663A" w:rsidRDefault="00F92516" w:rsidP="00AE3F27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</w:tc>
        <w:tc>
          <w:tcPr>
            <w:tcW w:w="1703" w:type="dxa"/>
          </w:tcPr>
          <w:p w14:paraId="46D7D9BD" w14:textId="77777777" w:rsidR="00F92516" w:rsidRPr="00C7663A" w:rsidRDefault="00F92516" w:rsidP="00AE3F27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</w:tc>
        <w:tc>
          <w:tcPr>
            <w:tcW w:w="1627" w:type="dxa"/>
          </w:tcPr>
          <w:p w14:paraId="61C8FA61" w14:textId="77777777" w:rsidR="00F92516" w:rsidRPr="00C7663A" w:rsidRDefault="00F92516" w:rsidP="00AE3F27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</w:tc>
      </w:tr>
    </w:tbl>
    <w:p w14:paraId="3520EEC3" w14:textId="77777777" w:rsidR="00F92516" w:rsidRDefault="00F92516" w:rsidP="00F92516">
      <w:pPr>
        <w:spacing w:line="36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35"/>
        <w:gridCol w:w="2435"/>
        <w:gridCol w:w="2436"/>
        <w:gridCol w:w="2436"/>
      </w:tblGrid>
      <w:tr w:rsidR="00F92516" w14:paraId="59544FF3" w14:textId="77777777" w:rsidTr="00AE3F27">
        <w:tc>
          <w:tcPr>
            <w:tcW w:w="2435" w:type="dxa"/>
          </w:tcPr>
          <w:p w14:paraId="4B747FFD" w14:textId="77777777" w:rsidR="00F92516" w:rsidRDefault="00F92516" w:rsidP="00AE3F2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2435" w:type="dxa"/>
          </w:tcPr>
          <w:p w14:paraId="4F5EDBE2" w14:textId="77777777" w:rsidR="00F92516" w:rsidRDefault="00F92516" w:rsidP="00AE3F2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XTS</w:t>
            </w:r>
          </w:p>
        </w:tc>
        <w:tc>
          <w:tcPr>
            <w:tcW w:w="2436" w:type="dxa"/>
          </w:tcPr>
          <w:p w14:paraId="0526582E" w14:textId="77777777" w:rsidR="00F92516" w:rsidRDefault="00F92516" w:rsidP="00AE3F2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GCM</w:t>
            </w:r>
          </w:p>
        </w:tc>
        <w:tc>
          <w:tcPr>
            <w:tcW w:w="2436" w:type="dxa"/>
          </w:tcPr>
          <w:p w14:paraId="2B117F7B" w14:textId="77777777" w:rsidR="00F92516" w:rsidRDefault="00F92516" w:rsidP="00AE3F2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CCM</w:t>
            </w:r>
          </w:p>
        </w:tc>
      </w:tr>
      <w:tr w:rsidR="00F92516" w14:paraId="33382F7E" w14:textId="77777777" w:rsidTr="00AE3F27">
        <w:tc>
          <w:tcPr>
            <w:tcW w:w="2435" w:type="dxa"/>
          </w:tcPr>
          <w:p w14:paraId="128BF4F2" w14:textId="77777777" w:rsidR="00F92516" w:rsidRDefault="00F92516" w:rsidP="00AE3F2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random_1K.txt</w:t>
            </w:r>
            <w:proofErr w:type="spellEnd"/>
          </w:p>
        </w:tc>
        <w:tc>
          <w:tcPr>
            <w:tcW w:w="2435" w:type="dxa"/>
          </w:tcPr>
          <w:p w14:paraId="1E40AF53" w14:textId="77777777" w:rsidR="00F92516" w:rsidRPr="00C7663A" w:rsidRDefault="00F92516" w:rsidP="00AE3F27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TT</w:t>
            </w:r>
            <w:r w:rsidRPr="00C7663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: 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30</w:t>
            </w:r>
            <w:r w:rsidRPr="00C7663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C7663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ms</w:t>
            </w:r>
            <w:proofErr w:type="spellEnd"/>
          </w:p>
          <w:p w14:paraId="3292BA9A" w14:textId="77777777" w:rsidR="00F92516" w:rsidRDefault="00F92516" w:rsidP="00AE3F2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C7663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A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T</w:t>
            </w:r>
            <w:r w:rsidRPr="00C7663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: </w:t>
            </w:r>
            <w:r w:rsidRPr="00F26D8E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0.0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03 </w:t>
            </w:r>
            <w:proofErr w:type="spellStart"/>
            <w:r w:rsidRPr="00C7663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ms</w:t>
            </w:r>
            <w:proofErr w:type="spellEnd"/>
          </w:p>
        </w:tc>
        <w:tc>
          <w:tcPr>
            <w:tcW w:w="2436" w:type="dxa"/>
          </w:tcPr>
          <w:p w14:paraId="420D694E" w14:textId="77777777" w:rsidR="00F92516" w:rsidRDefault="00F92516" w:rsidP="00AE3F2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2436" w:type="dxa"/>
          </w:tcPr>
          <w:p w14:paraId="178DBA7E" w14:textId="77777777" w:rsidR="00F92516" w:rsidRDefault="00F92516" w:rsidP="00AE3F2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</w:p>
        </w:tc>
      </w:tr>
      <w:tr w:rsidR="00F92516" w14:paraId="6FED2223" w14:textId="77777777" w:rsidTr="00AE3F27">
        <w:tc>
          <w:tcPr>
            <w:tcW w:w="2435" w:type="dxa"/>
          </w:tcPr>
          <w:p w14:paraId="0D82C5B3" w14:textId="77777777" w:rsidR="00F92516" w:rsidRDefault="00F92516" w:rsidP="00AE3F2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random_7K.txt</w:t>
            </w:r>
            <w:proofErr w:type="spellEnd"/>
          </w:p>
        </w:tc>
        <w:tc>
          <w:tcPr>
            <w:tcW w:w="2435" w:type="dxa"/>
          </w:tcPr>
          <w:p w14:paraId="6CE71E18" w14:textId="77777777" w:rsidR="00F92516" w:rsidRPr="00C7663A" w:rsidRDefault="00F92516" w:rsidP="00AE3F27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TT</w:t>
            </w:r>
            <w:r w:rsidRPr="00C7663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: 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44</w:t>
            </w:r>
            <w:r w:rsidRPr="00C7663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C7663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ms</w:t>
            </w:r>
            <w:proofErr w:type="spellEnd"/>
          </w:p>
          <w:p w14:paraId="797A7627" w14:textId="77777777" w:rsidR="00F92516" w:rsidRDefault="00F92516" w:rsidP="00AE3F2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C7663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A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T</w:t>
            </w:r>
            <w:r w:rsidRPr="00C7663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: 0.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0044 </w:t>
            </w:r>
            <w:proofErr w:type="spellStart"/>
            <w:r w:rsidRPr="00C7663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ms</w:t>
            </w:r>
            <w:proofErr w:type="spellEnd"/>
          </w:p>
        </w:tc>
        <w:tc>
          <w:tcPr>
            <w:tcW w:w="2436" w:type="dxa"/>
          </w:tcPr>
          <w:p w14:paraId="6A13A4AF" w14:textId="77777777" w:rsidR="00F92516" w:rsidRDefault="00F92516" w:rsidP="00AE3F2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2436" w:type="dxa"/>
          </w:tcPr>
          <w:p w14:paraId="0EA1CAC8" w14:textId="77777777" w:rsidR="00F92516" w:rsidRDefault="00F92516" w:rsidP="00AE3F2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</w:p>
        </w:tc>
      </w:tr>
      <w:tr w:rsidR="00F92516" w14:paraId="7BF70444" w14:textId="77777777" w:rsidTr="00AE3F27">
        <w:tc>
          <w:tcPr>
            <w:tcW w:w="2435" w:type="dxa"/>
          </w:tcPr>
          <w:p w14:paraId="77437D7E" w14:textId="77777777" w:rsidR="00F92516" w:rsidRDefault="00F92516" w:rsidP="00AE3F2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random_10K.txt</w:t>
            </w:r>
            <w:proofErr w:type="spellEnd"/>
          </w:p>
        </w:tc>
        <w:tc>
          <w:tcPr>
            <w:tcW w:w="2435" w:type="dxa"/>
          </w:tcPr>
          <w:p w14:paraId="73323073" w14:textId="77777777" w:rsidR="00F92516" w:rsidRPr="00C7663A" w:rsidRDefault="00F92516" w:rsidP="00AE3F27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TT</w:t>
            </w:r>
            <w:r w:rsidRPr="00C7663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: 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55</w:t>
            </w:r>
            <w:r w:rsidRPr="00C7663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C7663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ms</w:t>
            </w:r>
            <w:proofErr w:type="spellEnd"/>
          </w:p>
          <w:p w14:paraId="67799859" w14:textId="77777777" w:rsidR="00F92516" w:rsidRDefault="00F92516" w:rsidP="00AE3F2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C7663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A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T</w:t>
            </w:r>
            <w:r w:rsidRPr="00C7663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: 0.0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055</w:t>
            </w:r>
            <w:r w:rsidRPr="00C7663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C7663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ms</w:t>
            </w:r>
            <w:proofErr w:type="spellEnd"/>
          </w:p>
        </w:tc>
        <w:tc>
          <w:tcPr>
            <w:tcW w:w="2436" w:type="dxa"/>
          </w:tcPr>
          <w:p w14:paraId="3ED66FD0" w14:textId="77777777" w:rsidR="00F92516" w:rsidRDefault="00F92516" w:rsidP="00AE3F2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2436" w:type="dxa"/>
          </w:tcPr>
          <w:p w14:paraId="438C6477" w14:textId="77777777" w:rsidR="00F92516" w:rsidRDefault="00F92516" w:rsidP="00AE3F2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</w:p>
        </w:tc>
      </w:tr>
      <w:tr w:rsidR="00F92516" w14:paraId="2858A637" w14:textId="77777777" w:rsidTr="00AE3F27">
        <w:tc>
          <w:tcPr>
            <w:tcW w:w="2435" w:type="dxa"/>
          </w:tcPr>
          <w:p w14:paraId="4E6B9924" w14:textId="77777777" w:rsidR="00F92516" w:rsidRDefault="00F92516" w:rsidP="00AE3F2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random_17K.txt</w:t>
            </w:r>
            <w:proofErr w:type="spellEnd"/>
          </w:p>
        </w:tc>
        <w:tc>
          <w:tcPr>
            <w:tcW w:w="2435" w:type="dxa"/>
          </w:tcPr>
          <w:p w14:paraId="10DEDE69" w14:textId="77777777" w:rsidR="00F92516" w:rsidRPr="00C7663A" w:rsidRDefault="00F92516" w:rsidP="00AE3F27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TT</w:t>
            </w:r>
            <w:r w:rsidRPr="00C7663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: 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105</w:t>
            </w:r>
            <w:r w:rsidRPr="00C7663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C7663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ms</w:t>
            </w:r>
            <w:proofErr w:type="spellEnd"/>
          </w:p>
          <w:p w14:paraId="51071DF0" w14:textId="77777777" w:rsidR="00F92516" w:rsidRDefault="00F92516" w:rsidP="00AE3F2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C7663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A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T</w:t>
            </w:r>
            <w:r w:rsidRPr="00C7663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: 0.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0105</w:t>
            </w:r>
            <w:r w:rsidRPr="00C7663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C7663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ms</w:t>
            </w:r>
            <w:proofErr w:type="spellEnd"/>
          </w:p>
        </w:tc>
        <w:tc>
          <w:tcPr>
            <w:tcW w:w="2436" w:type="dxa"/>
          </w:tcPr>
          <w:p w14:paraId="19145815" w14:textId="77777777" w:rsidR="00F92516" w:rsidRDefault="00F92516" w:rsidP="00AE3F2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2436" w:type="dxa"/>
          </w:tcPr>
          <w:p w14:paraId="3C83D394" w14:textId="77777777" w:rsidR="00F92516" w:rsidRDefault="00F92516" w:rsidP="00AE3F2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</w:p>
        </w:tc>
      </w:tr>
      <w:tr w:rsidR="00F92516" w14:paraId="0F19444A" w14:textId="77777777" w:rsidTr="00AE3F27">
        <w:tc>
          <w:tcPr>
            <w:tcW w:w="2435" w:type="dxa"/>
          </w:tcPr>
          <w:p w14:paraId="6BED5076" w14:textId="77777777" w:rsidR="00F92516" w:rsidRDefault="00F92516" w:rsidP="00AE3F2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random_100K.txt</w:t>
            </w:r>
            <w:proofErr w:type="spellEnd"/>
          </w:p>
        </w:tc>
        <w:tc>
          <w:tcPr>
            <w:tcW w:w="2435" w:type="dxa"/>
          </w:tcPr>
          <w:p w14:paraId="0A34BFD3" w14:textId="77777777" w:rsidR="00F92516" w:rsidRPr="00C7663A" w:rsidRDefault="00F92516" w:rsidP="00AE3F27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TT</w:t>
            </w:r>
            <w:r w:rsidRPr="00C7663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: 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563</w:t>
            </w:r>
            <w:r w:rsidRPr="00C7663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C7663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ms</w:t>
            </w:r>
            <w:proofErr w:type="spellEnd"/>
          </w:p>
          <w:p w14:paraId="24AFA5FF" w14:textId="77777777" w:rsidR="00F92516" w:rsidRDefault="00F92516" w:rsidP="00AE3F2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C7663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A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T</w:t>
            </w:r>
            <w:r w:rsidRPr="00C7663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: 0.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0563</w:t>
            </w:r>
            <w:r w:rsidRPr="00C7663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C7663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ms</w:t>
            </w:r>
            <w:proofErr w:type="spellEnd"/>
          </w:p>
        </w:tc>
        <w:tc>
          <w:tcPr>
            <w:tcW w:w="2436" w:type="dxa"/>
          </w:tcPr>
          <w:p w14:paraId="017FDECA" w14:textId="77777777" w:rsidR="00F92516" w:rsidRDefault="00F92516" w:rsidP="00AE3F2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2436" w:type="dxa"/>
          </w:tcPr>
          <w:p w14:paraId="219292DF" w14:textId="77777777" w:rsidR="00F92516" w:rsidRDefault="00F92516" w:rsidP="00AE3F2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</w:p>
        </w:tc>
      </w:tr>
      <w:tr w:rsidR="00F92516" w14:paraId="41DEDBBD" w14:textId="77777777" w:rsidTr="00AE3F27">
        <w:tc>
          <w:tcPr>
            <w:tcW w:w="2435" w:type="dxa"/>
          </w:tcPr>
          <w:p w14:paraId="575D909A" w14:textId="77777777" w:rsidR="00F92516" w:rsidRDefault="00F92516" w:rsidP="00AE3F2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random_1M.txt</w:t>
            </w:r>
            <w:proofErr w:type="spellEnd"/>
          </w:p>
        </w:tc>
        <w:tc>
          <w:tcPr>
            <w:tcW w:w="2435" w:type="dxa"/>
          </w:tcPr>
          <w:p w14:paraId="3B81519A" w14:textId="77777777" w:rsidR="00F92516" w:rsidRPr="00C7663A" w:rsidRDefault="00F92516" w:rsidP="00AE3F27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TT</w:t>
            </w:r>
            <w:r w:rsidRPr="00C7663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: 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7941 </w:t>
            </w:r>
            <w:proofErr w:type="spellStart"/>
            <w:r w:rsidRPr="00C7663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ms</w:t>
            </w:r>
            <w:proofErr w:type="spellEnd"/>
          </w:p>
          <w:p w14:paraId="6B246772" w14:textId="77777777" w:rsidR="00F92516" w:rsidRDefault="00F92516" w:rsidP="00AE3F27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C7663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A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T</w:t>
            </w:r>
            <w:r w:rsidRPr="00C7663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: 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0.7941 </w:t>
            </w:r>
            <w:proofErr w:type="spellStart"/>
            <w:r w:rsidRPr="00C7663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ms</w:t>
            </w:r>
            <w:proofErr w:type="spellEnd"/>
          </w:p>
        </w:tc>
        <w:tc>
          <w:tcPr>
            <w:tcW w:w="2436" w:type="dxa"/>
          </w:tcPr>
          <w:p w14:paraId="6EA16CD5" w14:textId="77777777" w:rsidR="00F92516" w:rsidRDefault="00F92516" w:rsidP="00AE3F27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</w:tc>
        <w:tc>
          <w:tcPr>
            <w:tcW w:w="2436" w:type="dxa"/>
          </w:tcPr>
          <w:p w14:paraId="41D9214A" w14:textId="77777777" w:rsidR="00F92516" w:rsidRDefault="00F92516" w:rsidP="00AE3F27">
            <w:pPr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</w:tc>
      </w:tr>
    </w:tbl>
    <w:p w14:paraId="610C7A56" w14:textId="77777777" w:rsidR="00F92516" w:rsidRPr="00BE084E" w:rsidRDefault="00F92516" w:rsidP="00BE084E">
      <w:pPr>
        <w:spacing w:line="36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sectPr w:rsidR="00F92516" w:rsidRPr="00BE084E" w:rsidSect="00816885">
      <w:headerReference w:type="default" r:id="rId8"/>
      <w:footerReference w:type="default" r:id="rId9"/>
      <w:pgSz w:w="11906" w:h="16838" w:code="9"/>
      <w:pgMar w:top="1440" w:right="1077" w:bottom="1440" w:left="1077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83E70F" w14:textId="77777777" w:rsidR="000A1036" w:rsidRDefault="000A1036" w:rsidP="00C5038D">
      <w:pPr>
        <w:spacing w:after="0" w:line="240" w:lineRule="auto"/>
      </w:pPr>
      <w:r>
        <w:separator/>
      </w:r>
    </w:p>
  </w:endnote>
  <w:endnote w:type="continuationSeparator" w:id="0">
    <w:p w14:paraId="20B2CD8E" w14:textId="77777777" w:rsidR="000A1036" w:rsidRDefault="000A1036" w:rsidP="00C503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B8BCD8" w14:textId="6D37D906" w:rsidR="0024243B" w:rsidRDefault="0024243B" w:rsidP="0024243B">
    <w:pPr>
      <w:spacing w:after="92"/>
      <w:ind w:left="-802" w:right="-341"/>
    </w:pPr>
    <w:r>
      <w:t xml:space="preserve"> </w:t>
    </w:r>
    <w:r>
      <w:tab/>
    </w:r>
    <w:r>
      <w:rPr>
        <w:color w:val="808080"/>
        <w:sz w:val="20"/>
      </w:rPr>
      <w:t xml:space="preserve"> </w:t>
    </w:r>
  </w:p>
  <w:p w14:paraId="3B3171E0" w14:textId="128DA92D" w:rsidR="0024243B" w:rsidRDefault="0024243B" w:rsidP="0024243B">
    <w:pPr>
      <w:spacing w:after="0"/>
      <w:ind w:left="24"/>
    </w:pPr>
    <w:r>
      <w:rPr>
        <w:noProof/>
        <w:color w:val="000000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72EA7C2F" wp14:editId="4C6C2E66">
              <wp:simplePos x="0" y="0"/>
              <wp:positionH relativeFrom="page">
                <wp:posOffset>386862</wp:posOffset>
              </wp:positionH>
              <wp:positionV relativeFrom="page">
                <wp:posOffset>9906000</wp:posOffset>
              </wp:positionV>
              <wp:extent cx="7438295" cy="577850"/>
              <wp:effectExtent l="0" t="0" r="0" b="0"/>
              <wp:wrapSquare wrapText="bothSides"/>
              <wp:docPr id="9951" name="Group 995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438295" cy="577850"/>
                        <a:chOff x="0" y="0"/>
                        <a:chExt cx="7438727" cy="578015"/>
                      </a:xfrm>
                    </wpg:grpSpPr>
                    <wps:wsp>
                      <wps:cNvPr id="9952" name="Shape 9952"/>
                      <wps:cNvSpPr/>
                      <wps:spPr>
                        <a:xfrm>
                          <a:off x="0" y="0"/>
                          <a:ext cx="685736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57365">
                              <a:moveTo>
                                <a:pt x="0" y="0"/>
                              </a:moveTo>
                              <a:lnTo>
                                <a:pt x="6857365" y="0"/>
                              </a:lnTo>
                            </a:path>
                          </a:pathLst>
                        </a:custGeom>
                        <a:ln w="6096" cap="flat">
                          <a:round/>
                        </a:ln>
                      </wps:spPr>
                      <wps:style>
                        <a:lnRef idx="1">
                          <a:srgbClr val="21212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954" name="Rectangle 9954"/>
                      <wps:cNvSpPr/>
                      <wps:spPr>
                        <a:xfrm>
                          <a:off x="303482" y="98874"/>
                          <a:ext cx="221554" cy="22644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14B051D" w14:textId="77777777" w:rsidR="0024243B" w:rsidRDefault="0024243B" w:rsidP="0024243B">
                            <w:r>
                              <w:rPr>
                                <w:b/>
                                <w:spacing w:val="10"/>
                                <w:sz w:val="21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pacing w:val="100"/>
                                <w:sz w:val="2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956" name="Rectangle 9956"/>
                      <wps:cNvSpPr/>
                      <wps:spPr>
                        <a:xfrm>
                          <a:off x="1859915" y="98874"/>
                          <a:ext cx="48788" cy="22644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7F800C7" w14:textId="77777777" w:rsidR="0024243B" w:rsidRDefault="0024243B" w:rsidP="0024243B">
                            <w:r>
                              <w:rPr>
                                <w:b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957" name="Rectangle 9957"/>
                      <wps:cNvSpPr/>
                      <wps:spPr>
                        <a:xfrm>
                          <a:off x="971042" y="269562"/>
                          <a:ext cx="1179828" cy="22644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385A311" w14:textId="77777777" w:rsidR="0024243B" w:rsidRDefault="0024243B" w:rsidP="0024243B"/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958" name="Rectangle 9958"/>
                      <wps:cNvSpPr/>
                      <wps:spPr>
                        <a:xfrm>
                          <a:off x="1850977" y="269562"/>
                          <a:ext cx="124262" cy="22644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147488E" w14:textId="77777777" w:rsidR="0024243B" w:rsidRDefault="0024243B" w:rsidP="0024243B">
                            <w:r>
                              <w:rPr>
                                <w:b/>
                                <w:sz w:val="2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959" name="Rectangle 9959"/>
                      <wps:cNvSpPr/>
                      <wps:spPr>
                        <a:xfrm>
                          <a:off x="3986149" y="108017"/>
                          <a:ext cx="636094" cy="22644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60EECB7" w14:textId="77777777" w:rsidR="0024243B" w:rsidRDefault="0024243B" w:rsidP="0024243B">
                            <w:r>
                              <w:rPr>
                                <w:color w:val="808080"/>
                                <w:spacing w:val="12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960" name="Rectangle 9960"/>
                      <wps:cNvSpPr/>
                      <wps:spPr>
                        <a:xfrm>
                          <a:off x="4253660" y="108017"/>
                          <a:ext cx="970208" cy="22644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EE66062" w14:textId="5F62F24E" w:rsidR="0024243B" w:rsidRDefault="0024243B" w:rsidP="0024243B">
                            <w:pPr>
                              <w:jc w:val="right"/>
                            </w:pP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961" name="Rectangle 9961"/>
                      <wps:cNvSpPr/>
                      <wps:spPr>
                        <a:xfrm>
                          <a:off x="5251008" y="108017"/>
                          <a:ext cx="2187719" cy="22644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F366840" w14:textId="4EEAAAE6" w:rsidR="0024243B" w:rsidRDefault="005B5058" w:rsidP="0024243B">
                            <w:proofErr w:type="spellStart"/>
                            <w:r>
                              <w:rPr>
                                <w:color w:val="808080"/>
                                <w:sz w:val="20"/>
                              </w:rPr>
                              <w:t>NT219.P22</w:t>
                            </w:r>
                            <w:proofErr w:type="spellEnd"/>
                            <w:r>
                              <w:rPr>
                                <w:color w:val="808080"/>
                                <w:sz w:val="20"/>
                              </w:rPr>
                              <w:t xml:space="preserve"> - CRYPTOGRAPHY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962" name="Rectangle 9962"/>
                      <wps:cNvSpPr/>
                      <wps:spPr>
                        <a:xfrm>
                          <a:off x="6842761" y="108017"/>
                          <a:ext cx="48788" cy="22644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F56ECD1" w14:textId="77777777" w:rsidR="0024243B" w:rsidRDefault="0024243B" w:rsidP="0024243B">
                            <w:r>
                              <w:rPr>
                                <w:b/>
                                <w:color w:val="808080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963" name="Rectangle 9963"/>
                      <wps:cNvSpPr/>
                      <wps:spPr>
                        <a:xfrm>
                          <a:off x="6879337" y="108017"/>
                          <a:ext cx="48788" cy="22644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6FB9A88" w14:textId="77777777" w:rsidR="0024243B" w:rsidRDefault="0024243B" w:rsidP="0024243B">
                            <w:r>
                              <w:rPr>
                                <w:b/>
                                <w:color w:val="808080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964" name="Rectangle 9964"/>
                      <wps:cNvSpPr/>
                      <wps:spPr>
                        <a:xfrm>
                          <a:off x="6385306" y="340454"/>
                          <a:ext cx="22936" cy="12838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476BA99" w14:textId="77777777" w:rsidR="0024243B" w:rsidRDefault="0024243B" w:rsidP="0024243B">
                            <w:r>
                              <w:rPr>
                                <w:color w:val="808080"/>
                                <w:sz w:val="1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965" name="Rectangle 9965"/>
                      <wps:cNvSpPr/>
                      <wps:spPr>
                        <a:xfrm>
                          <a:off x="1374902" y="321246"/>
                          <a:ext cx="45873" cy="25676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3E2E4E8" w14:textId="77777777" w:rsidR="0024243B" w:rsidRDefault="0024243B" w:rsidP="0024243B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966" name="Rectangle 9966"/>
                      <wps:cNvSpPr/>
                      <wps:spPr>
                        <a:xfrm>
                          <a:off x="3182747" y="321246"/>
                          <a:ext cx="45873" cy="25676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AE00331" w14:textId="77777777" w:rsidR="0024243B" w:rsidRDefault="0024243B" w:rsidP="0024243B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2EA7C2F" id="Group 9951" o:spid="_x0000_s1032" style="position:absolute;left:0;text-align:left;margin-left:30.45pt;margin-top:780pt;width:585.7pt;height:45.5pt;z-index:251662336;mso-position-horizontal-relative:page;mso-position-vertical-relative:page;mso-width-relative:margin;mso-height-relative:margin" coordsize="74387,5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">
              <v:shape id="Shape 9952" o:spid="_x0000_s1033" style="position:absolute;width:68573;height:0;visibility:visible;mso-wrap-style:square;v-text-anchor:top" coordsize="685736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" path="m,l6857365,e" filled="f" strokecolor="#212120" strokeweight=".48pt">
                <v:path arrowok="t" textboxrect="0,0,6857365,0"/>
              </v:shape>
              <v:rect id="Rectangle 9954" o:spid="_x0000_s1034" style="position:absolute;left:3034;top:988;width:2216;height:2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" filled="f" stroked="f">
                <v:textbox inset="0,0,0,0">
                  <w:txbxContent>
                    <w:p w14:paraId="014B051D" w14:textId="77777777" w:rsidR="0024243B" w:rsidRDefault="0024243B" w:rsidP="0024243B">
                      <w:r>
                        <w:rPr>
                          <w:b/>
                          <w:spacing w:val="10"/>
                          <w:sz w:val="21"/>
                        </w:rPr>
                        <w:t xml:space="preserve">  </w:t>
                      </w:r>
                      <w:r>
                        <w:rPr>
                          <w:b/>
                          <w:spacing w:val="100"/>
                          <w:sz w:val="21"/>
                        </w:rPr>
                        <w:t xml:space="preserve"> </w:t>
                      </w:r>
                    </w:p>
                  </w:txbxContent>
                </v:textbox>
              </v:rect>
              <v:rect id="Rectangle 9956" o:spid="_x0000_s1035" style="position:absolute;left:18599;top:988;width:488;height:2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" filled="f" stroked="f">
                <v:textbox inset="0,0,0,0">
                  <w:txbxContent>
                    <w:p w14:paraId="17F800C7" w14:textId="77777777" w:rsidR="0024243B" w:rsidRDefault="0024243B" w:rsidP="0024243B">
                      <w:r>
                        <w:rPr>
                          <w:b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9957" o:spid="_x0000_s1036" style="position:absolute;left:9710;top:2695;width:11798;height:2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" filled="f" stroked="f">
                <v:textbox inset="0,0,0,0">
                  <w:txbxContent>
                    <w:p w14:paraId="3385A311" w14:textId="77777777" w:rsidR="0024243B" w:rsidRDefault="0024243B" w:rsidP="0024243B"/>
                  </w:txbxContent>
                </v:textbox>
              </v:rect>
              <v:rect id="Rectangle 9958" o:spid="_x0000_s1037" style="position:absolute;left:18509;top:2695;width:1243;height:2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" filled="f" stroked="f">
                <v:textbox inset="0,0,0,0">
                  <w:txbxContent>
                    <w:p w14:paraId="7147488E" w14:textId="77777777" w:rsidR="0024243B" w:rsidRDefault="0024243B" w:rsidP="0024243B">
                      <w:r>
                        <w:rPr>
                          <w:b/>
                          <w:sz w:val="21"/>
                        </w:rPr>
                        <w:t xml:space="preserve"> </w:t>
                      </w:r>
                    </w:p>
                  </w:txbxContent>
                </v:textbox>
              </v:rect>
              <v:rect id="Rectangle 9959" o:spid="_x0000_s1038" style="position:absolute;left:39861;top:1080;width:6361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" filled="f" stroked="f">
                <v:textbox inset="0,0,0,0">
                  <w:txbxContent>
                    <w:p w14:paraId="560EECB7" w14:textId="77777777" w:rsidR="0024243B" w:rsidRDefault="0024243B" w:rsidP="0024243B">
                      <w:r>
                        <w:rPr>
                          <w:color w:val="808080"/>
                          <w:spacing w:val="12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9960" o:spid="_x0000_s1039" style="position:absolute;left:42536;top:1080;width:9702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" filled="f" stroked="f">
                <v:textbox inset="0,0,0,0">
                  <w:txbxContent>
                    <w:p w14:paraId="1EE66062" w14:textId="5F62F24E" w:rsidR="0024243B" w:rsidRDefault="0024243B" w:rsidP="0024243B">
                      <w:pPr>
                        <w:jc w:val="right"/>
                      </w:pPr>
                    </w:p>
                  </w:txbxContent>
                </v:textbox>
              </v:rect>
              <v:rect id="Rectangle 9961" o:spid="_x0000_s1040" style="position:absolute;left:52510;top:1080;width:21877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" filled="f" stroked="f">
                <v:textbox inset="0,0,0,0">
                  <w:txbxContent>
                    <w:p w14:paraId="7F366840" w14:textId="4EEAAAE6" w:rsidR="0024243B" w:rsidRDefault="005B5058" w:rsidP="0024243B">
                      <w:proofErr w:type="spellStart"/>
                      <w:r>
                        <w:rPr>
                          <w:color w:val="808080"/>
                          <w:sz w:val="20"/>
                        </w:rPr>
                        <w:t>NT219.P22</w:t>
                      </w:r>
                      <w:proofErr w:type="spellEnd"/>
                      <w:r>
                        <w:rPr>
                          <w:color w:val="808080"/>
                          <w:sz w:val="20"/>
                        </w:rPr>
                        <w:t xml:space="preserve"> - CRYPTOGRAPHY</w:t>
                      </w:r>
                    </w:p>
                  </w:txbxContent>
                </v:textbox>
              </v:rect>
              <v:rect id="Rectangle 9962" o:spid="_x0000_s1041" style="position:absolute;left:68427;top:1080;width:488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" filled="f" stroked="f">
                <v:textbox inset="0,0,0,0">
                  <w:txbxContent>
                    <w:p w14:paraId="6F56ECD1" w14:textId="77777777" w:rsidR="0024243B" w:rsidRDefault="0024243B" w:rsidP="0024243B">
                      <w:r>
                        <w:rPr>
                          <w:b/>
                          <w:color w:val="808080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9963" o:spid="_x0000_s1042" style="position:absolute;left:68793;top:1080;width:488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" filled="f" stroked="f">
                <v:textbox inset="0,0,0,0">
                  <w:txbxContent>
                    <w:p w14:paraId="36FB9A88" w14:textId="77777777" w:rsidR="0024243B" w:rsidRDefault="0024243B" w:rsidP="0024243B">
                      <w:r>
                        <w:rPr>
                          <w:b/>
                          <w:color w:val="808080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9964" o:spid="_x0000_s1043" style="position:absolute;left:63853;top:3404;width:229;height:1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" filled="f" stroked="f">
                <v:textbox inset="0,0,0,0">
                  <w:txbxContent>
                    <w:p w14:paraId="3476BA99" w14:textId="77777777" w:rsidR="0024243B" w:rsidRDefault="0024243B" w:rsidP="0024243B">
                      <w:r>
                        <w:rPr>
                          <w:color w:val="808080"/>
                          <w:sz w:val="11"/>
                        </w:rPr>
                        <w:t xml:space="preserve"> </w:t>
                      </w:r>
                    </w:p>
                  </w:txbxContent>
                </v:textbox>
              </v:rect>
              <v:rect id="Rectangle 9965" o:spid="_x0000_s1044" style="position:absolute;left:13749;top:3212;width:458;height:25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" filled="f" stroked="f">
                <v:textbox inset="0,0,0,0">
                  <w:txbxContent>
                    <w:p w14:paraId="63E2E4E8" w14:textId="77777777" w:rsidR="0024243B" w:rsidRDefault="0024243B" w:rsidP="0024243B">
                      <w:r>
                        <w:t xml:space="preserve"> </w:t>
                      </w:r>
                    </w:p>
                  </w:txbxContent>
                </v:textbox>
              </v:rect>
              <v:rect id="Rectangle 9966" o:spid="_x0000_s1045" style="position:absolute;left:31827;top:3212;width:459;height:25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" filled="f" stroked="f">
                <v:textbox inset="0,0,0,0">
                  <w:txbxContent>
                    <w:p w14:paraId="1AE00331" w14:textId="77777777" w:rsidR="0024243B" w:rsidRDefault="0024243B" w:rsidP="0024243B">
                      <w: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>
      <w:t xml:space="preserve"> </w:t>
    </w:r>
  </w:p>
  <w:p w14:paraId="00A04472" w14:textId="77777777" w:rsidR="001B0F8C" w:rsidRDefault="001B0F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0F164D" w14:textId="77777777" w:rsidR="000A1036" w:rsidRDefault="000A1036" w:rsidP="00C5038D">
      <w:pPr>
        <w:spacing w:after="0" w:line="240" w:lineRule="auto"/>
      </w:pPr>
      <w:r>
        <w:separator/>
      </w:r>
    </w:p>
  </w:footnote>
  <w:footnote w:type="continuationSeparator" w:id="0">
    <w:p w14:paraId="6BA035FB" w14:textId="77777777" w:rsidR="000A1036" w:rsidRDefault="000A1036" w:rsidP="00C503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4DD2F3" w14:textId="250126F4" w:rsidR="0024243B" w:rsidRDefault="0024243B" w:rsidP="0024243B">
    <w:pPr>
      <w:pStyle w:val="Header"/>
      <w:rPr>
        <w:b/>
      </w:rPr>
    </w:pPr>
    <w:r w:rsidRPr="0024243B"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226CEEB" wp14:editId="55DD0C60">
              <wp:simplePos x="0" y="0"/>
              <wp:positionH relativeFrom="page">
                <wp:posOffset>0</wp:posOffset>
              </wp:positionH>
              <wp:positionV relativeFrom="page">
                <wp:posOffset>457200</wp:posOffset>
              </wp:positionV>
              <wp:extent cx="1428750" cy="6350"/>
              <wp:effectExtent l="0" t="0" r="0" b="0"/>
              <wp:wrapSquare wrapText="bothSides"/>
              <wp:docPr id="9933" name="Group 993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428750" cy="6096"/>
                        <a:chOff x="0" y="0"/>
                        <a:chExt cx="1428750" cy="6096"/>
                      </a:xfrm>
                    </wpg:grpSpPr>
                    <wps:wsp>
                      <wps:cNvPr id="9934" name="Shape 9934"/>
                      <wps:cNvSpPr/>
                      <wps:spPr>
                        <a:xfrm>
                          <a:off x="0" y="0"/>
                          <a:ext cx="14287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28750">
                              <a:moveTo>
                                <a:pt x="142875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096" cap="flat">
                          <a:miter lim="101600"/>
                        </a:ln>
                      </wps:spPr>
                      <wps:style>
                        <a:lnRef idx="1">
                          <a:srgbClr val="4472C4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00D35FD" id="Group 9933" o:spid="_x0000_s1026" style="position:absolute;margin-left:0;margin-top:36pt;width:112.5pt;height:.5pt;z-index:251659264;mso-position-horizontal-relative:page;mso-position-vertical-relative:page" coordsize="14287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">
              <v:shape id="Shape 9934" o:spid="_x0000_s1027" style="position:absolute;width:14287;height:0;visibility:visible;mso-wrap-style:square;v-text-anchor:top" coordsize="14287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" path="m1428750,l,e" filled="f" strokecolor="#4472c4" strokeweight=".48pt">
                <v:stroke miterlimit="66585f" joinstyle="miter"/>
                <v:path arrowok="t" textboxrect="0,0,1428750,0"/>
              </v:shape>
              <w10:wrap type="square" anchorx="page" anchory="page"/>
            </v:group>
          </w:pict>
        </mc:Fallback>
      </mc:AlternateContent>
    </w:r>
    <w:r w:rsidRPr="0024243B"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C309439" wp14:editId="10879218">
              <wp:simplePos x="0" y="0"/>
              <wp:positionH relativeFrom="page">
                <wp:posOffset>6961505</wp:posOffset>
              </wp:positionH>
              <wp:positionV relativeFrom="page">
                <wp:posOffset>335280</wp:posOffset>
              </wp:positionV>
              <wp:extent cx="574040" cy="281940"/>
              <wp:effectExtent l="0" t="0" r="0" b="0"/>
              <wp:wrapSquare wrapText="bothSides"/>
              <wp:docPr id="9935" name="Group 993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4040" cy="281940"/>
                        <a:chOff x="1" y="0"/>
                        <a:chExt cx="573734" cy="281941"/>
                      </a:xfrm>
                    </wpg:grpSpPr>
                    <wps:wsp>
                      <wps:cNvPr id="10397" name="Shape 10397"/>
                      <wps:cNvSpPr/>
                      <wps:spPr>
                        <a:xfrm>
                          <a:off x="1219" y="1"/>
                          <a:ext cx="214884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4884" h="45720">
                              <a:moveTo>
                                <a:pt x="0" y="0"/>
                              </a:moveTo>
                              <a:lnTo>
                                <a:pt x="214884" y="0"/>
                              </a:lnTo>
                              <a:lnTo>
                                <a:pt x="214884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F497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937" name="Shape 9937"/>
                      <wps:cNvSpPr/>
                      <wps:spPr>
                        <a:xfrm>
                          <a:off x="1219" y="1"/>
                          <a:ext cx="214884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4884" h="45720">
                              <a:moveTo>
                                <a:pt x="0" y="45720"/>
                              </a:moveTo>
                              <a:lnTo>
                                <a:pt x="214884" y="45720"/>
                              </a:lnTo>
                              <a:lnTo>
                                <a:pt x="214884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144" cap="flat">
                          <a:miter lim="101600"/>
                        </a:ln>
                      </wps:spPr>
                      <wps:style>
                        <a:lnRef idx="1">
                          <a:srgbClr val="5F497A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938" name="Shape 9938"/>
                      <wps:cNvSpPr/>
                      <wps:spPr>
                        <a:xfrm>
                          <a:off x="216103" y="0"/>
                          <a:ext cx="357632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7632">
                              <a:moveTo>
                                <a:pt x="0" y="0"/>
                              </a:moveTo>
                              <a:lnTo>
                                <a:pt x="357632" y="0"/>
                              </a:lnTo>
                            </a:path>
                          </a:pathLst>
                        </a:custGeom>
                        <a:ln w="9144" cap="flat">
                          <a:round/>
                        </a:ln>
                      </wps:spPr>
                      <wps:style>
                        <a:lnRef idx="1">
                          <a:srgbClr val="5F497A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939" name="Rectangle 9939"/>
                      <wps:cNvSpPr/>
                      <wps:spPr>
                        <a:xfrm rot="16200001">
                          <a:off x="165398" y="-98309"/>
                          <a:ext cx="214853" cy="54564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B999701" w14:textId="77777777" w:rsidR="0024243B" w:rsidRDefault="0024243B" w:rsidP="0024243B">
                            <w:r>
                              <w:rPr>
                                <w:color w:val="212120"/>
                              </w:rP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rPr>
                                <w:color w:val="212120"/>
                              </w:rPr>
                              <w:fldChar w:fldCharType="separate"/>
                            </w:r>
                            <w:r>
                              <w:rPr>
                                <w:b/>
                                <w:color w:val="BF8F00"/>
                                <w:sz w:val="48"/>
                              </w:rPr>
                              <w:t>2</w:t>
                            </w:r>
                            <w:r>
                              <w:rPr>
                                <w:b/>
                                <w:color w:val="BF8F00"/>
                                <w:sz w:val="4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940" name="Rectangle 9940"/>
                      <wps:cNvSpPr/>
                      <wps:spPr>
                        <a:xfrm rot="-5399999">
                          <a:off x="285107" y="-32140"/>
                          <a:ext cx="54078" cy="25099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E42FBF2" w14:textId="77777777" w:rsidR="0024243B" w:rsidRDefault="0024243B" w:rsidP="0024243B">
                            <w:r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1C309439" id="Group 9935" o:spid="_x0000_s1026" style="position:absolute;margin-left:548.15pt;margin-top:26.4pt;width:45.2pt;height:22.2pt;z-index:251660288;mso-position-horizontal-relative:page;mso-position-vertical-relative:page" coordorigin="" coordsize="5737,28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">
              <v:shape id="Shape 10397" o:spid="_x0000_s1027" style="position:absolute;left:12;width:2149;height:457;visibility:visible;mso-wrap-style:square;v-text-anchor:top" coordsize="214884,45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" path="m,l214884,r,45720l,45720,,e" fillcolor="#5f497a" stroked="f" strokeweight="0">
                <v:path arrowok="t" textboxrect="0,0,214884,45720"/>
              </v:shape>
              <v:shape id="Shape 9937" o:spid="_x0000_s1028" style="position:absolute;left:12;width:2149;height:457;visibility:visible;mso-wrap-style:square;v-text-anchor:top" coordsize="214884,45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" path="m,45720r214884,l214884,,,,,45720xe" filled="f" strokecolor="#5f497a" strokeweight=".72pt">
                <v:stroke miterlimit="66585f" joinstyle="miter"/>
                <v:path arrowok="t" textboxrect="0,0,214884,45720"/>
              </v:shape>
              <v:shape id="Shape 9938" o:spid="_x0000_s1029" style="position:absolute;left:2161;width:3576;height:0;visibility:visible;mso-wrap-style:square;v-text-anchor:top" coordsize="35763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" path="m,l357632,e" filled="f" strokecolor="#5f497a" strokeweight=".72pt">
                <v:path arrowok="t" textboxrect="0,0,357632,0"/>
              </v:shape>
              <v:rect id="Rectangle 9939" o:spid="_x0000_s1030" style="position:absolute;left:1653;top:-983;width:2149;height:545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" filled="f" stroked="f">
                <v:textbox inset="0,0,0,0">
                  <w:txbxContent>
                    <w:p w14:paraId="7B999701" w14:textId="77777777" w:rsidR="0024243B" w:rsidRDefault="0024243B" w:rsidP="0024243B">
                      <w:r>
                        <w:rPr>
                          <w:color w:val="212120"/>
                        </w:rP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rPr>
                          <w:color w:val="212120"/>
                        </w:rPr>
                        <w:fldChar w:fldCharType="separate"/>
                      </w:r>
                      <w:r>
                        <w:rPr>
                          <w:b/>
                          <w:color w:val="BF8F00"/>
                          <w:sz w:val="48"/>
                        </w:rPr>
                        <w:t>2</w:t>
                      </w:r>
                      <w:r>
                        <w:rPr>
                          <w:b/>
                          <w:color w:val="BF8F00"/>
                          <w:sz w:val="48"/>
                        </w:rPr>
                        <w:fldChar w:fldCharType="end"/>
                      </w:r>
                    </w:p>
                  </w:txbxContent>
                </v:textbox>
              </v:rect>
              <v:rect id="Rectangle 9940" o:spid="_x0000_s1031" style="position:absolute;left:2851;top:-322;width:540;height:251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" filled="f" stroked="f">
                <v:textbox inset="0,0,0,0">
                  <w:txbxContent>
                    <w:p w14:paraId="4E42FBF2" w14:textId="77777777" w:rsidR="0024243B" w:rsidRDefault="0024243B" w:rsidP="0024243B">
                      <w:r>
                        <w:rPr>
                          <w:b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 w:rsidRPr="0024243B">
      <w:rPr>
        <w:b/>
      </w:rPr>
      <w:t xml:space="preserve"> </w:t>
    </w:r>
  </w:p>
  <w:p w14:paraId="38478832" w14:textId="3E1E21BD" w:rsidR="0024243B" w:rsidRDefault="0024243B" w:rsidP="0024243B">
    <w:pPr>
      <w:pStyle w:val="Header"/>
      <w:rPr>
        <w:b/>
      </w:rPr>
    </w:pPr>
  </w:p>
  <w:p w14:paraId="14735339" w14:textId="274C73B8" w:rsidR="005B5058" w:rsidRPr="005B5058" w:rsidRDefault="005B5058" w:rsidP="0024243B">
    <w:pPr>
      <w:pStyle w:val="Header"/>
      <w:rPr>
        <w:b/>
      </w:rPr>
    </w:pPr>
    <w:r>
      <w:rPr>
        <w:b/>
      </w:rPr>
      <w:t>ASSIGNMENT WEEK 1 + 2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04869BFB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11.25pt;height:11.25pt;visibility:visible;mso-wrap-style:square">
            <v:imagedata r:id="rId1" o:title="mso1E78"/>
          </v:shape>
        </w:pict>
      </mc:Choice>
      <mc:Fallback>
        <w:drawing>
          <wp:inline distT="0" distB="0" distL="0" distR="0" wp14:anchorId="6C8782AA" wp14:editId="25AC9F35">
            <wp:extent cx="142875" cy="142875"/>
            <wp:effectExtent l="0" t="0" r="9525" b="9525"/>
            <wp:docPr id="1824515037" name="Picture 1" descr="C:\Users\Minh\AppData\Local\Temp\mso1E7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287452" name="Picture 458287452" descr="C:\Users\Minh\AppData\Local\Temp\mso1E78.tmp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FFFFFF7C"/>
    <w:multiLevelType w:val="singleLevel"/>
    <w:tmpl w:val="5A5E3F8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A10D380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FA249D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0AE74C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A00E34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3DC313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8C20CD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6ECABD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D84D3F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9A25DB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E46332"/>
    <w:multiLevelType w:val="hybridMultilevel"/>
    <w:tmpl w:val="804A3570"/>
    <w:lvl w:ilvl="0" w:tplc="C37C10C0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6BD31A9"/>
    <w:multiLevelType w:val="hybridMultilevel"/>
    <w:tmpl w:val="C4C4457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73F2C27"/>
    <w:multiLevelType w:val="hybridMultilevel"/>
    <w:tmpl w:val="1C52E2B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A5C15CB"/>
    <w:multiLevelType w:val="hybridMultilevel"/>
    <w:tmpl w:val="6F52198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1A92C97"/>
    <w:multiLevelType w:val="hybridMultilevel"/>
    <w:tmpl w:val="05363B44"/>
    <w:lvl w:ilvl="0" w:tplc="FFFFFFFF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C37C10C0">
      <w:start w:val="2"/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2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3F60890"/>
    <w:multiLevelType w:val="hybridMultilevel"/>
    <w:tmpl w:val="AFBEBE8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4ED06FD"/>
    <w:multiLevelType w:val="hybridMultilevel"/>
    <w:tmpl w:val="6094A55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1E8171C6"/>
    <w:multiLevelType w:val="hybridMultilevel"/>
    <w:tmpl w:val="FBFC8C4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24DC4982"/>
    <w:multiLevelType w:val="hybridMultilevel"/>
    <w:tmpl w:val="6622AA8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27C62252"/>
    <w:multiLevelType w:val="hybridMultilevel"/>
    <w:tmpl w:val="A2947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B9D6ADA"/>
    <w:multiLevelType w:val="hybridMultilevel"/>
    <w:tmpl w:val="0D0832D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DBB2900"/>
    <w:multiLevelType w:val="hybridMultilevel"/>
    <w:tmpl w:val="DBDC0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39F267F"/>
    <w:multiLevelType w:val="hybridMultilevel"/>
    <w:tmpl w:val="8154021A"/>
    <w:lvl w:ilvl="0" w:tplc="3DCC4020">
      <w:start w:val="1"/>
      <w:numFmt w:val="bullet"/>
      <w:lvlText w:val=""/>
      <w:lvlJc w:val="left"/>
      <w:pPr>
        <w:ind w:left="108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3CCD3BF8"/>
    <w:multiLevelType w:val="hybridMultilevel"/>
    <w:tmpl w:val="ED94D72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23952B6"/>
    <w:multiLevelType w:val="hybridMultilevel"/>
    <w:tmpl w:val="36F6F8A6"/>
    <w:lvl w:ilvl="0" w:tplc="24844E58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2AB59E7"/>
    <w:multiLevelType w:val="hybridMultilevel"/>
    <w:tmpl w:val="E8A81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51F6CA0"/>
    <w:multiLevelType w:val="hybridMultilevel"/>
    <w:tmpl w:val="20B08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6E5693"/>
    <w:multiLevelType w:val="hybridMultilevel"/>
    <w:tmpl w:val="69D22C7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9E347D9"/>
    <w:multiLevelType w:val="hybridMultilevel"/>
    <w:tmpl w:val="228EF50C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A2F31BC"/>
    <w:multiLevelType w:val="hybridMultilevel"/>
    <w:tmpl w:val="115C4FF4"/>
    <w:lvl w:ilvl="0" w:tplc="0ACA2A7A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A902B86"/>
    <w:multiLevelType w:val="hybridMultilevel"/>
    <w:tmpl w:val="FECEE516"/>
    <w:lvl w:ilvl="0" w:tplc="C37C10C0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B584038"/>
    <w:multiLevelType w:val="hybridMultilevel"/>
    <w:tmpl w:val="D6B8D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B6C2202"/>
    <w:multiLevelType w:val="hybridMultilevel"/>
    <w:tmpl w:val="9C62F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C924943"/>
    <w:multiLevelType w:val="hybridMultilevel"/>
    <w:tmpl w:val="0F4C4DD0"/>
    <w:lvl w:ilvl="0" w:tplc="8C76F1C0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DA503D2"/>
    <w:multiLevelType w:val="hybridMultilevel"/>
    <w:tmpl w:val="76B22F8E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F430851"/>
    <w:multiLevelType w:val="hybridMultilevel"/>
    <w:tmpl w:val="9D5C80C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15B499E"/>
    <w:multiLevelType w:val="hybridMultilevel"/>
    <w:tmpl w:val="2202F522"/>
    <w:lvl w:ilvl="0" w:tplc="FFFFFFFF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4A92E01"/>
    <w:multiLevelType w:val="hybridMultilevel"/>
    <w:tmpl w:val="0AFCCEB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5E56B89"/>
    <w:multiLevelType w:val="hybridMultilevel"/>
    <w:tmpl w:val="D3B699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6733DE3"/>
    <w:multiLevelType w:val="hybridMultilevel"/>
    <w:tmpl w:val="2A763552"/>
    <w:lvl w:ilvl="0" w:tplc="F044E992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76A4B04"/>
    <w:multiLevelType w:val="hybridMultilevel"/>
    <w:tmpl w:val="9648C46C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89C1683"/>
    <w:multiLevelType w:val="hybridMultilevel"/>
    <w:tmpl w:val="5CA21B92"/>
    <w:lvl w:ilvl="0" w:tplc="1A4048A6">
      <w:start w:val="1"/>
      <w:numFmt w:val="decimal"/>
      <w:lvlText w:val="C.%1"/>
      <w:lvlJc w:val="center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A7B6456"/>
    <w:multiLevelType w:val="hybridMultilevel"/>
    <w:tmpl w:val="ABE62D42"/>
    <w:lvl w:ilvl="0" w:tplc="FFFFFFFF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BDC41DC"/>
    <w:multiLevelType w:val="hybridMultilevel"/>
    <w:tmpl w:val="29C6F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D0562EC"/>
    <w:multiLevelType w:val="hybridMultilevel"/>
    <w:tmpl w:val="E1FC061E"/>
    <w:lvl w:ilvl="0" w:tplc="FFFFFFFF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C37C10C0">
      <w:start w:val="2"/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F5F14BB"/>
    <w:multiLevelType w:val="hybridMultilevel"/>
    <w:tmpl w:val="188AA3B8"/>
    <w:lvl w:ilvl="0" w:tplc="A21A562A">
      <w:start w:val="1"/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="Times New Roman" w:hint="default"/>
        <w:color w:val="3C2415" w:themeColor="text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5F836283"/>
    <w:multiLevelType w:val="hybridMultilevel"/>
    <w:tmpl w:val="071287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 w15:restartNumberingAfterBreak="0">
    <w:nsid w:val="65827623"/>
    <w:multiLevelType w:val="hybridMultilevel"/>
    <w:tmpl w:val="ED1E541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6EB00F1"/>
    <w:multiLevelType w:val="hybridMultilevel"/>
    <w:tmpl w:val="82580EA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7601FE7"/>
    <w:multiLevelType w:val="hybridMultilevel"/>
    <w:tmpl w:val="464A167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B0278FB"/>
    <w:multiLevelType w:val="hybridMultilevel"/>
    <w:tmpl w:val="E39A4C7C"/>
    <w:lvl w:ilvl="0" w:tplc="FFFFFFFF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4A47E33"/>
    <w:multiLevelType w:val="hybridMultilevel"/>
    <w:tmpl w:val="9EF23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67A717D"/>
    <w:multiLevelType w:val="hybridMultilevel"/>
    <w:tmpl w:val="A564691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80F1A0B"/>
    <w:multiLevelType w:val="hybridMultilevel"/>
    <w:tmpl w:val="9596480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9BD1DBB"/>
    <w:multiLevelType w:val="hybridMultilevel"/>
    <w:tmpl w:val="465EDC2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D60184C"/>
    <w:multiLevelType w:val="hybridMultilevel"/>
    <w:tmpl w:val="A7DAFAE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6" w15:restartNumberingAfterBreak="0">
    <w:nsid w:val="7F622FB6"/>
    <w:multiLevelType w:val="hybridMultilevel"/>
    <w:tmpl w:val="57DE40D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7" w15:restartNumberingAfterBreak="0">
    <w:nsid w:val="7F953C67"/>
    <w:multiLevelType w:val="hybridMultilevel"/>
    <w:tmpl w:val="5CD00B74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3789223">
    <w:abstractNumId w:val="9"/>
  </w:num>
  <w:num w:numId="2" w16cid:durableId="1029183069">
    <w:abstractNumId w:val="7"/>
  </w:num>
  <w:num w:numId="3" w16cid:durableId="121465086">
    <w:abstractNumId w:val="6"/>
  </w:num>
  <w:num w:numId="4" w16cid:durableId="87582967">
    <w:abstractNumId w:val="5"/>
  </w:num>
  <w:num w:numId="5" w16cid:durableId="1712536653">
    <w:abstractNumId w:val="4"/>
  </w:num>
  <w:num w:numId="6" w16cid:durableId="1381511902">
    <w:abstractNumId w:val="8"/>
  </w:num>
  <w:num w:numId="7" w16cid:durableId="1199506462">
    <w:abstractNumId w:val="3"/>
  </w:num>
  <w:num w:numId="8" w16cid:durableId="479462542">
    <w:abstractNumId w:val="2"/>
  </w:num>
  <w:num w:numId="9" w16cid:durableId="998655387">
    <w:abstractNumId w:val="1"/>
  </w:num>
  <w:num w:numId="10" w16cid:durableId="1610774246">
    <w:abstractNumId w:val="0"/>
  </w:num>
  <w:num w:numId="11" w16cid:durableId="1931700336">
    <w:abstractNumId w:val="41"/>
  </w:num>
  <w:num w:numId="12" w16cid:durableId="1951231573">
    <w:abstractNumId w:val="12"/>
  </w:num>
  <w:num w:numId="13" w16cid:durableId="534392988">
    <w:abstractNumId w:val="15"/>
  </w:num>
  <w:num w:numId="14" w16cid:durableId="1266117169">
    <w:abstractNumId w:val="16"/>
  </w:num>
  <w:num w:numId="15" w16cid:durableId="464734034">
    <w:abstractNumId w:val="27"/>
  </w:num>
  <w:num w:numId="16" w16cid:durableId="1060249220">
    <w:abstractNumId w:val="53"/>
  </w:num>
  <w:num w:numId="17" w16cid:durableId="615796112">
    <w:abstractNumId w:val="40"/>
  </w:num>
  <w:num w:numId="18" w16cid:durableId="512845127">
    <w:abstractNumId w:val="17"/>
  </w:num>
  <w:num w:numId="19" w16cid:durableId="1133406966">
    <w:abstractNumId w:val="18"/>
  </w:num>
  <w:num w:numId="20" w16cid:durableId="486895082">
    <w:abstractNumId w:val="52"/>
  </w:num>
  <w:num w:numId="21" w16cid:durableId="914316154">
    <w:abstractNumId w:val="20"/>
  </w:num>
  <w:num w:numId="22" w16cid:durableId="2086098944">
    <w:abstractNumId w:val="28"/>
  </w:num>
  <w:num w:numId="23" w16cid:durableId="800928080">
    <w:abstractNumId w:val="56"/>
  </w:num>
  <w:num w:numId="24" w16cid:durableId="1869103134">
    <w:abstractNumId w:val="13"/>
  </w:num>
  <w:num w:numId="25" w16cid:durableId="1120611664">
    <w:abstractNumId w:val="11"/>
  </w:num>
  <w:num w:numId="26" w16cid:durableId="1865173997">
    <w:abstractNumId w:val="36"/>
  </w:num>
  <w:num w:numId="27" w16cid:durableId="28453101">
    <w:abstractNumId w:val="42"/>
  </w:num>
  <w:num w:numId="28" w16cid:durableId="1504739254">
    <w:abstractNumId w:val="35"/>
  </w:num>
  <w:num w:numId="29" w16cid:durableId="646591622">
    <w:abstractNumId w:val="19"/>
  </w:num>
  <w:num w:numId="30" w16cid:durableId="530922207">
    <w:abstractNumId w:val="21"/>
  </w:num>
  <w:num w:numId="31" w16cid:durableId="1382052110">
    <w:abstractNumId w:val="47"/>
  </w:num>
  <w:num w:numId="32" w16cid:durableId="764152780">
    <w:abstractNumId w:val="34"/>
  </w:num>
  <w:num w:numId="33" w16cid:durableId="1544513447">
    <w:abstractNumId w:val="32"/>
  </w:num>
  <w:num w:numId="34" w16cid:durableId="1109162646">
    <w:abstractNumId w:val="54"/>
  </w:num>
  <w:num w:numId="35" w16cid:durableId="1677154605">
    <w:abstractNumId w:val="48"/>
  </w:num>
  <w:num w:numId="36" w16cid:durableId="2132090192">
    <w:abstractNumId w:val="57"/>
  </w:num>
  <w:num w:numId="37" w16cid:durableId="684864997">
    <w:abstractNumId w:val="25"/>
  </w:num>
  <w:num w:numId="38" w16cid:durableId="1669600486">
    <w:abstractNumId w:val="55"/>
  </w:num>
  <w:num w:numId="39" w16cid:durableId="1844005478">
    <w:abstractNumId w:val="46"/>
  </w:num>
  <w:num w:numId="40" w16cid:durableId="1815751251">
    <w:abstractNumId w:val="23"/>
  </w:num>
  <w:num w:numId="41" w16cid:durableId="950012286">
    <w:abstractNumId w:val="49"/>
  </w:num>
  <w:num w:numId="42" w16cid:durableId="413860115">
    <w:abstractNumId w:val="50"/>
  </w:num>
  <w:num w:numId="43" w16cid:durableId="719129375">
    <w:abstractNumId w:val="43"/>
  </w:num>
  <w:num w:numId="44" w16cid:durableId="2007709274">
    <w:abstractNumId w:val="31"/>
  </w:num>
  <w:num w:numId="45" w16cid:durableId="237250548">
    <w:abstractNumId w:val="37"/>
  </w:num>
  <w:num w:numId="46" w16cid:durableId="2101482392">
    <w:abstractNumId w:val="51"/>
  </w:num>
  <w:num w:numId="47" w16cid:durableId="1146552622">
    <w:abstractNumId w:val="38"/>
  </w:num>
  <w:num w:numId="48" w16cid:durableId="1565068411">
    <w:abstractNumId w:val="39"/>
  </w:num>
  <w:num w:numId="49" w16cid:durableId="505554012">
    <w:abstractNumId w:val="24"/>
  </w:num>
  <w:num w:numId="50" w16cid:durableId="934170693">
    <w:abstractNumId w:val="22"/>
  </w:num>
  <w:num w:numId="51" w16cid:durableId="1765300438">
    <w:abstractNumId w:val="45"/>
  </w:num>
  <w:num w:numId="52" w16cid:durableId="264575395">
    <w:abstractNumId w:val="33"/>
  </w:num>
  <w:num w:numId="53" w16cid:durableId="177082390">
    <w:abstractNumId w:val="26"/>
  </w:num>
  <w:num w:numId="54" w16cid:durableId="424115644">
    <w:abstractNumId w:val="30"/>
  </w:num>
  <w:num w:numId="55" w16cid:durableId="1231576249">
    <w:abstractNumId w:val="44"/>
  </w:num>
  <w:num w:numId="56" w16cid:durableId="1292974301">
    <w:abstractNumId w:val="14"/>
  </w:num>
  <w:num w:numId="57" w16cid:durableId="806510661">
    <w:abstractNumId w:val="29"/>
  </w:num>
  <w:num w:numId="58" w16cid:durableId="94403838">
    <w:abstractNumId w:val="10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F8C"/>
    <w:rsid w:val="00015379"/>
    <w:rsid w:val="00017978"/>
    <w:rsid w:val="00020E88"/>
    <w:rsid w:val="00025D83"/>
    <w:rsid w:val="00054F94"/>
    <w:rsid w:val="000727E7"/>
    <w:rsid w:val="00080379"/>
    <w:rsid w:val="00096E46"/>
    <w:rsid w:val="000A1036"/>
    <w:rsid w:val="000A2EBE"/>
    <w:rsid w:val="000E18D3"/>
    <w:rsid w:val="000F0CE2"/>
    <w:rsid w:val="00114554"/>
    <w:rsid w:val="00115FD0"/>
    <w:rsid w:val="00134748"/>
    <w:rsid w:val="001467EA"/>
    <w:rsid w:val="00150132"/>
    <w:rsid w:val="00151140"/>
    <w:rsid w:val="00192909"/>
    <w:rsid w:val="001B0F8C"/>
    <w:rsid w:val="001C41A5"/>
    <w:rsid w:val="001D54F7"/>
    <w:rsid w:val="001E7814"/>
    <w:rsid w:val="00202606"/>
    <w:rsid w:val="00203C28"/>
    <w:rsid w:val="00206AF6"/>
    <w:rsid w:val="002108AC"/>
    <w:rsid w:val="00222673"/>
    <w:rsid w:val="00222DDE"/>
    <w:rsid w:val="002270EC"/>
    <w:rsid w:val="0024243B"/>
    <w:rsid w:val="00246358"/>
    <w:rsid w:val="002B6AF2"/>
    <w:rsid w:val="002C7FF7"/>
    <w:rsid w:val="00303ABE"/>
    <w:rsid w:val="0033383A"/>
    <w:rsid w:val="00342BAB"/>
    <w:rsid w:val="00344F85"/>
    <w:rsid w:val="00354CCD"/>
    <w:rsid w:val="0037545B"/>
    <w:rsid w:val="003A3FE2"/>
    <w:rsid w:val="003B218E"/>
    <w:rsid w:val="003D32C9"/>
    <w:rsid w:val="003D5467"/>
    <w:rsid w:val="003E5B3F"/>
    <w:rsid w:val="00421850"/>
    <w:rsid w:val="00435E48"/>
    <w:rsid w:val="00437BBA"/>
    <w:rsid w:val="00452C32"/>
    <w:rsid w:val="00462746"/>
    <w:rsid w:val="004956BA"/>
    <w:rsid w:val="004A1FED"/>
    <w:rsid w:val="004E10B4"/>
    <w:rsid w:val="004F460E"/>
    <w:rsid w:val="004F7952"/>
    <w:rsid w:val="00504DA0"/>
    <w:rsid w:val="00525612"/>
    <w:rsid w:val="0052670C"/>
    <w:rsid w:val="00531867"/>
    <w:rsid w:val="005340AF"/>
    <w:rsid w:val="005431CC"/>
    <w:rsid w:val="005515E8"/>
    <w:rsid w:val="005729FD"/>
    <w:rsid w:val="005838A2"/>
    <w:rsid w:val="005A4911"/>
    <w:rsid w:val="005B2FDA"/>
    <w:rsid w:val="005B5058"/>
    <w:rsid w:val="005C5F50"/>
    <w:rsid w:val="00600499"/>
    <w:rsid w:val="006204F4"/>
    <w:rsid w:val="0062198C"/>
    <w:rsid w:val="00624950"/>
    <w:rsid w:val="00647651"/>
    <w:rsid w:val="006514C9"/>
    <w:rsid w:val="00651898"/>
    <w:rsid w:val="0065424B"/>
    <w:rsid w:val="00661236"/>
    <w:rsid w:val="00671388"/>
    <w:rsid w:val="006745D6"/>
    <w:rsid w:val="006A72C4"/>
    <w:rsid w:val="006B33C1"/>
    <w:rsid w:val="006B676A"/>
    <w:rsid w:val="006C26C2"/>
    <w:rsid w:val="006F3CE1"/>
    <w:rsid w:val="007011C6"/>
    <w:rsid w:val="007011D9"/>
    <w:rsid w:val="007210B1"/>
    <w:rsid w:val="00726150"/>
    <w:rsid w:val="007272A9"/>
    <w:rsid w:val="00731298"/>
    <w:rsid w:val="00732A40"/>
    <w:rsid w:val="00734D68"/>
    <w:rsid w:val="00757B5C"/>
    <w:rsid w:val="00760E88"/>
    <w:rsid w:val="00775FC2"/>
    <w:rsid w:val="00780310"/>
    <w:rsid w:val="007829BE"/>
    <w:rsid w:val="007904D5"/>
    <w:rsid w:val="00792278"/>
    <w:rsid w:val="00793AE1"/>
    <w:rsid w:val="00796E9F"/>
    <w:rsid w:val="007A7992"/>
    <w:rsid w:val="007B2DBE"/>
    <w:rsid w:val="007B63F5"/>
    <w:rsid w:val="007B77B0"/>
    <w:rsid w:val="007C1D95"/>
    <w:rsid w:val="007C3C06"/>
    <w:rsid w:val="007C408C"/>
    <w:rsid w:val="00811EC0"/>
    <w:rsid w:val="00816885"/>
    <w:rsid w:val="00823249"/>
    <w:rsid w:val="00834ACE"/>
    <w:rsid w:val="00834ADC"/>
    <w:rsid w:val="00843D7A"/>
    <w:rsid w:val="00853EE6"/>
    <w:rsid w:val="00864904"/>
    <w:rsid w:val="00873A03"/>
    <w:rsid w:val="00874975"/>
    <w:rsid w:val="00877F2E"/>
    <w:rsid w:val="008901D4"/>
    <w:rsid w:val="008A3659"/>
    <w:rsid w:val="008A7F58"/>
    <w:rsid w:val="008B05AE"/>
    <w:rsid w:val="008B3B78"/>
    <w:rsid w:val="008D4EA3"/>
    <w:rsid w:val="008D4EF6"/>
    <w:rsid w:val="008F2A75"/>
    <w:rsid w:val="008F2B80"/>
    <w:rsid w:val="008F5B34"/>
    <w:rsid w:val="009003EF"/>
    <w:rsid w:val="00901E75"/>
    <w:rsid w:val="009234BC"/>
    <w:rsid w:val="009632B3"/>
    <w:rsid w:val="00966381"/>
    <w:rsid w:val="0097178E"/>
    <w:rsid w:val="00972622"/>
    <w:rsid w:val="00972D3E"/>
    <w:rsid w:val="00996D2A"/>
    <w:rsid w:val="009A6DB1"/>
    <w:rsid w:val="009A6FDF"/>
    <w:rsid w:val="009C6EF6"/>
    <w:rsid w:val="009D0A70"/>
    <w:rsid w:val="00A00865"/>
    <w:rsid w:val="00A043F0"/>
    <w:rsid w:val="00A101E0"/>
    <w:rsid w:val="00A11062"/>
    <w:rsid w:val="00A20795"/>
    <w:rsid w:val="00A212D0"/>
    <w:rsid w:val="00A37997"/>
    <w:rsid w:val="00A42FA3"/>
    <w:rsid w:val="00A705B7"/>
    <w:rsid w:val="00A80396"/>
    <w:rsid w:val="00A81928"/>
    <w:rsid w:val="00A918B2"/>
    <w:rsid w:val="00A929C7"/>
    <w:rsid w:val="00AB5D5B"/>
    <w:rsid w:val="00AC3732"/>
    <w:rsid w:val="00AD0A34"/>
    <w:rsid w:val="00AD4670"/>
    <w:rsid w:val="00AE5C66"/>
    <w:rsid w:val="00AF6714"/>
    <w:rsid w:val="00AF79CE"/>
    <w:rsid w:val="00B0149E"/>
    <w:rsid w:val="00B22864"/>
    <w:rsid w:val="00B303E1"/>
    <w:rsid w:val="00B43B68"/>
    <w:rsid w:val="00B57FC7"/>
    <w:rsid w:val="00B6130D"/>
    <w:rsid w:val="00B87681"/>
    <w:rsid w:val="00B92EEC"/>
    <w:rsid w:val="00BC18AE"/>
    <w:rsid w:val="00BD0A20"/>
    <w:rsid w:val="00BE084E"/>
    <w:rsid w:val="00BE1B5A"/>
    <w:rsid w:val="00BF24C0"/>
    <w:rsid w:val="00C10BD0"/>
    <w:rsid w:val="00C11A6F"/>
    <w:rsid w:val="00C25170"/>
    <w:rsid w:val="00C35A27"/>
    <w:rsid w:val="00C5038D"/>
    <w:rsid w:val="00C517D4"/>
    <w:rsid w:val="00C7663A"/>
    <w:rsid w:val="00C844A7"/>
    <w:rsid w:val="00C9436E"/>
    <w:rsid w:val="00CA5FE2"/>
    <w:rsid w:val="00CA7229"/>
    <w:rsid w:val="00CB1ECC"/>
    <w:rsid w:val="00CB7F03"/>
    <w:rsid w:val="00CD0E19"/>
    <w:rsid w:val="00CE06A4"/>
    <w:rsid w:val="00CF4B8A"/>
    <w:rsid w:val="00CF7ED5"/>
    <w:rsid w:val="00D06207"/>
    <w:rsid w:val="00D069E9"/>
    <w:rsid w:val="00D214B7"/>
    <w:rsid w:val="00D41DD2"/>
    <w:rsid w:val="00D5745D"/>
    <w:rsid w:val="00D73B50"/>
    <w:rsid w:val="00D768E4"/>
    <w:rsid w:val="00DA080B"/>
    <w:rsid w:val="00DA39FC"/>
    <w:rsid w:val="00DA52D9"/>
    <w:rsid w:val="00DB42D8"/>
    <w:rsid w:val="00DC0D2C"/>
    <w:rsid w:val="00DD381B"/>
    <w:rsid w:val="00DD3C1C"/>
    <w:rsid w:val="00DF7035"/>
    <w:rsid w:val="00DF724E"/>
    <w:rsid w:val="00E01EAD"/>
    <w:rsid w:val="00E13A0A"/>
    <w:rsid w:val="00E22942"/>
    <w:rsid w:val="00E42F81"/>
    <w:rsid w:val="00E51023"/>
    <w:rsid w:val="00E761A6"/>
    <w:rsid w:val="00E94E5F"/>
    <w:rsid w:val="00EC0552"/>
    <w:rsid w:val="00EC5334"/>
    <w:rsid w:val="00EC6A7A"/>
    <w:rsid w:val="00EE5027"/>
    <w:rsid w:val="00EE6F98"/>
    <w:rsid w:val="00F04FB0"/>
    <w:rsid w:val="00F26D8E"/>
    <w:rsid w:val="00F42F0A"/>
    <w:rsid w:val="00F505DD"/>
    <w:rsid w:val="00F51570"/>
    <w:rsid w:val="00F52E6D"/>
    <w:rsid w:val="00F92516"/>
    <w:rsid w:val="00FF5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1B679D4"/>
  <w15:chartTrackingRefBased/>
  <w15:docId w15:val="{3CED6677-609E-4054-B299-DC62C753F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color w:val="3C2415" w:themeColor="text2"/>
        <w:sz w:val="26"/>
        <w:szCs w:val="26"/>
        <w:lang w:val="en-US" w:eastAsia="vi-VN" w:bidi="ar-SA"/>
      </w:rPr>
    </w:rPrDefault>
    <w:pPrDefault>
      <w:pPr>
        <w:spacing w:after="16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39FC"/>
  </w:style>
  <w:style w:type="paragraph" w:styleId="Heading1">
    <w:name w:val="heading 1"/>
    <w:basedOn w:val="Normal"/>
    <w:next w:val="Normal"/>
    <w:link w:val="Heading1Char"/>
    <w:uiPriority w:val="3"/>
    <w:qFormat/>
    <w:pPr>
      <w:keepNext/>
      <w:keepLines/>
      <w:spacing w:before="280" w:after="80" w:line="240" w:lineRule="auto"/>
      <w:contextualSpacing/>
      <w:outlineLvl w:val="0"/>
    </w:pPr>
    <w:rPr>
      <w:b/>
      <w:bCs/>
      <w:sz w:val="30"/>
      <w:szCs w:val="30"/>
    </w:rPr>
  </w:style>
  <w:style w:type="paragraph" w:styleId="Heading2">
    <w:name w:val="heading 2"/>
    <w:basedOn w:val="Normal"/>
    <w:link w:val="Heading2Char"/>
    <w:uiPriority w:val="3"/>
    <w:unhideWhenUsed/>
    <w:qFormat/>
    <w:pPr>
      <w:keepNext/>
      <w:keepLines/>
      <w:spacing w:after="480"/>
      <w:jc w:val="center"/>
      <w:outlineLvl w:val="1"/>
    </w:pPr>
    <w:rPr>
      <w:rFonts w:asciiTheme="majorHAnsi" w:eastAsiaTheme="majorEastAsia" w:hAnsiTheme="majorHAnsi" w:cstheme="majorBidi"/>
      <w:b/>
      <w:bCs/>
      <w:color w:val="FFFFFF" w:themeColor="background1"/>
      <w:sz w:val="36"/>
      <w:szCs w:val="36"/>
    </w:rPr>
  </w:style>
  <w:style w:type="paragraph" w:styleId="Heading3">
    <w:name w:val="heading 3"/>
    <w:basedOn w:val="Normal"/>
    <w:link w:val="Heading3Char"/>
    <w:uiPriority w:val="3"/>
    <w:unhideWhenUsed/>
    <w:qFormat/>
    <w:pPr>
      <w:keepNext/>
      <w:keepLines/>
      <w:spacing w:after="60" w:line="240" w:lineRule="auto"/>
      <w:jc w:val="center"/>
      <w:outlineLvl w:val="2"/>
    </w:pPr>
    <w:rPr>
      <w:rFonts w:asciiTheme="majorHAnsi" w:eastAsiaTheme="majorEastAsia" w:hAnsiTheme="majorHAnsi" w:cstheme="majorBidi"/>
      <w:b/>
      <w:bCs/>
      <w:caps/>
      <w:color w:val="FFFFFF" w:themeColor="background1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C71C12" w:themeColor="accent1" w:themeShade="BF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color w:val="C71C12" w:themeColor="accent1" w:themeShade="BF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B57FC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84130C" w:themeColor="accent1" w:themeShade="7F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B57FC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84130C" w:themeColor="accent1" w:themeShade="7F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B57FC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B57FC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link w:val="SubtitleChar"/>
    <w:uiPriority w:val="2"/>
    <w:qFormat/>
    <w:rsid w:val="006F3CE1"/>
    <w:pPr>
      <w:numPr>
        <w:ilvl w:val="1"/>
      </w:numPr>
      <w:spacing w:after="0" w:line="240" w:lineRule="auto"/>
      <w:contextualSpacing/>
    </w:pPr>
    <w:rPr>
      <w:b/>
      <w:caps/>
      <w:sz w:val="106"/>
    </w:rPr>
  </w:style>
  <w:style w:type="character" w:customStyle="1" w:styleId="SubtitleChar">
    <w:name w:val="Subtitle Char"/>
    <w:basedOn w:val="DefaultParagraphFont"/>
    <w:link w:val="Subtitle"/>
    <w:uiPriority w:val="2"/>
    <w:rsid w:val="006F3CE1"/>
    <w:rPr>
      <w:b/>
      <w:caps/>
      <w:sz w:val="106"/>
    </w:rPr>
  </w:style>
  <w:style w:type="paragraph" w:styleId="Title">
    <w:name w:val="Title"/>
    <w:basedOn w:val="Normal"/>
    <w:link w:val="TitleChar"/>
    <w:uiPriority w:val="1"/>
    <w:qFormat/>
    <w:rsid w:val="006F3CE1"/>
    <w:pPr>
      <w:spacing w:before="320" w:after="0" w:line="240" w:lineRule="auto"/>
      <w:contextualSpacing/>
    </w:pPr>
    <w:rPr>
      <w:rFonts w:asciiTheme="majorHAnsi" w:eastAsiaTheme="majorEastAsia" w:hAnsiTheme="majorHAnsi" w:cstheme="majorBidi"/>
      <w:b/>
      <w:bCs/>
      <w:caps/>
      <w:color w:val="C71C12" w:themeColor="accent1" w:themeShade="BF"/>
      <w:kern w:val="28"/>
      <w:sz w:val="106"/>
      <w:szCs w:val="106"/>
    </w:rPr>
  </w:style>
  <w:style w:type="character" w:customStyle="1" w:styleId="TitleChar">
    <w:name w:val="Title Char"/>
    <w:basedOn w:val="DefaultParagraphFont"/>
    <w:link w:val="Title"/>
    <w:uiPriority w:val="1"/>
    <w:rsid w:val="006F3CE1"/>
    <w:rPr>
      <w:rFonts w:asciiTheme="majorHAnsi" w:eastAsiaTheme="majorEastAsia" w:hAnsiTheme="majorHAnsi" w:cstheme="majorBidi"/>
      <w:b/>
      <w:bCs/>
      <w:caps/>
      <w:color w:val="C71C12" w:themeColor="accent1" w:themeShade="BF"/>
      <w:kern w:val="28"/>
      <w:sz w:val="106"/>
      <w:szCs w:val="106"/>
    </w:rPr>
  </w:style>
  <w:style w:type="character" w:customStyle="1" w:styleId="Heading1Char">
    <w:name w:val="Heading 1 Char"/>
    <w:basedOn w:val="DefaultParagraphFont"/>
    <w:link w:val="Heading1"/>
    <w:uiPriority w:val="3"/>
    <w:rPr>
      <w:b/>
      <w:bCs/>
      <w:sz w:val="30"/>
      <w:szCs w:val="3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uiPriority w:val="19"/>
    <w:qFormat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3"/>
    <w:rPr>
      <w:rFonts w:asciiTheme="majorHAnsi" w:eastAsiaTheme="majorEastAsia" w:hAnsiTheme="majorHAnsi" w:cstheme="majorBidi"/>
      <w:b/>
      <w:bCs/>
      <w:color w:val="FFFFFF" w:themeColor="background1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3"/>
    <w:rPr>
      <w:rFonts w:asciiTheme="majorHAnsi" w:eastAsiaTheme="majorEastAsia" w:hAnsiTheme="majorHAnsi" w:cstheme="majorBidi"/>
      <w:b/>
      <w:bCs/>
      <w:caps/>
      <w:color w:val="FFFFFF" w:themeColor="background1"/>
      <w:sz w:val="30"/>
      <w:szCs w:val="30"/>
    </w:rPr>
  </w:style>
  <w:style w:type="paragraph" w:customStyle="1" w:styleId="ThngtinLinh">
    <w:name w:val="Thông tin Liên hệ"/>
    <w:basedOn w:val="Normal"/>
    <w:uiPriority w:val="5"/>
    <w:qFormat/>
    <w:pPr>
      <w:spacing w:after="280" w:line="240" w:lineRule="auto"/>
      <w:contextualSpacing/>
      <w:jc w:val="center"/>
    </w:pPr>
    <w:rPr>
      <w:color w:val="FFFFFF" w:themeColor="background1"/>
    </w:rPr>
  </w:style>
  <w:style w:type="paragraph" w:styleId="Date">
    <w:name w:val="Date"/>
    <w:basedOn w:val="Normal"/>
    <w:link w:val="DateChar"/>
    <w:uiPriority w:val="5"/>
    <w:qFormat/>
    <w:pPr>
      <w:spacing w:after="0"/>
      <w:jc w:val="center"/>
    </w:pPr>
    <w:rPr>
      <w:color w:val="FFFFFF" w:themeColor="background1"/>
    </w:rPr>
  </w:style>
  <w:style w:type="character" w:customStyle="1" w:styleId="DateChar">
    <w:name w:val="Date Char"/>
    <w:basedOn w:val="DefaultParagraphFont"/>
    <w:link w:val="Date"/>
    <w:uiPriority w:val="5"/>
    <w:rsid w:val="00760E88"/>
    <w:rPr>
      <w:color w:val="FFFFFF" w:themeColor="background1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22"/>
      <w:szCs w:val="18"/>
    </w:rPr>
  </w:style>
  <w:style w:type="character" w:customStyle="1" w:styleId="Heading4Char">
    <w:name w:val="Heading 4 Char"/>
    <w:basedOn w:val="DefaultParagraphFont"/>
    <w:link w:val="Heading4"/>
    <w:uiPriority w:val="3"/>
    <w:semiHidden/>
    <w:rPr>
      <w:rFonts w:asciiTheme="majorHAnsi" w:eastAsiaTheme="majorEastAsia" w:hAnsiTheme="majorHAnsi" w:cstheme="majorBidi"/>
      <w:color w:val="C71C12" w:themeColor="accent1" w:themeShade="BF"/>
    </w:rPr>
  </w:style>
  <w:style w:type="paragraph" w:styleId="Footer">
    <w:name w:val="footer"/>
    <w:basedOn w:val="Normal"/>
    <w:link w:val="FooterChar"/>
    <w:uiPriority w:val="99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Header">
    <w:name w:val="header"/>
    <w:basedOn w:val="Normal"/>
    <w:link w:val="HeaderChar"/>
    <w:uiPriority w:val="99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Heading5Char">
    <w:name w:val="Heading 5 Char"/>
    <w:basedOn w:val="DefaultParagraphFont"/>
    <w:link w:val="Heading5"/>
    <w:uiPriority w:val="3"/>
    <w:semiHidden/>
    <w:rPr>
      <w:rFonts w:asciiTheme="majorHAnsi" w:eastAsiaTheme="majorEastAsia" w:hAnsiTheme="majorHAnsi" w:cstheme="majorBidi"/>
      <w:i/>
      <w:color w:val="C71C12" w:themeColor="accent1" w:themeShade="BF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C71C12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A918B2"/>
    <w:pPr>
      <w:pBdr>
        <w:top w:val="single" w:sz="4" w:space="10" w:color="C71C12" w:themeColor="accent1" w:themeShade="BF"/>
        <w:bottom w:val="single" w:sz="4" w:space="10" w:color="C71C12" w:themeColor="accent1" w:themeShade="BF"/>
      </w:pBdr>
      <w:spacing w:before="360" w:after="360"/>
      <w:jc w:val="center"/>
    </w:pPr>
    <w:rPr>
      <w:i/>
      <w:iCs/>
      <w:color w:val="C71C12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A918B2"/>
    <w:rPr>
      <w:i/>
      <w:iCs/>
      <w:color w:val="C71C12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A918B2"/>
    <w:rPr>
      <w:b/>
      <w:bCs/>
      <w:caps w:val="0"/>
      <w:smallCaps/>
      <w:color w:val="C71C12" w:themeColor="accent1" w:themeShade="BF"/>
      <w:spacing w:val="0"/>
    </w:rPr>
  </w:style>
  <w:style w:type="paragraph" w:styleId="Bibliography">
    <w:name w:val="Bibliography"/>
    <w:basedOn w:val="Normal"/>
    <w:next w:val="Normal"/>
    <w:uiPriority w:val="37"/>
    <w:semiHidden/>
    <w:unhideWhenUsed/>
    <w:rsid w:val="00B57FC7"/>
  </w:style>
  <w:style w:type="paragraph" w:styleId="BlockText">
    <w:name w:val="Block Text"/>
    <w:basedOn w:val="Normal"/>
    <w:uiPriority w:val="99"/>
    <w:semiHidden/>
    <w:unhideWhenUsed/>
    <w:qFormat/>
    <w:rsid w:val="00B57FC7"/>
    <w:pPr>
      <w:pBdr>
        <w:top w:val="single" w:sz="2" w:space="10" w:color="ED4136" w:themeColor="accent1" w:shadow="1" w:frame="1"/>
        <w:left w:val="single" w:sz="2" w:space="10" w:color="ED4136" w:themeColor="accent1" w:shadow="1" w:frame="1"/>
        <w:bottom w:val="single" w:sz="2" w:space="10" w:color="ED4136" w:themeColor="accent1" w:shadow="1" w:frame="1"/>
        <w:right w:val="single" w:sz="2" w:space="10" w:color="ED4136" w:themeColor="accent1" w:shadow="1" w:frame="1"/>
      </w:pBdr>
      <w:ind w:left="1152" w:right="1152"/>
    </w:pPr>
    <w:rPr>
      <w:i/>
      <w:iCs/>
      <w:color w:val="ED4136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qFormat/>
    <w:rsid w:val="00B57FC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57FC7"/>
  </w:style>
  <w:style w:type="paragraph" w:styleId="BodyText2">
    <w:name w:val="Body Text 2"/>
    <w:basedOn w:val="Normal"/>
    <w:link w:val="BodyText2Char"/>
    <w:uiPriority w:val="99"/>
    <w:semiHidden/>
    <w:unhideWhenUsed/>
    <w:rsid w:val="00B57FC7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B57FC7"/>
  </w:style>
  <w:style w:type="paragraph" w:styleId="BodyText3">
    <w:name w:val="Body Text 3"/>
    <w:basedOn w:val="Normal"/>
    <w:link w:val="BodyText3Char"/>
    <w:uiPriority w:val="99"/>
    <w:semiHidden/>
    <w:unhideWhenUsed/>
    <w:rsid w:val="00B57FC7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B57FC7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B57FC7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B57FC7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B57FC7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B57FC7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B57FC7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B57FC7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B57FC7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B57FC7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B57FC7"/>
    <w:pPr>
      <w:spacing w:after="120"/>
      <w:ind w:left="36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B57FC7"/>
    <w:rPr>
      <w:sz w:val="22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A918B2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57FC7"/>
    <w:pPr>
      <w:spacing w:after="200" w:line="240" w:lineRule="auto"/>
    </w:pPr>
    <w:rPr>
      <w:i/>
      <w:iCs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B57FC7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B57FC7"/>
  </w:style>
  <w:style w:type="table" w:styleId="ColorfulGrid">
    <w:name w:val="Colorful Grid"/>
    <w:basedOn w:val="TableNormal"/>
    <w:uiPriority w:val="73"/>
    <w:semiHidden/>
    <w:unhideWhenUsed/>
    <w:rsid w:val="00B57FC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B57FC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D8D6" w:themeFill="accent1" w:themeFillTint="33"/>
    </w:tcPr>
    <w:tblStylePr w:type="firstRow">
      <w:rPr>
        <w:b/>
        <w:bCs/>
      </w:rPr>
      <w:tblPr/>
      <w:tcPr>
        <w:shd w:val="clear" w:color="auto" w:fill="F7B2A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B2A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C71C12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C71C12" w:themeFill="accent1" w:themeFillShade="BF"/>
      </w:tcPr>
    </w:tblStylePr>
    <w:tblStylePr w:type="band1Vert">
      <w:tblPr/>
      <w:tcPr>
        <w:shd w:val="clear" w:color="auto" w:fill="F6A09A" w:themeFill="accent1" w:themeFillTint="7F"/>
      </w:tcPr>
    </w:tblStylePr>
    <w:tblStylePr w:type="band1Horz">
      <w:tblPr/>
      <w:tcPr>
        <w:shd w:val="clear" w:color="auto" w:fill="F6A09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B57FC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CD1" w:themeFill="accent2" w:themeFillTint="33"/>
    </w:tcPr>
    <w:tblStylePr w:type="firstRow">
      <w:rPr>
        <w:b/>
        <w:bCs/>
      </w:rPr>
      <w:tblPr/>
      <w:tcPr>
        <w:shd w:val="clear" w:color="auto" w:fill="FBD9A3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9A3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17B08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17B08" w:themeFill="accent2" w:themeFillShade="BF"/>
      </w:tcPr>
    </w:tblStylePr>
    <w:tblStylePr w:type="band1Vert">
      <w:tblPr/>
      <w:tcPr>
        <w:shd w:val="clear" w:color="auto" w:fill="FAD08C" w:themeFill="accent2" w:themeFillTint="7F"/>
      </w:tcPr>
    </w:tblStylePr>
    <w:tblStylePr w:type="band1Horz">
      <w:tblPr/>
      <w:tcPr>
        <w:shd w:val="clear" w:color="auto" w:fill="FAD08C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B57FC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DDCF" w:themeFill="accent3" w:themeFillTint="33"/>
    </w:tcPr>
    <w:tblStylePr w:type="firstRow">
      <w:rPr>
        <w:b/>
        <w:bCs/>
      </w:rPr>
      <w:tblPr/>
      <w:tcPr>
        <w:shd w:val="clear" w:color="auto" w:fill="F4BCA0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4BCA0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A6431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A64312" w:themeFill="accent3" w:themeFillShade="BF"/>
      </w:tcPr>
    </w:tblStylePr>
    <w:tblStylePr w:type="band1Vert">
      <w:tblPr/>
      <w:tcPr>
        <w:shd w:val="clear" w:color="auto" w:fill="F1AC89" w:themeFill="accent3" w:themeFillTint="7F"/>
      </w:tcPr>
    </w:tblStylePr>
    <w:tblStylePr w:type="band1Horz">
      <w:tblPr/>
      <w:tcPr>
        <w:shd w:val="clear" w:color="auto" w:fill="F1AC89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B57FC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1F5CF" w:themeFill="accent4" w:themeFillTint="33"/>
    </w:tcPr>
    <w:tblStylePr w:type="firstRow">
      <w:rPr>
        <w:b/>
        <w:bCs/>
      </w:rPr>
      <w:tblPr/>
      <w:tcPr>
        <w:shd w:val="clear" w:color="auto" w:fill="E3EC9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3EC9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808C1B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808C1B" w:themeFill="accent4" w:themeFillShade="BF"/>
      </w:tcPr>
    </w:tblStylePr>
    <w:tblStylePr w:type="band1Vert">
      <w:tblPr/>
      <w:tcPr>
        <w:shd w:val="clear" w:color="auto" w:fill="DDE788" w:themeFill="accent4" w:themeFillTint="7F"/>
      </w:tcPr>
    </w:tblStylePr>
    <w:tblStylePr w:type="band1Horz">
      <w:tblPr/>
      <w:tcPr>
        <w:shd w:val="clear" w:color="auto" w:fill="DDE788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B57FC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DCBC" w:themeFill="accent5" w:themeFillTint="33"/>
    </w:tcPr>
    <w:tblStylePr w:type="firstRow">
      <w:rPr>
        <w:b/>
        <w:bCs/>
      </w:rPr>
      <w:tblPr/>
      <w:tcPr>
        <w:shd w:val="clear" w:color="auto" w:fill="EEB97A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B97A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C370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C370B" w:themeFill="accent5" w:themeFillShade="BF"/>
      </w:tcPr>
    </w:tblStylePr>
    <w:tblStylePr w:type="band1Vert">
      <w:tblPr/>
      <w:tcPr>
        <w:shd w:val="clear" w:color="auto" w:fill="EAA859" w:themeFill="accent5" w:themeFillTint="7F"/>
      </w:tcPr>
    </w:tblStylePr>
    <w:tblStylePr w:type="band1Horz">
      <w:tblPr/>
      <w:tcPr>
        <w:shd w:val="clear" w:color="auto" w:fill="EAA859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B57FC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1C6CB" w:themeFill="accent6" w:themeFillTint="33"/>
    </w:tcPr>
    <w:tblStylePr w:type="firstRow">
      <w:rPr>
        <w:b/>
        <w:bCs/>
      </w:rPr>
      <w:tblPr/>
      <w:tcPr>
        <w:shd w:val="clear" w:color="auto" w:fill="E38D98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38D98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F1720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F1720" w:themeFill="accent6" w:themeFillShade="BF"/>
      </w:tcPr>
    </w:tblStylePr>
    <w:tblStylePr w:type="band1Vert">
      <w:tblPr/>
      <w:tcPr>
        <w:shd w:val="clear" w:color="auto" w:fill="DD727F" w:themeFill="accent6" w:themeFillTint="7F"/>
      </w:tcPr>
    </w:tblStylePr>
    <w:tblStylePr w:type="band1Horz">
      <w:tblPr/>
      <w:tcPr>
        <w:shd w:val="clear" w:color="auto" w:fill="DD727F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B57FC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E8309" w:themeFill="accent2" w:themeFillShade="CC"/>
      </w:tcPr>
    </w:tblStylePr>
    <w:tblStylePr w:type="lastRow">
      <w:rPr>
        <w:b/>
        <w:bCs/>
        <w:color w:val="CE8309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B57FC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CE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E8309" w:themeFill="accent2" w:themeFillShade="CC"/>
      </w:tcPr>
    </w:tblStylePr>
    <w:tblStylePr w:type="lastRow">
      <w:rPr>
        <w:b/>
        <w:bCs/>
        <w:color w:val="CE8309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CFCD" w:themeFill="accent1" w:themeFillTint="3F"/>
      </w:tcPr>
    </w:tblStylePr>
    <w:tblStylePr w:type="band1Horz">
      <w:tblPr/>
      <w:tcPr>
        <w:shd w:val="clear" w:color="auto" w:fill="FBD8D6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B57FC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5E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E8309" w:themeFill="accent2" w:themeFillShade="CC"/>
      </w:tcPr>
    </w:tblStylePr>
    <w:tblStylePr w:type="lastRow">
      <w:rPr>
        <w:b/>
        <w:bCs/>
        <w:color w:val="CE8309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7C6" w:themeFill="accent2" w:themeFillTint="3F"/>
      </w:tcPr>
    </w:tblStylePr>
    <w:tblStylePr w:type="band1Horz">
      <w:tblPr/>
      <w:tcPr>
        <w:shd w:val="clear" w:color="auto" w:fill="FDECD1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B57FC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EEE7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9961D" w:themeFill="accent4" w:themeFillShade="CC"/>
      </w:tcPr>
    </w:tblStylePr>
    <w:tblStylePr w:type="lastRow">
      <w:rPr>
        <w:b/>
        <w:bCs/>
        <w:color w:val="89961D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5C4" w:themeFill="accent3" w:themeFillTint="3F"/>
      </w:tcPr>
    </w:tblStylePr>
    <w:tblStylePr w:type="band1Horz">
      <w:tblPr/>
      <w:tcPr>
        <w:shd w:val="clear" w:color="auto" w:fill="F9DDCF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B57FC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FAE7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14814" w:themeFill="accent3" w:themeFillShade="CC"/>
      </w:tcPr>
    </w:tblStylePr>
    <w:tblStylePr w:type="lastRow">
      <w:rPr>
        <w:b/>
        <w:bCs/>
        <w:color w:val="B1481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F3C3" w:themeFill="accent4" w:themeFillTint="3F"/>
      </w:tcPr>
    </w:tblStylePr>
    <w:tblStylePr w:type="band1Horz">
      <w:tblPr/>
      <w:tcPr>
        <w:shd w:val="clear" w:color="auto" w:fill="F1F5CF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B57FC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EDDE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1822" w:themeFill="accent6" w:themeFillShade="CC"/>
      </w:tcPr>
    </w:tblStylePr>
    <w:tblStylePr w:type="lastRow">
      <w:rPr>
        <w:b/>
        <w:bCs/>
        <w:color w:val="661822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4AD" w:themeFill="accent5" w:themeFillTint="3F"/>
      </w:tcPr>
    </w:tblStylePr>
    <w:tblStylePr w:type="band1Horz">
      <w:tblPr/>
      <w:tcPr>
        <w:shd w:val="clear" w:color="auto" w:fill="F7DCBC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B57FC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3E5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23B0C" w:themeFill="accent5" w:themeFillShade="CC"/>
      </w:tcPr>
    </w:tblStylePr>
    <w:tblStylePr w:type="lastRow">
      <w:rPr>
        <w:b/>
        <w:bCs/>
        <w:color w:val="623B0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B8BF" w:themeFill="accent6" w:themeFillTint="3F"/>
      </w:tcPr>
    </w:tblStylePr>
    <w:tblStylePr w:type="band1Horz">
      <w:tblPr/>
      <w:tcPr>
        <w:shd w:val="clear" w:color="auto" w:fill="F1C6C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B57FC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5A219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5A219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B57FC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5A219" w:themeColor="accent2"/>
        <w:left w:val="single" w:sz="4" w:space="0" w:color="ED4136" w:themeColor="accent1"/>
        <w:bottom w:val="single" w:sz="4" w:space="0" w:color="ED4136" w:themeColor="accent1"/>
        <w:right w:val="single" w:sz="4" w:space="0" w:color="ED4136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CE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5A219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F170E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F170E" w:themeColor="accent1" w:themeShade="99"/>
          <w:insideV w:val="nil"/>
        </w:tcBorders>
        <w:shd w:val="clear" w:color="auto" w:fill="9F170E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170E" w:themeFill="accent1" w:themeFillShade="99"/>
      </w:tcPr>
    </w:tblStylePr>
    <w:tblStylePr w:type="band1Vert">
      <w:tblPr/>
      <w:tcPr>
        <w:shd w:val="clear" w:color="auto" w:fill="F7B2AE" w:themeFill="accent1" w:themeFillTint="66"/>
      </w:tcPr>
    </w:tblStylePr>
    <w:tblStylePr w:type="band1Horz">
      <w:tblPr/>
      <w:tcPr>
        <w:shd w:val="clear" w:color="auto" w:fill="F6A09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B57FC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5A219" w:themeColor="accent2"/>
        <w:left w:val="single" w:sz="4" w:space="0" w:color="F5A219" w:themeColor="accent2"/>
        <w:bottom w:val="single" w:sz="4" w:space="0" w:color="F5A219" w:themeColor="accent2"/>
        <w:right w:val="single" w:sz="4" w:space="0" w:color="F5A219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5E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5A219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B6206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B6206" w:themeColor="accent2" w:themeShade="99"/>
          <w:insideV w:val="nil"/>
        </w:tcBorders>
        <w:shd w:val="clear" w:color="auto" w:fill="9B6206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6206" w:themeFill="accent2" w:themeFillShade="99"/>
      </w:tcPr>
    </w:tblStylePr>
    <w:tblStylePr w:type="band1Vert">
      <w:tblPr/>
      <w:tcPr>
        <w:shd w:val="clear" w:color="auto" w:fill="FBD9A3" w:themeFill="accent2" w:themeFillTint="66"/>
      </w:tcPr>
    </w:tblStylePr>
    <w:tblStylePr w:type="band1Horz">
      <w:tblPr/>
      <w:tcPr>
        <w:shd w:val="clear" w:color="auto" w:fill="FAD08C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B57FC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CBC25" w:themeColor="accent4"/>
        <w:left w:val="single" w:sz="4" w:space="0" w:color="DE5B19" w:themeColor="accent3"/>
        <w:bottom w:val="single" w:sz="4" w:space="0" w:color="DE5B19" w:themeColor="accent3"/>
        <w:right w:val="single" w:sz="4" w:space="0" w:color="DE5B1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EE7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CBC2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5360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5360F" w:themeColor="accent3" w:themeShade="99"/>
          <w:insideV w:val="nil"/>
        </w:tcBorders>
        <w:shd w:val="clear" w:color="auto" w:fill="85360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360F" w:themeFill="accent3" w:themeFillShade="99"/>
      </w:tcPr>
    </w:tblStylePr>
    <w:tblStylePr w:type="band1Vert">
      <w:tblPr/>
      <w:tcPr>
        <w:shd w:val="clear" w:color="auto" w:fill="F4BCA0" w:themeFill="accent3" w:themeFillTint="66"/>
      </w:tcPr>
    </w:tblStylePr>
    <w:tblStylePr w:type="band1Horz">
      <w:tblPr/>
      <w:tcPr>
        <w:shd w:val="clear" w:color="auto" w:fill="F1AC89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B57FC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E5B19" w:themeColor="accent3"/>
        <w:left w:val="single" w:sz="4" w:space="0" w:color="ACBC25" w:themeColor="accent4"/>
        <w:bottom w:val="single" w:sz="4" w:space="0" w:color="ACBC25" w:themeColor="accent4"/>
        <w:right w:val="single" w:sz="4" w:space="0" w:color="ACBC2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AE7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E5B1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67016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67016" w:themeColor="accent4" w:themeShade="99"/>
          <w:insideV w:val="nil"/>
        </w:tcBorders>
        <w:shd w:val="clear" w:color="auto" w:fill="667016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7016" w:themeFill="accent4" w:themeFillShade="99"/>
      </w:tcPr>
    </w:tblStylePr>
    <w:tblStylePr w:type="band1Vert">
      <w:tblPr/>
      <w:tcPr>
        <w:shd w:val="clear" w:color="auto" w:fill="E3EC9F" w:themeFill="accent4" w:themeFillTint="66"/>
      </w:tcPr>
    </w:tblStylePr>
    <w:tblStylePr w:type="band1Horz">
      <w:tblPr/>
      <w:tcPr>
        <w:shd w:val="clear" w:color="auto" w:fill="DDE788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B57FC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1F2B" w:themeColor="accent6"/>
        <w:left w:val="single" w:sz="4" w:space="0" w:color="7B4A0F" w:themeColor="accent5"/>
        <w:bottom w:val="single" w:sz="4" w:space="0" w:color="7B4A0F" w:themeColor="accent5"/>
        <w:right w:val="single" w:sz="4" w:space="0" w:color="7B4A0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DDE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1F2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92C0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92C09" w:themeColor="accent5" w:themeShade="99"/>
          <w:insideV w:val="nil"/>
        </w:tcBorders>
        <w:shd w:val="clear" w:color="auto" w:fill="492C0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92C09" w:themeFill="accent5" w:themeFillShade="99"/>
      </w:tcPr>
    </w:tblStylePr>
    <w:tblStylePr w:type="band1Vert">
      <w:tblPr/>
      <w:tcPr>
        <w:shd w:val="clear" w:color="auto" w:fill="EEB97A" w:themeFill="accent5" w:themeFillTint="66"/>
      </w:tcPr>
    </w:tblStylePr>
    <w:tblStylePr w:type="band1Horz">
      <w:tblPr/>
      <w:tcPr>
        <w:shd w:val="clear" w:color="auto" w:fill="EAA859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B57FC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B4A0F" w:themeColor="accent5"/>
        <w:left w:val="single" w:sz="4" w:space="0" w:color="801F2B" w:themeColor="accent6"/>
        <w:bottom w:val="single" w:sz="4" w:space="0" w:color="801F2B" w:themeColor="accent6"/>
        <w:right w:val="single" w:sz="4" w:space="0" w:color="801F2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3E5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B4A0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1219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1219" w:themeColor="accent6" w:themeShade="99"/>
          <w:insideV w:val="nil"/>
        </w:tcBorders>
        <w:shd w:val="clear" w:color="auto" w:fill="4C1219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1219" w:themeFill="accent6" w:themeFillShade="99"/>
      </w:tcPr>
    </w:tblStylePr>
    <w:tblStylePr w:type="band1Vert">
      <w:tblPr/>
      <w:tcPr>
        <w:shd w:val="clear" w:color="auto" w:fill="E38D98" w:themeFill="accent6" w:themeFillTint="66"/>
      </w:tcPr>
    </w:tblStylePr>
    <w:tblStylePr w:type="band1Horz">
      <w:tblPr/>
      <w:tcPr>
        <w:shd w:val="clear" w:color="auto" w:fill="DD727F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B57FC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57FC7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57FC7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57FC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57FC7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B57FC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B57FC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4136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4130C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71C12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71C12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71C12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71C12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B57FC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5A219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05105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17B08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17B08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7B08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7B08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B57FC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5B1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E2D0C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6431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6431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431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4312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B57FC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CBC2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55D1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08C1B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08C1B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C1B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C1B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B57FC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B4A0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D240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C370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C370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C370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C370B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B57FC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1F2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0F15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1720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1720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1720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1720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B57FC7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57FC7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B57FC7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B57FC7"/>
  </w:style>
  <w:style w:type="character" w:styleId="Emphasis">
    <w:name w:val="Emphasis"/>
    <w:basedOn w:val="DefaultParagraphFont"/>
    <w:uiPriority w:val="20"/>
    <w:semiHidden/>
    <w:unhideWhenUsed/>
    <w:qFormat/>
    <w:rsid w:val="00B57FC7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B57FC7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57FC7"/>
    <w:pPr>
      <w:spacing w:after="0"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57FC7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B57FC7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B57FC7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B57FC7"/>
    <w:rPr>
      <w:color w:val="604774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B57FC7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57FC7"/>
    <w:pPr>
      <w:spacing w:after="0"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57FC7"/>
    <w:rPr>
      <w:sz w:val="22"/>
      <w:szCs w:val="20"/>
    </w:rPr>
  </w:style>
  <w:style w:type="table" w:styleId="GridTable1Light">
    <w:name w:val="Grid Table 1 Light"/>
    <w:basedOn w:val="TableNormal"/>
    <w:uiPriority w:val="46"/>
    <w:rsid w:val="00B57FC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B57FC7"/>
    <w:pPr>
      <w:spacing w:after="0" w:line="240" w:lineRule="auto"/>
    </w:pPr>
    <w:tblPr>
      <w:tblStyleRowBandSize w:val="1"/>
      <w:tblStyleColBandSize w:val="1"/>
      <w:tblBorders>
        <w:top w:val="single" w:sz="4" w:space="0" w:color="F7B2AE" w:themeColor="accent1" w:themeTint="66"/>
        <w:left w:val="single" w:sz="4" w:space="0" w:color="F7B2AE" w:themeColor="accent1" w:themeTint="66"/>
        <w:bottom w:val="single" w:sz="4" w:space="0" w:color="F7B2AE" w:themeColor="accent1" w:themeTint="66"/>
        <w:right w:val="single" w:sz="4" w:space="0" w:color="F7B2AE" w:themeColor="accent1" w:themeTint="66"/>
        <w:insideH w:val="single" w:sz="4" w:space="0" w:color="F7B2AE" w:themeColor="accent1" w:themeTint="66"/>
        <w:insideV w:val="single" w:sz="4" w:space="0" w:color="F7B2A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48C86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8C8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B57FC7"/>
    <w:pPr>
      <w:spacing w:after="0" w:line="240" w:lineRule="auto"/>
    </w:pPr>
    <w:tblPr>
      <w:tblStyleRowBandSize w:val="1"/>
      <w:tblStyleColBandSize w:val="1"/>
      <w:tblBorders>
        <w:top w:val="single" w:sz="4" w:space="0" w:color="FBD9A3" w:themeColor="accent2" w:themeTint="66"/>
        <w:left w:val="single" w:sz="4" w:space="0" w:color="FBD9A3" w:themeColor="accent2" w:themeTint="66"/>
        <w:bottom w:val="single" w:sz="4" w:space="0" w:color="FBD9A3" w:themeColor="accent2" w:themeTint="66"/>
        <w:right w:val="single" w:sz="4" w:space="0" w:color="FBD9A3" w:themeColor="accent2" w:themeTint="66"/>
        <w:insideH w:val="single" w:sz="4" w:space="0" w:color="FBD9A3" w:themeColor="accent2" w:themeTint="66"/>
        <w:insideV w:val="single" w:sz="4" w:space="0" w:color="FBD9A3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9C67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9C67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B57FC7"/>
    <w:pPr>
      <w:spacing w:after="0" w:line="240" w:lineRule="auto"/>
    </w:pPr>
    <w:tblPr>
      <w:tblStyleRowBandSize w:val="1"/>
      <w:tblStyleColBandSize w:val="1"/>
      <w:tblBorders>
        <w:top w:val="single" w:sz="4" w:space="0" w:color="F4BCA0" w:themeColor="accent3" w:themeTint="66"/>
        <w:left w:val="single" w:sz="4" w:space="0" w:color="F4BCA0" w:themeColor="accent3" w:themeTint="66"/>
        <w:bottom w:val="single" w:sz="4" w:space="0" w:color="F4BCA0" w:themeColor="accent3" w:themeTint="66"/>
        <w:right w:val="single" w:sz="4" w:space="0" w:color="F4BCA0" w:themeColor="accent3" w:themeTint="66"/>
        <w:insideH w:val="single" w:sz="4" w:space="0" w:color="F4BCA0" w:themeColor="accent3" w:themeTint="66"/>
        <w:insideV w:val="single" w:sz="4" w:space="0" w:color="F4BCA0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F9B71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F9B71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B57FC7"/>
    <w:pPr>
      <w:spacing w:after="0" w:line="240" w:lineRule="auto"/>
    </w:pPr>
    <w:tblPr>
      <w:tblStyleRowBandSize w:val="1"/>
      <w:tblStyleColBandSize w:val="1"/>
      <w:tblBorders>
        <w:top w:val="single" w:sz="4" w:space="0" w:color="E3EC9F" w:themeColor="accent4" w:themeTint="66"/>
        <w:left w:val="single" w:sz="4" w:space="0" w:color="E3EC9F" w:themeColor="accent4" w:themeTint="66"/>
        <w:bottom w:val="single" w:sz="4" w:space="0" w:color="E3EC9F" w:themeColor="accent4" w:themeTint="66"/>
        <w:right w:val="single" w:sz="4" w:space="0" w:color="E3EC9F" w:themeColor="accent4" w:themeTint="66"/>
        <w:insideH w:val="single" w:sz="4" w:space="0" w:color="E3EC9F" w:themeColor="accent4" w:themeTint="66"/>
        <w:insideV w:val="single" w:sz="4" w:space="0" w:color="E3EC9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6E37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6E37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B57FC7"/>
    <w:pPr>
      <w:spacing w:after="0" w:line="240" w:lineRule="auto"/>
    </w:pPr>
    <w:tblPr>
      <w:tblStyleRowBandSize w:val="1"/>
      <w:tblStyleColBandSize w:val="1"/>
      <w:tblBorders>
        <w:top w:val="single" w:sz="4" w:space="0" w:color="EEB97A" w:themeColor="accent5" w:themeTint="66"/>
        <w:left w:val="single" w:sz="4" w:space="0" w:color="EEB97A" w:themeColor="accent5" w:themeTint="66"/>
        <w:bottom w:val="single" w:sz="4" w:space="0" w:color="EEB97A" w:themeColor="accent5" w:themeTint="66"/>
        <w:right w:val="single" w:sz="4" w:space="0" w:color="EEB97A" w:themeColor="accent5" w:themeTint="66"/>
        <w:insideH w:val="single" w:sz="4" w:space="0" w:color="EEB97A" w:themeColor="accent5" w:themeTint="66"/>
        <w:insideV w:val="single" w:sz="4" w:space="0" w:color="EEB97A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E6973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6973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B57FC7"/>
    <w:pPr>
      <w:spacing w:after="0" w:line="240" w:lineRule="auto"/>
    </w:pPr>
    <w:tblPr>
      <w:tblStyleRowBandSize w:val="1"/>
      <w:tblStyleColBandSize w:val="1"/>
      <w:tblBorders>
        <w:top w:val="single" w:sz="4" w:space="0" w:color="E38D98" w:themeColor="accent6" w:themeTint="66"/>
        <w:left w:val="single" w:sz="4" w:space="0" w:color="E38D98" w:themeColor="accent6" w:themeTint="66"/>
        <w:bottom w:val="single" w:sz="4" w:space="0" w:color="E38D98" w:themeColor="accent6" w:themeTint="66"/>
        <w:right w:val="single" w:sz="4" w:space="0" w:color="E38D98" w:themeColor="accent6" w:themeTint="66"/>
        <w:insideH w:val="single" w:sz="4" w:space="0" w:color="E38D98" w:themeColor="accent6" w:themeTint="66"/>
        <w:insideV w:val="single" w:sz="4" w:space="0" w:color="E38D98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D6556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6556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B57FC7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B57FC7"/>
    <w:pPr>
      <w:spacing w:after="0" w:line="240" w:lineRule="auto"/>
    </w:pPr>
    <w:tblPr>
      <w:tblStyleRowBandSize w:val="1"/>
      <w:tblStyleColBandSize w:val="1"/>
      <w:tblBorders>
        <w:top w:val="single" w:sz="2" w:space="0" w:color="F48C86" w:themeColor="accent1" w:themeTint="99"/>
        <w:bottom w:val="single" w:sz="2" w:space="0" w:color="F48C86" w:themeColor="accent1" w:themeTint="99"/>
        <w:insideH w:val="single" w:sz="2" w:space="0" w:color="F48C86" w:themeColor="accent1" w:themeTint="99"/>
        <w:insideV w:val="single" w:sz="2" w:space="0" w:color="F48C86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8C86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8C86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8D6" w:themeFill="accent1" w:themeFillTint="33"/>
      </w:tcPr>
    </w:tblStylePr>
    <w:tblStylePr w:type="band1Horz">
      <w:tblPr/>
      <w:tcPr>
        <w:shd w:val="clear" w:color="auto" w:fill="FBD8D6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B57FC7"/>
    <w:pPr>
      <w:spacing w:after="0" w:line="240" w:lineRule="auto"/>
    </w:pPr>
    <w:tblPr>
      <w:tblStyleRowBandSize w:val="1"/>
      <w:tblStyleColBandSize w:val="1"/>
      <w:tblBorders>
        <w:top w:val="single" w:sz="2" w:space="0" w:color="F9C675" w:themeColor="accent2" w:themeTint="99"/>
        <w:bottom w:val="single" w:sz="2" w:space="0" w:color="F9C675" w:themeColor="accent2" w:themeTint="99"/>
        <w:insideH w:val="single" w:sz="2" w:space="0" w:color="F9C675" w:themeColor="accent2" w:themeTint="99"/>
        <w:insideV w:val="single" w:sz="2" w:space="0" w:color="F9C67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9C67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9C67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1" w:themeFill="accent2" w:themeFillTint="33"/>
      </w:tcPr>
    </w:tblStylePr>
    <w:tblStylePr w:type="band1Horz">
      <w:tblPr/>
      <w:tcPr>
        <w:shd w:val="clear" w:color="auto" w:fill="FDECD1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B57FC7"/>
    <w:pPr>
      <w:spacing w:after="0" w:line="240" w:lineRule="auto"/>
    </w:pPr>
    <w:tblPr>
      <w:tblStyleRowBandSize w:val="1"/>
      <w:tblStyleColBandSize w:val="1"/>
      <w:tblBorders>
        <w:top w:val="single" w:sz="2" w:space="0" w:color="EF9B71" w:themeColor="accent3" w:themeTint="99"/>
        <w:bottom w:val="single" w:sz="2" w:space="0" w:color="EF9B71" w:themeColor="accent3" w:themeTint="99"/>
        <w:insideH w:val="single" w:sz="2" w:space="0" w:color="EF9B71" w:themeColor="accent3" w:themeTint="99"/>
        <w:insideV w:val="single" w:sz="2" w:space="0" w:color="EF9B71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F9B71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F9B71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DCF" w:themeFill="accent3" w:themeFillTint="33"/>
      </w:tcPr>
    </w:tblStylePr>
    <w:tblStylePr w:type="band1Horz">
      <w:tblPr/>
      <w:tcPr>
        <w:shd w:val="clear" w:color="auto" w:fill="F9DDCF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B57FC7"/>
    <w:pPr>
      <w:spacing w:after="0" w:line="240" w:lineRule="auto"/>
    </w:pPr>
    <w:tblPr>
      <w:tblStyleRowBandSize w:val="1"/>
      <w:tblStyleColBandSize w:val="1"/>
      <w:tblBorders>
        <w:top w:val="single" w:sz="2" w:space="0" w:color="D6E370" w:themeColor="accent4" w:themeTint="99"/>
        <w:bottom w:val="single" w:sz="2" w:space="0" w:color="D6E370" w:themeColor="accent4" w:themeTint="99"/>
        <w:insideH w:val="single" w:sz="2" w:space="0" w:color="D6E370" w:themeColor="accent4" w:themeTint="99"/>
        <w:insideV w:val="single" w:sz="2" w:space="0" w:color="D6E370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6E370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6E370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5CF" w:themeFill="accent4" w:themeFillTint="33"/>
      </w:tcPr>
    </w:tblStylePr>
    <w:tblStylePr w:type="band1Horz">
      <w:tblPr/>
      <w:tcPr>
        <w:shd w:val="clear" w:color="auto" w:fill="F1F5CF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B57FC7"/>
    <w:pPr>
      <w:spacing w:after="0" w:line="240" w:lineRule="auto"/>
    </w:pPr>
    <w:tblPr>
      <w:tblStyleRowBandSize w:val="1"/>
      <w:tblStyleColBandSize w:val="1"/>
      <w:tblBorders>
        <w:top w:val="single" w:sz="2" w:space="0" w:color="E69737" w:themeColor="accent5" w:themeTint="99"/>
        <w:bottom w:val="single" w:sz="2" w:space="0" w:color="E69737" w:themeColor="accent5" w:themeTint="99"/>
        <w:insideH w:val="single" w:sz="2" w:space="0" w:color="E69737" w:themeColor="accent5" w:themeTint="99"/>
        <w:insideV w:val="single" w:sz="2" w:space="0" w:color="E69737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6973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6973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DCBC" w:themeFill="accent5" w:themeFillTint="33"/>
      </w:tcPr>
    </w:tblStylePr>
    <w:tblStylePr w:type="band1Horz">
      <w:tblPr/>
      <w:tcPr>
        <w:shd w:val="clear" w:color="auto" w:fill="F7DCBC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B57FC7"/>
    <w:pPr>
      <w:spacing w:after="0" w:line="240" w:lineRule="auto"/>
    </w:pPr>
    <w:tblPr>
      <w:tblStyleRowBandSize w:val="1"/>
      <w:tblStyleColBandSize w:val="1"/>
      <w:tblBorders>
        <w:top w:val="single" w:sz="2" w:space="0" w:color="D65564" w:themeColor="accent6" w:themeTint="99"/>
        <w:bottom w:val="single" w:sz="2" w:space="0" w:color="D65564" w:themeColor="accent6" w:themeTint="99"/>
        <w:insideH w:val="single" w:sz="2" w:space="0" w:color="D65564" w:themeColor="accent6" w:themeTint="99"/>
        <w:insideV w:val="single" w:sz="2" w:space="0" w:color="D6556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6556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6556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C6CB" w:themeFill="accent6" w:themeFillTint="33"/>
      </w:tcPr>
    </w:tblStylePr>
    <w:tblStylePr w:type="band1Horz">
      <w:tblPr/>
      <w:tcPr>
        <w:shd w:val="clear" w:color="auto" w:fill="F1C6CB" w:themeFill="accent6" w:themeFillTint="33"/>
      </w:tcPr>
    </w:tblStylePr>
  </w:style>
  <w:style w:type="table" w:styleId="GridTable3">
    <w:name w:val="Grid Table 3"/>
    <w:basedOn w:val="TableNormal"/>
    <w:uiPriority w:val="48"/>
    <w:rsid w:val="00B57FC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B57FC7"/>
    <w:pPr>
      <w:spacing w:after="0" w:line="240" w:lineRule="auto"/>
    </w:pPr>
    <w:tblPr>
      <w:tblStyleRowBandSize w:val="1"/>
      <w:tblStyleColBandSize w:val="1"/>
      <w:tblBorders>
        <w:top w:val="single" w:sz="4" w:space="0" w:color="F48C86" w:themeColor="accent1" w:themeTint="99"/>
        <w:left w:val="single" w:sz="4" w:space="0" w:color="F48C86" w:themeColor="accent1" w:themeTint="99"/>
        <w:bottom w:val="single" w:sz="4" w:space="0" w:color="F48C86" w:themeColor="accent1" w:themeTint="99"/>
        <w:right w:val="single" w:sz="4" w:space="0" w:color="F48C86" w:themeColor="accent1" w:themeTint="99"/>
        <w:insideH w:val="single" w:sz="4" w:space="0" w:color="F48C86" w:themeColor="accent1" w:themeTint="99"/>
        <w:insideV w:val="single" w:sz="4" w:space="0" w:color="F48C86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D8D6" w:themeFill="accent1" w:themeFillTint="33"/>
      </w:tcPr>
    </w:tblStylePr>
    <w:tblStylePr w:type="band1Horz">
      <w:tblPr/>
      <w:tcPr>
        <w:shd w:val="clear" w:color="auto" w:fill="FBD8D6" w:themeFill="accent1" w:themeFillTint="33"/>
      </w:tcPr>
    </w:tblStylePr>
    <w:tblStylePr w:type="neCell">
      <w:tblPr/>
      <w:tcPr>
        <w:tcBorders>
          <w:bottom w:val="single" w:sz="4" w:space="0" w:color="F48C86" w:themeColor="accent1" w:themeTint="99"/>
        </w:tcBorders>
      </w:tcPr>
    </w:tblStylePr>
    <w:tblStylePr w:type="nwCell">
      <w:tblPr/>
      <w:tcPr>
        <w:tcBorders>
          <w:bottom w:val="single" w:sz="4" w:space="0" w:color="F48C86" w:themeColor="accent1" w:themeTint="99"/>
        </w:tcBorders>
      </w:tcPr>
    </w:tblStylePr>
    <w:tblStylePr w:type="seCell">
      <w:tblPr/>
      <w:tcPr>
        <w:tcBorders>
          <w:top w:val="single" w:sz="4" w:space="0" w:color="F48C86" w:themeColor="accent1" w:themeTint="99"/>
        </w:tcBorders>
      </w:tcPr>
    </w:tblStylePr>
    <w:tblStylePr w:type="swCell">
      <w:tblPr/>
      <w:tcPr>
        <w:tcBorders>
          <w:top w:val="single" w:sz="4" w:space="0" w:color="F48C86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B57FC7"/>
    <w:pPr>
      <w:spacing w:after="0" w:line="240" w:lineRule="auto"/>
    </w:pPr>
    <w:tblPr>
      <w:tblStyleRowBandSize w:val="1"/>
      <w:tblStyleColBandSize w:val="1"/>
      <w:tblBorders>
        <w:top w:val="single" w:sz="4" w:space="0" w:color="F9C675" w:themeColor="accent2" w:themeTint="99"/>
        <w:left w:val="single" w:sz="4" w:space="0" w:color="F9C675" w:themeColor="accent2" w:themeTint="99"/>
        <w:bottom w:val="single" w:sz="4" w:space="0" w:color="F9C675" w:themeColor="accent2" w:themeTint="99"/>
        <w:right w:val="single" w:sz="4" w:space="0" w:color="F9C675" w:themeColor="accent2" w:themeTint="99"/>
        <w:insideH w:val="single" w:sz="4" w:space="0" w:color="F9C675" w:themeColor="accent2" w:themeTint="99"/>
        <w:insideV w:val="single" w:sz="4" w:space="0" w:color="F9C67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CD1" w:themeFill="accent2" w:themeFillTint="33"/>
      </w:tcPr>
    </w:tblStylePr>
    <w:tblStylePr w:type="band1Horz">
      <w:tblPr/>
      <w:tcPr>
        <w:shd w:val="clear" w:color="auto" w:fill="FDECD1" w:themeFill="accent2" w:themeFillTint="33"/>
      </w:tcPr>
    </w:tblStylePr>
    <w:tblStylePr w:type="neCell">
      <w:tblPr/>
      <w:tcPr>
        <w:tcBorders>
          <w:bottom w:val="single" w:sz="4" w:space="0" w:color="F9C675" w:themeColor="accent2" w:themeTint="99"/>
        </w:tcBorders>
      </w:tcPr>
    </w:tblStylePr>
    <w:tblStylePr w:type="nwCell">
      <w:tblPr/>
      <w:tcPr>
        <w:tcBorders>
          <w:bottom w:val="single" w:sz="4" w:space="0" w:color="F9C675" w:themeColor="accent2" w:themeTint="99"/>
        </w:tcBorders>
      </w:tcPr>
    </w:tblStylePr>
    <w:tblStylePr w:type="seCell">
      <w:tblPr/>
      <w:tcPr>
        <w:tcBorders>
          <w:top w:val="single" w:sz="4" w:space="0" w:color="F9C675" w:themeColor="accent2" w:themeTint="99"/>
        </w:tcBorders>
      </w:tcPr>
    </w:tblStylePr>
    <w:tblStylePr w:type="swCell">
      <w:tblPr/>
      <w:tcPr>
        <w:tcBorders>
          <w:top w:val="single" w:sz="4" w:space="0" w:color="F9C675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B57FC7"/>
    <w:pPr>
      <w:spacing w:after="0" w:line="240" w:lineRule="auto"/>
    </w:pPr>
    <w:tblPr>
      <w:tblStyleRowBandSize w:val="1"/>
      <w:tblStyleColBandSize w:val="1"/>
      <w:tblBorders>
        <w:top w:val="single" w:sz="4" w:space="0" w:color="EF9B71" w:themeColor="accent3" w:themeTint="99"/>
        <w:left w:val="single" w:sz="4" w:space="0" w:color="EF9B71" w:themeColor="accent3" w:themeTint="99"/>
        <w:bottom w:val="single" w:sz="4" w:space="0" w:color="EF9B71" w:themeColor="accent3" w:themeTint="99"/>
        <w:right w:val="single" w:sz="4" w:space="0" w:color="EF9B71" w:themeColor="accent3" w:themeTint="99"/>
        <w:insideH w:val="single" w:sz="4" w:space="0" w:color="EF9B71" w:themeColor="accent3" w:themeTint="99"/>
        <w:insideV w:val="single" w:sz="4" w:space="0" w:color="EF9B71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DDCF" w:themeFill="accent3" w:themeFillTint="33"/>
      </w:tcPr>
    </w:tblStylePr>
    <w:tblStylePr w:type="band1Horz">
      <w:tblPr/>
      <w:tcPr>
        <w:shd w:val="clear" w:color="auto" w:fill="F9DDCF" w:themeFill="accent3" w:themeFillTint="33"/>
      </w:tcPr>
    </w:tblStylePr>
    <w:tblStylePr w:type="neCell">
      <w:tblPr/>
      <w:tcPr>
        <w:tcBorders>
          <w:bottom w:val="single" w:sz="4" w:space="0" w:color="EF9B71" w:themeColor="accent3" w:themeTint="99"/>
        </w:tcBorders>
      </w:tcPr>
    </w:tblStylePr>
    <w:tblStylePr w:type="nwCell">
      <w:tblPr/>
      <w:tcPr>
        <w:tcBorders>
          <w:bottom w:val="single" w:sz="4" w:space="0" w:color="EF9B71" w:themeColor="accent3" w:themeTint="99"/>
        </w:tcBorders>
      </w:tcPr>
    </w:tblStylePr>
    <w:tblStylePr w:type="seCell">
      <w:tblPr/>
      <w:tcPr>
        <w:tcBorders>
          <w:top w:val="single" w:sz="4" w:space="0" w:color="EF9B71" w:themeColor="accent3" w:themeTint="99"/>
        </w:tcBorders>
      </w:tcPr>
    </w:tblStylePr>
    <w:tblStylePr w:type="swCell">
      <w:tblPr/>
      <w:tcPr>
        <w:tcBorders>
          <w:top w:val="single" w:sz="4" w:space="0" w:color="EF9B71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B57FC7"/>
    <w:pPr>
      <w:spacing w:after="0" w:line="240" w:lineRule="auto"/>
    </w:pPr>
    <w:tblPr>
      <w:tblStyleRowBandSize w:val="1"/>
      <w:tblStyleColBandSize w:val="1"/>
      <w:tblBorders>
        <w:top w:val="single" w:sz="4" w:space="0" w:color="D6E370" w:themeColor="accent4" w:themeTint="99"/>
        <w:left w:val="single" w:sz="4" w:space="0" w:color="D6E370" w:themeColor="accent4" w:themeTint="99"/>
        <w:bottom w:val="single" w:sz="4" w:space="0" w:color="D6E370" w:themeColor="accent4" w:themeTint="99"/>
        <w:right w:val="single" w:sz="4" w:space="0" w:color="D6E370" w:themeColor="accent4" w:themeTint="99"/>
        <w:insideH w:val="single" w:sz="4" w:space="0" w:color="D6E370" w:themeColor="accent4" w:themeTint="99"/>
        <w:insideV w:val="single" w:sz="4" w:space="0" w:color="D6E37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1F5CF" w:themeFill="accent4" w:themeFillTint="33"/>
      </w:tcPr>
    </w:tblStylePr>
    <w:tblStylePr w:type="band1Horz">
      <w:tblPr/>
      <w:tcPr>
        <w:shd w:val="clear" w:color="auto" w:fill="F1F5CF" w:themeFill="accent4" w:themeFillTint="33"/>
      </w:tcPr>
    </w:tblStylePr>
    <w:tblStylePr w:type="neCell">
      <w:tblPr/>
      <w:tcPr>
        <w:tcBorders>
          <w:bottom w:val="single" w:sz="4" w:space="0" w:color="D6E370" w:themeColor="accent4" w:themeTint="99"/>
        </w:tcBorders>
      </w:tcPr>
    </w:tblStylePr>
    <w:tblStylePr w:type="nwCell">
      <w:tblPr/>
      <w:tcPr>
        <w:tcBorders>
          <w:bottom w:val="single" w:sz="4" w:space="0" w:color="D6E370" w:themeColor="accent4" w:themeTint="99"/>
        </w:tcBorders>
      </w:tcPr>
    </w:tblStylePr>
    <w:tblStylePr w:type="seCell">
      <w:tblPr/>
      <w:tcPr>
        <w:tcBorders>
          <w:top w:val="single" w:sz="4" w:space="0" w:color="D6E370" w:themeColor="accent4" w:themeTint="99"/>
        </w:tcBorders>
      </w:tcPr>
    </w:tblStylePr>
    <w:tblStylePr w:type="swCell">
      <w:tblPr/>
      <w:tcPr>
        <w:tcBorders>
          <w:top w:val="single" w:sz="4" w:space="0" w:color="D6E370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B57FC7"/>
    <w:pPr>
      <w:spacing w:after="0" w:line="240" w:lineRule="auto"/>
    </w:pPr>
    <w:tblPr>
      <w:tblStyleRowBandSize w:val="1"/>
      <w:tblStyleColBandSize w:val="1"/>
      <w:tblBorders>
        <w:top w:val="single" w:sz="4" w:space="0" w:color="E69737" w:themeColor="accent5" w:themeTint="99"/>
        <w:left w:val="single" w:sz="4" w:space="0" w:color="E69737" w:themeColor="accent5" w:themeTint="99"/>
        <w:bottom w:val="single" w:sz="4" w:space="0" w:color="E69737" w:themeColor="accent5" w:themeTint="99"/>
        <w:right w:val="single" w:sz="4" w:space="0" w:color="E69737" w:themeColor="accent5" w:themeTint="99"/>
        <w:insideH w:val="single" w:sz="4" w:space="0" w:color="E69737" w:themeColor="accent5" w:themeTint="99"/>
        <w:insideV w:val="single" w:sz="4" w:space="0" w:color="E6973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DCBC" w:themeFill="accent5" w:themeFillTint="33"/>
      </w:tcPr>
    </w:tblStylePr>
    <w:tblStylePr w:type="band1Horz">
      <w:tblPr/>
      <w:tcPr>
        <w:shd w:val="clear" w:color="auto" w:fill="F7DCBC" w:themeFill="accent5" w:themeFillTint="33"/>
      </w:tcPr>
    </w:tblStylePr>
    <w:tblStylePr w:type="neCell">
      <w:tblPr/>
      <w:tcPr>
        <w:tcBorders>
          <w:bottom w:val="single" w:sz="4" w:space="0" w:color="E69737" w:themeColor="accent5" w:themeTint="99"/>
        </w:tcBorders>
      </w:tcPr>
    </w:tblStylePr>
    <w:tblStylePr w:type="nwCell">
      <w:tblPr/>
      <w:tcPr>
        <w:tcBorders>
          <w:bottom w:val="single" w:sz="4" w:space="0" w:color="E69737" w:themeColor="accent5" w:themeTint="99"/>
        </w:tcBorders>
      </w:tcPr>
    </w:tblStylePr>
    <w:tblStylePr w:type="seCell">
      <w:tblPr/>
      <w:tcPr>
        <w:tcBorders>
          <w:top w:val="single" w:sz="4" w:space="0" w:color="E69737" w:themeColor="accent5" w:themeTint="99"/>
        </w:tcBorders>
      </w:tcPr>
    </w:tblStylePr>
    <w:tblStylePr w:type="swCell">
      <w:tblPr/>
      <w:tcPr>
        <w:tcBorders>
          <w:top w:val="single" w:sz="4" w:space="0" w:color="E69737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B57FC7"/>
    <w:pPr>
      <w:spacing w:after="0" w:line="240" w:lineRule="auto"/>
    </w:pPr>
    <w:tblPr>
      <w:tblStyleRowBandSize w:val="1"/>
      <w:tblStyleColBandSize w:val="1"/>
      <w:tblBorders>
        <w:top w:val="single" w:sz="4" w:space="0" w:color="D65564" w:themeColor="accent6" w:themeTint="99"/>
        <w:left w:val="single" w:sz="4" w:space="0" w:color="D65564" w:themeColor="accent6" w:themeTint="99"/>
        <w:bottom w:val="single" w:sz="4" w:space="0" w:color="D65564" w:themeColor="accent6" w:themeTint="99"/>
        <w:right w:val="single" w:sz="4" w:space="0" w:color="D65564" w:themeColor="accent6" w:themeTint="99"/>
        <w:insideH w:val="single" w:sz="4" w:space="0" w:color="D65564" w:themeColor="accent6" w:themeTint="99"/>
        <w:insideV w:val="single" w:sz="4" w:space="0" w:color="D6556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1C6CB" w:themeFill="accent6" w:themeFillTint="33"/>
      </w:tcPr>
    </w:tblStylePr>
    <w:tblStylePr w:type="band1Horz">
      <w:tblPr/>
      <w:tcPr>
        <w:shd w:val="clear" w:color="auto" w:fill="F1C6CB" w:themeFill="accent6" w:themeFillTint="33"/>
      </w:tcPr>
    </w:tblStylePr>
    <w:tblStylePr w:type="neCell">
      <w:tblPr/>
      <w:tcPr>
        <w:tcBorders>
          <w:bottom w:val="single" w:sz="4" w:space="0" w:color="D65564" w:themeColor="accent6" w:themeTint="99"/>
        </w:tcBorders>
      </w:tcPr>
    </w:tblStylePr>
    <w:tblStylePr w:type="nwCell">
      <w:tblPr/>
      <w:tcPr>
        <w:tcBorders>
          <w:bottom w:val="single" w:sz="4" w:space="0" w:color="D65564" w:themeColor="accent6" w:themeTint="99"/>
        </w:tcBorders>
      </w:tcPr>
    </w:tblStylePr>
    <w:tblStylePr w:type="seCell">
      <w:tblPr/>
      <w:tcPr>
        <w:tcBorders>
          <w:top w:val="single" w:sz="4" w:space="0" w:color="D65564" w:themeColor="accent6" w:themeTint="99"/>
        </w:tcBorders>
      </w:tcPr>
    </w:tblStylePr>
    <w:tblStylePr w:type="swCell">
      <w:tblPr/>
      <w:tcPr>
        <w:tcBorders>
          <w:top w:val="single" w:sz="4" w:space="0" w:color="D6556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B57FC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B57FC7"/>
    <w:pPr>
      <w:spacing w:after="0" w:line="240" w:lineRule="auto"/>
    </w:pPr>
    <w:tblPr>
      <w:tblStyleRowBandSize w:val="1"/>
      <w:tblStyleColBandSize w:val="1"/>
      <w:tblBorders>
        <w:top w:val="single" w:sz="4" w:space="0" w:color="F48C86" w:themeColor="accent1" w:themeTint="99"/>
        <w:left w:val="single" w:sz="4" w:space="0" w:color="F48C86" w:themeColor="accent1" w:themeTint="99"/>
        <w:bottom w:val="single" w:sz="4" w:space="0" w:color="F48C86" w:themeColor="accent1" w:themeTint="99"/>
        <w:right w:val="single" w:sz="4" w:space="0" w:color="F48C86" w:themeColor="accent1" w:themeTint="99"/>
        <w:insideH w:val="single" w:sz="4" w:space="0" w:color="F48C86" w:themeColor="accent1" w:themeTint="99"/>
        <w:insideV w:val="single" w:sz="4" w:space="0" w:color="F48C86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4136" w:themeColor="accent1"/>
          <w:left w:val="single" w:sz="4" w:space="0" w:color="ED4136" w:themeColor="accent1"/>
          <w:bottom w:val="single" w:sz="4" w:space="0" w:color="ED4136" w:themeColor="accent1"/>
          <w:right w:val="single" w:sz="4" w:space="0" w:color="ED4136" w:themeColor="accent1"/>
          <w:insideH w:val="nil"/>
          <w:insideV w:val="nil"/>
        </w:tcBorders>
        <w:shd w:val="clear" w:color="auto" w:fill="ED4136" w:themeFill="accent1"/>
      </w:tcPr>
    </w:tblStylePr>
    <w:tblStylePr w:type="lastRow">
      <w:rPr>
        <w:b/>
        <w:bCs/>
      </w:rPr>
      <w:tblPr/>
      <w:tcPr>
        <w:tcBorders>
          <w:top w:val="double" w:sz="4" w:space="0" w:color="ED413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8D6" w:themeFill="accent1" w:themeFillTint="33"/>
      </w:tcPr>
    </w:tblStylePr>
    <w:tblStylePr w:type="band1Horz">
      <w:tblPr/>
      <w:tcPr>
        <w:shd w:val="clear" w:color="auto" w:fill="FBD8D6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B57FC7"/>
    <w:pPr>
      <w:spacing w:after="0" w:line="240" w:lineRule="auto"/>
    </w:pPr>
    <w:tblPr>
      <w:tblStyleRowBandSize w:val="1"/>
      <w:tblStyleColBandSize w:val="1"/>
      <w:tblBorders>
        <w:top w:val="single" w:sz="4" w:space="0" w:color="F9C675" w:themeColor="accent2" w:themeTint="99"/>
        <w:left w:val="single" w:sz="4" w:space="0" w:color="F9C675" w:themeColor="accent2" w:themeTint="99"/>
        <w:bottom w:val="single" w:sz="4" w:space="0" w:color="F9C675" w:themeColor="accent2" w:themeTint="99"/>
        <w:right w:val="single" w:sz="4" w:space="0" w:color="F9C675" w:themeColor="accent2" w:themeTint="99"/>
        <w:insideH w:val="single" w:sz="4" w:space="0" w:color="F9C675" w:themeColor="accent2" w:themeTint="99"/>
        <w:insideV w:val="single" w:sz="4" w:space="0" w:color="F9C67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5A219" w:themeColor="accent2"/>
          <w:left w:val="single" w:sz="4" w:space="0" w:color="F5A219" w:themeColor="accent2"/>
          <w:bottom w:val="single" w:sz="4" w:space="0" w:color="F5A219" w:themeColor="accent2"/>
          <w:right w:val="single" w:sz="4" w:space="0" w:color="F5A219" w:themeColor="accent2"/>
          <w:insideH w:val="nil"/>
          <w:insideV w:val="nil"/>
        </w:tcBorders>
        <w:shd w:val="clear" w:color="auto" w:fill="F5A219" w:themeFill="accent2"/>
      </w:tcPr>
    </w:tblStylePr>
    <w:tblStylePr w:type="lastRow">
      <w:rPr>
        <w:b/>
        <w:bCs/>
      </w:rPr>
      <w:tblPr/>
      <w:tcPr>
        <w:tcBorders>
          <w:top w:val="double" w:sz="4" w:space="0" w:color="F5A219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1" w:themeFill="accent2" w:themeFillTint="33"/>
      </w:tcPr>
    </w:tblStylePr>
    <w:tblStylePr w:type="band1Horz">
      <w:tblPr/>
      <w:tcPr>
        <w:shd w:val="clear" w:color="auto" w:fill="FDECD1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B57FC7"/>
    <w:pPr>
      <w:spacing w:after="0" w:line="240" w:lineRule="auto"/>
    </w:pPr>
    <w:tblPr>
      <w:tblStyleRowBandSize w:val="1"/>
      <w:tblStyleColBandSize w:val="1"/>
      <w:tblBorders>
        <w:top w:val="single" w:sz="4" w:space="0" w:color="EF9B71" w:themeColor="accent3" w:themeTint="99"/>
        <w:left w:val="single" w:sz="4" w:space="0" w:color="EF9B71" w:themeColor="accent3" w:themeTint="99"/>
        <w:bottom w:val="single" w:sz="4" w:space="0" w:color="EF9B71" w:themeColor="accent3" w:themeTint="99"/>
        <w:right w:val="single" w:sz="4" w:space="0" w:color="EF9B71" w:themeColor="accent3" w:themeTint="99"/>
        <w:insideH w:val="single" w:sz="4" w:space="0" w:color="EF9B71" w:themeColor="accent3" w:themeTint="99"/>
        <w:insideV w:val="single" w:sz="4" w:space="0" w:color="EF9B71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E5B19" w:themeColor="accent3"/>
          <w:left w:val="single" w:sz="4" w:space="0" w:color="DE5B19" w:themeColor="accent3"/>
          <w:bottom w:val="single" w:sz="4" w:space="0" w:color="DE5B19" w:themeColor="accent3"/>
          <w:right w:val="single" w:sz="4" w:space="0" w:color="DE5B19" w:themeColor="accent3"/>
          <w:insideH w:val="nil"/>
          <w:insideV w:val="nil"/>
        </w:tcBorders>
        <w:shd w:val="clear" w:color="auto" w:fill="DE5B19" w:themeFill="accent3"/>
      </w:tcPr>
    </w:tblStylePr>
    <w:tblStylePr w:type="lastRow">
      <w:rPr>
        <w:b/>
        <w:bCs/>
      </w:rPr>
      <w:tblPr/>
      <w:tcPr>
        <w:tcBorders>
          <w:top w:val="double" w:sz="4" w:space="0" w:color="DE5B1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DCF" w:themeFill="accent3" w:themeFillTint="33"/>
      </w:tcPr>
    </w:tblStylePr>
    <w:tblStylePr w:type="band1Horz">
      <w:tblPr/>
      <w:tcPr>
        <w:shd w:val="clear" w:color="auto" w:fill="F9DDCF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B57FC7"/>
    <w:pPr>
      <w:spacing w:after="0" w:line="240" w:lineRule="auto"/>
    </w:pPr>
    <w:tblPr>
      <w:tblStyleRowBandSize w:val="1"/>
      <w:tblStyleColBandSize w:val="1"/>
      <w:tblBorders>
        <w:top w:val="single" w:sz="4" w:space="0" w:color="D6E370" w:themeColor="accent4" w:themeTint="99"/>
        <w:left w:val="single" w:sz="4" w:space="0" w:color="D6E370" w:themeColor="accent4" w:themeTint="99"/>
        <w:bottom w:val="single" w:sz="4" w:space="0" w:color="D6E370" w:themeColor="accent4" w:themeTint="99"/>
        <w:right w:val="single" w:sz="4" w:space="0" w:color="D6E370" w:themeColor="accent4" w:themeTint="99"/>
        <w:insideH w:val="single" w:sz="4" w:space="0" w:color="D6E370" w:themeColor="accent4" w:themeTint="99"/>
        <w:insideV w:val="single" w:sz="4" w:space="0" w:color="D6E37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CBC25" w:themeColor="accent4"/>
          <w:left w:val="single" w:sz="4" w:space="0" w:color="ACBC25" w:themeColor="accent4"/>
          <w:bottom w:val="single" w:sz="4" w:space="0" w:color="ACBC25" w:themeColor="accent4"/>
          <w:right w:val="single" w:sz="4" w:space="0" w:color="ACBC25" w:themeColor="accent4"/>
          <w:insideH w:val="nil"/>
          <w:insideV w:val="nil"/>
        </w:tcBorders>
        <w:shd w:val="clear" w:color="auto" w:fill="ACBC25" w:themeFill="accent4"/>
      </w:tcPr>
    </w:tblStylePr>
    <w:tblStylePr w:type="lastRow">
      <w:rPr>
        <w:b/>
        <w:bCs/>
      </w:rPr>
      <w:tblPr/>
      <w:tcPr>
        <w:tcBorders>
          <w:top w:val="double" w:sz="4" w:space="0" w:color="ACBC2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5CF" w:themeFill="accent4" w:themeFillTint="33"/>
      </w:tcPr>
    </w:tblStylePr>
    <w:tblStylePr w:type="band1Horz">
      <w:tblPr/>
      <w:tcPr>
        <w:shd w:val="clear" w:color="auto" w:fill="F1F5CF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B57FC7"/>
    <w:pPr>
      <w:spacing w:after="0" w:line="240" w:lineRule="auto"/>
    </w:pPr>
    <w:tblPr>
      <w:tblStyleRowBandSize w:val="1"/>
      <w:tblStyleColBandSize w:val="1"/>
      <w:tblBorders>
        <w:top w:val="single" w:sz="4" w:space="0" w:color="E69737" w:themeColor="accent5" w:themeTint="99"/>
        <w:left w:val="single" w:sz="4" w:space="0" w:color="E69737" w:themeColor="accent5" w:themeTint="99"/>
        <w:bottom w:val="single" w:sz="4" w:space="0" w:color="E69737" w:themeColor="accent5" w:themeTint="99"/>
        <w:right w:val="single" w:sz="4" w:space="0" w:color="E69737" w:themeColor="accent5" w:themeTint="99"/>
        <w:insideH w:val="single" w:sz="4" w:space="0" w:color="E69737" w:themeColor="accent5" w:themeTint="99"/>
        <w:insideV w:val="single" w:sz="4" w:space="0" w:color="E6973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4A0F" w:themeColor="accent5"/>
          <w:left w:val="single" w:sz="4" w:space="0" w:color="7B4A0F" w:themeColor="accent5"/>
          <w:bottom w:val="single" w:sz="4" w:space="0" w:color="7B4A0F" w:themeColor="accent5"/>
          <w:right w:val="single" w:sz="4" w:space="0" w:color="7B4A0F" w:themeColor="accent5"/>
          <w:insideH w:val="nil"/>
          <w:insideV w:val="nil"/>
        </w:tcBorders>
        <w:shd w:val="clear" w:color="auto" w:fill="7B4A0F" w:themeFill="accent5"/>
      </w:tcPr>
    </w:tblStylePr>
    <w:tblStylePr w:type="lastRow">
      <w:rPr>
        <w:b/>
        <w:bCs/>
      </w:rPr>
      <w:tblPr/>
      <w:tcPr>
        <w:tcBorders>
          <w:top w:val="double" w:sz="4" w:space="0" w:color="7B4A0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DCBC" w:themeFill="accent5" w:themeFillTint="33"/>
      </w:tcPr>
    </w:tblStylePr>
    <w:tblStylePr w:type="band1Horz">
      <w:tblPr/>
      <w:tcPr>
        <w:shd w:val="clear" w:color="auto" w:fill="F7DCBC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B57FC7"/>
    <w:pPr>
      <w:spacing w:after="0" w:line="240" w:lineRule="auto"/>
    </w:pPr>
    <w:tblPr>
      <w:tblStyleRowBandSize w:val="1"/>
      <w:tblStyleColBandSize w:val="1"/>
      <w:tblBorders>
        <w:top w:val="single" w:sz="4" w:space="0" w:color="D65564" w:themeColor="accent6" w:themeTint="99"/>
        <w:left w:val="single" w:sz="4" w:space="0" w:color="D65564" w:themeColor="accent6" w:themeTint="99"/>
        <w:bottom w:val="single" w:sz="4" w:space="0" w:color="D65564" w:themeColor="accent6" w:themeTint="99"/>
        <w:right w:val="single" w:sz="4" w:space="0" w:color="D65564" w:themeColor="accent6" w:themeTint="99"/>
        <w:insideH w:val="single" w:sz="4" w:space="0" w:color="D65564" w:themeColor="accent6" w:themeTint="99"/>
        <w:insideV w:val="single" w:sz="4" w:space="0" w:color="D6556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1F2B" w:themeColor="accent6"/>
          <w:left w:val="single" w:sz="4" w:space="0" w:color="801F2B" w:themeColor="accent6"/>
          <w:bottom w:val="single" w:sz="4" w:space="0" w:color="801F2B" w:themeColor="accent6"/>
          <w:right w:val="single" w:sz="4" w:space="0" w:color="801F2B" w:themeColor="accent6"/>
          <w:insideH w:val="nil"/>
          <w:insideV w:val="nil"/>
        </w:tcBorders>
        <w:shd w:val="clear" w:color="auto" w:fill="801F2B" w:themeFill="accent6"/>
      </w:tcPr>
    </w:tblStylePr>
    <w:tblStylePr w:type="lastRow">
      <w:rPr>
        <w:b/>
        <w:bCs/>
      </w:rPr>
      <w:tblPr/>
      <w:tcPr>
        <w:tcBorders>
          <w:top w:val="double" w:sz="4" w:space="0" w:color="801F2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C6CB" w:themeFill="accent6" w:themeFillTint="33"/>
      </w:tcPr>
    </w:tblStylePr>
    <w:tblStylePr w:type="band1Horz">
      <w:tblPr/>
      <w:tcPr>
        <w:shd w:val="clear" w:color="auto" w:fill="F1C6C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B57FC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B57FC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D8D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4136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4136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4136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4136" w:themeFill="accent1"/>
      </w:tcPr>
    </w:tblStylePr>
    <w:tblStylePr w:type="band1Vert">
      <w:tblPr/>
      <w:tcPr>
        <w:shd w:val="clear" w:color="auto" w:fill="F7B2AE" w:themeFill="accent1" w:themeFillTint="66"/>
      </w:tcPr>
    </w:tblStylePr>
    <w:tblStylePr w:type="band1Horz">
      <w:tblPr/>
      <w:tcPr>
        <w:shd w:val="clear" w:color="auto" w:fill="F7B2AE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B57FC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CD1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5A219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5A219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5A219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5A219" w:themeFill="accent2"/>
      </w:tcPr>
    </w:tblStylePr>
    <w:tblStylePr w:type="band1Vert">
      <w:tblPr/>
      <w:tcPr>
        <w:shd w:val="clear" w:color="auto" w:fill="FBD9A3" w:themeFill="accent2" w:themeFillTint="66"/>
      </w:tcPr>
    </w:tblStylePr>
    <w:tblStylePr w:type="band1Horz">
      <w:tblPr/>
      <w:tcPr>
        <w:shd w:val="clear" w:color="auto" w:fill="FBD9A3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B57FC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DDC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E5B1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E5B1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E5B1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E5B19" w:themeFill="accent3"/>
      </w:tcPr>
    </w:tblStylePr>
    <w:tblStylePr w:type="band1Vert">
      <w:tblPr/>
      <w:tcPr>
        <w:shd w:val="clear" w:color="auto" w:fill="F4BCA0" w:themeFill="accent3" w:themeFillTint="66"/>
      </w:tcPr>
    </w:tblStylePr>
    <w:tblStylePr w:type="band1Horz">
      <w:tblPr/>
      <w:tcPr>
        <w:shd w:val="clear" w:color="auto" w:fill="F4BCA0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B57FC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5C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CBC2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CBC2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CBC2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CBC25" w:themeFill="accent4"/>
      </w:tcPr>
    </w:tblStylePr>
    <w:tblStylePr w:type="band1Vert">
      <w:tblPr/>
      <w:tcPr>
        <w:shd w:val="clear" w:color="auto" w:fill="E3EC9F" w:themeFill="accent4" w:themeFillTint="66"/>
      </w:tcPr>
    </w:tblStylePr>
    <w:tblStylePr w:type="band1Horz">
      <w:tblPr/>
      <w:tcPr>
        <w:shd w:val="clear" w:color="auto" w:fill="E3EC9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B57FC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DCBC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4A0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4A0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B4A0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B4A0F" w:themeFill="accent5"/>
      </w:tcPr>
    </w:tblStylePr>
    <w:tblStylePr w:type="band1Vert">
      <w:tblPr/>
      <w:tcPr>
        <w:shd w:val="clear" w:color="auto" w:fill="EEB97A" w:themeFill="accent5" w:themeFillTint="66"/>
      </w:tcPr>
    </w:tblStylePr>
    <w:tblStylePr w:type="band1Horz">
      <w:tblPr/>
      <w:tcPr>
        <w:shd w:val="clear" w:color="auto" w:fill="EEB97A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B57FC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C6C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1F2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1F2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1F2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1F2B" w:themeFill="accent6"/>
      </w:tcPr>
    </w:tblStylePr>
    <w:tblStylePr w:type="band1Vert">
      <w:tblPr/>
      <w:tcPr>
        <w:shd w:val="clear" w:color="auto" w:fill="E38D98" w:themeFill="accent6" w:themeFillTint="66"/>
      </w:tcPr>
    </w:tblStylePr>
    <w:tblStylePr w:type="band1Horz">
      <w:tblPr/>
      <w:tcPr>
        <w:shd w:val="clear" w:color="auto" w:fill="E38D98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B57FC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B57FC7"/>
    <w:pPr>
      <w:spacing w:after="0" w:line="240" w:lineRule="auto"/>
    </w:pPr>
    <w:rPr>
      <w:color w:val="C71C12" w:themeColor="accent1" w:themeShade="BF"/>
    </w:rPr>
    <w:tblPr>
      <w:tblStyleRowBandSize w:val="1"/>
      <w:tblStyleColBandSize w:val="1"/>
      <w:tblBorders>
        <w:top w:val="single" w:sz="4" w:space="0" w:color="F48C86" w:themeColor="accent1" w:themeTint="99"/>
        <w:left w:val="single" w:sz="4" w:space="0" w:color="F48C86" w:themeColor="accent1" w:themeTint="99"/>
        <w:bottom w:val="single" w:sz="4" w:space="0" w:color="F48C86" w:themeColor="accent1" w:themeTint="99"/>
        <w:right w:val="single" w:sz="4" w:space="0" w:color="F48C86" w:themeColor="accent1" w:themeTint="99"/>
        <w:insideH w:val="single" w:sz="4" w:space="0" w:color="F48C86" w:themeColor="accent1" w:themeTint="99"/>
        <w:insideV w:val="single" w:sz="4" w:space="0" w:color="F48C86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48C86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8C8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8D6" w:themeFill="accent1" w:themeFillTint="33"/>
      </w:tcPr>
    </w:tblStylePr>
    <w:tblStylePr w:type="band1Horz">
      <w:tblPr/>
      <w:tcPr>
        <w:shd w:val="clear" w:color="auto" w:fill="FBD8D6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B57FC7"/>
    <w:pPr>
      <w:spacing w:after="0" w:line="240" w:lineRule="auto"/>
    </w:pPr>
    <w:rPr>
      <w:color w:val="C17B08" w:themeColor="accent2" w:themeShade="BF"/>
    </w:rPr>
    <w:tblPr>
      <w:tblStyleRowBandSize w:val="1"/>
      <w:tblStyleColBandSize w:val="1"/>
      <w:tblBorders>
        <w:top w:val="single" w:sz="4" w:space="0" w:color="F9C675" w:themeColor="accent2" w:themeTint="99"/>
        <w:left w:val="single" w:sz="4" w:space="0" w:color="F9C675" w:themeColor="accent2" w:themeTint="99"/>
        <w:bottom w:val="single" w:sz="4" w:space="0" w:color="F9C675" w:themeColor="accent2" w:themeTint="99"/>
        <w:right w:val="single" w:sz="4" w:space="0" w:color="F9C675" w:themeColor="accent2" w:themeTint="99"/>
        <w:insideH w:val="single" w:sz="4" w:space="0" w:color="F9C675" w:themeColor="accent2" w:themeTint="99"/>
        <w:insideV w:val="single" w:sz="4" w:space="0" w:color="F9C67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9C67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9C67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1" w:themeFill="accent2" w:themeFillTint="33"/>
      </w:tcPr>
    </w:tblStylePr>
    <w:tblStylePr w:type="band1Horz">
      <w:tblPr/>
      <w:tcPr>
        <w:shd w:val="clear" w:color="auto" w:fill="FDECD1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B57FC7"/>
    <w:pPr>
      <w:spacing w:after="0" w:line="240" w:lineRule="auto"/>
    </w:pPr>
    <w:rPr>
      <w:color w:val="A64312" w:themeColor="accent3" w:themeShade="BF"/>
    </w:rPr>
    <w:tblPr>
      <w:tblStyleRowBandSize w:val="1"/>
      <w:tblStyleColBandSize w:val="1"/>
      <w:tblBorders>
        <w:top w:val="single" w:sz="4" w:space="0" w:color="EF9B71" w:themeColor="accent3" w:themeTint="99"/>
        <w:left w:val="single" w:sz="4" w:space="0" w:color="EF9B71" w:themeColor="accent3" w:themeTint="99"/>
        <w:bottom w:val="single" w:sz="4" w:space="0" w:color="EF9B71" w:themeColor="accent3" w:themeTint="99"/>
        <w:right w:val="single" w:sz="4" w:space="0" w:color="EF9B71" w:themeColor="accent3" w:themeTint="99"/>
        <w:insideH w:val="single" w:sz="4" w:space="0" w:color="EF9B71" w:themeColor="accent3" w:themeTint="99"/>
        <w:insideV w:val="single" w:sz="4" w:space="0" w:color="EF9B71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F9B71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F9B71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DCF" w:themeFill="accent3" w:themeFillTint="33"/>
      </w:tcPr>
    </w:tblStylePr>
    <w:tblStylePr w:type="band1Horz">
      <w:tblPr/>
      <w:tcPr>
        <w:shd w:val="clear" w:color="auto" w:fill="F9DDCF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B57FC7"/>
    <w:pPr>
      <w:spacing w:after="0" w:line="240" w:lineRule="auto"/>
    </w:pPr>
    <w:rPr>
      <w:color w:val="808C1B" w:themeColor="accent4" w:themeShade="BF"/>
    </w:rPr>
    <w:tblPr>
      <w:tblStyleRowBandSize w:val="1"/>
      <w:tblStyleColBandSize w:val="1"/>
      <w:tblBorders>
        <w:top w:val="single" w:sz="4" w:space="0" w:color="D6E370" w:themeColor="accent4" w:themeTint="99"/>
        <w:left w:val="single" w:sz="4" w:space="0" w:color="D6E370" w:themeColor="accent4" w:themeTint="99"/>
        <w:bottom w:val="single" w:sz="4" w:space="0" w:color="D6E370" w:themeColor="accent4" w:themeTint="99"/>
        <w:right w:val="single" w:sz="4" w:space="0" w:color="D6E370" w:themeColor="accent4" w:themeTint="99"/>
        <w:insideH w:val="single" w:sz="4" w:space="0" w:color="D6E370" w:themeColor="accent4" w:themeTint="99"/>
        <w:insideV w:val="single" w:sz="4" w:space="0" w:color="D6E370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6E37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6E37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5CF" w:themeFill="accent4" w:themeFillTint="33"/>
      </w:tcPr>
    </w:tblStylePr>
    <w:tblStylePr w:type="band1Horz">
      <w:tblPr/>
      <w:tcPr>
        <w:shd w:val="clear" w:color="auto" w:fill="F1F5CF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B57FC7"/>
    <w:pPr>
      <w:spacing w:after="0" w:line="240" w:lineRule="auto"/>
    </w:pPr>
    <w:rPr>
      <w:color w:val="5C370B" w:themeColor="accent5" w:themeShade="BF"/>
    </w:rPr>
    <w:tblPr>
      <w:tblStyleRowBandSize w:val="1"/>
      <w:tblStyleColBandSize w:val="1"/>
      <w:tblBorders>
        <w:top w:val="single" w:sz="4" w:space="0" w:color="E69737" w:themeColor="accent5" w:themeTint="99"/>
        <w:left w:val="single" w:sz="4" w:space="0" w:color="E69737" w:themeColor="accent5" w:themeTint="99"/>
        <w:bottom w:val="single" w:sz="4" w:space="0" w:color="E69737" w:themeColor="accent5" w:themeTint="99"/>
        <w:right w:val="single" w:sz="4" w:space="0" w:color="E69737" w:themeColor="accent5" w:themeTint="99"/>
        <w:insideH w:val="single" w:sz="4" w:space="0" w:color="E69737" w:themeColor="accent5" w:themeTint="99"/>
        <w:insideV w:val="single" w:sz="4" w:space="0" w:color="E69737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E6973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6973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DCBC" w:themeFill="accent5" w:themeFillTint="33"/>
      </w:tcPr>
    </w:tblStylePr>
    <w:tblStylePr w:type="band1Horz">
      <w:tblPr/>
      <w:tcPr>
        <w:shd w:val="clear" w:color="auto" w:fill="F7DCBC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B57FC7"/>
    <w:pPr>
      <w:spacing w:after="0" w:line="240" w:lineRule="auto"/>
    </w:pPr>
    <w:rPr>
      <w:color w:val="5F1720" w:themeColor="accent6" w:themeShade="BF"/>
    </w:rPr>
    <w:tblPr>
      <w:tblStyleRowBandSize w:val="1"/>
      <w:tblStyleColBandSize w:val="1"/>
      <w:tblBorders>
        <w:top w:val="single" w:sz="4" w:space="0" w:color="D65564" w:themeColor="accent6" w:themeTint="99"/>
        <w:left w:val="single" w:sz="4" w:space="0" w:color="D65564" w:themeColor="accent6" w:themeTint="99"/>
        <w:bottom w:val="single" w:sz="4" w:space="0" w:color="D65564" w:themeColor="accent6" w:themeTint="99"/>
        <w:right w:val="single" w:sz="4" w:space="0" w:color="D65564" w:themeColor="accent6" w:themeTint="99"/>
        <w:insideH w:val="single" w:sz="4" w:space="0" w:color="D65564" w:themeColor="accent6" w:themeTint="99"/>
        <w:insideV w:val="single" w:sz="4" w:space="0" w:color="D6556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D6556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6556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C6CB" w:themeFill="accent6" w:themeFillTint="33"/>
      </w:tcPr>
    </w:tblStylePr>
    <w:tblStylePr w:type="band1Horz">
      <w:tblPr/>
      <w:tcPr>
        <w:shd w:val="clear" w:color="auto" w:fill="F1C6C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B57FC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B57FC7"/>
    <w:pPr>
      <w:spacing w:after="0" w:line="240" w:lineRule="auto"/>
    </w:pPr>
    <w:rPr>
      <w:color w:val="C71C12" w:themeColor="accent1" w:themeShade="BF"/>
    </w:rPr>
    <w:tblPr>
      <w:tblStyleRowBandSize w:val="1"/>
      <w:tblStyleColBandSize w:val="1"/>
      <w:tblBorders>
        <w:top w:val="single" w:sz="4" w:space="0" w:color="F48C86" w:themeColor="accent1" w:themeTint="99"/>
        <w:left w:val="single" w:sz="4" w:space="0" w:color="F48C86" w:themeColor="accent1" w:themeTint="99"/>
        <w:bottom w:val="single" w:sz="4" w:space="0" w:color="F48C86" w:themeColor="accent1" w:themeTint="99"/>
        <w:right w:val="single" w:sz="4" w:space="0" w:color="F48C86" w:themeColor="accent1" w:themeTint="99"/>
        <w:insideH w:val="single" w:sz="4" w:space="0" w:color="F48C86" w:themeColor="accent1" w:themeTint="99"/>
        <w:insideV w:val="single" w:sz="4" w:space="0" w:color="F48C86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D8D6" w:themeFill="accent1" w:themeFillTint="33"/>
      </w:tcPr>
    </w:tblStylePr>
    <w:tblStylePr w:type="band1Horz">
      <w:tblPr/>
      <w:tcPr>
        <w:shd w:val="clear" w:color="auto" w:fill="FBD8D6" w:themeFill="accent1" w:themeFillTint="33"/>
      </w:tcPr>
    </w:tblStylePr>
    <w:tblStylePr w:type="neCell">
      <w:tblPr/>
      <w:tcPr>
        <w:tcBorders>
          <w:bottom w:val="single" w:sz="4" w:space="0" w:color="F48C86" w:themeColor="accent1" w:themeTint="99"/>
        </w:tcBorders>
      </w:tcPr>
    </w:tblStylePr>
    <w:tblStylePr w:type="nwCell">
      <w:tblPr/>
      <w:tcPr>
        <w:tcBorders>
          <w:bottom w:val="single" w:sz="4" w:space="0" w:color="F48C86" w:themeColor="accent1" w:themeTint="99"/>
        </w:tcBorders>
      </w:tcPr>
    </w:tblStylePr>
    <w:tblStylePr w:type="seCell">
      <w:tblPr/>
      <w:tcPr>
        <w:tcBorders>
          <w:top w:val="single" w:sz="4" w:space="0" w:color="F48C86" w:themeColor="accent1" w:themeTint="99"/>
        </w:tcBorders>
      </w:tcPr>
    </w:tblStylePr>
    <w:tblStylePr w:type="swCell">
      <w:tblPr/>
      <w:tcPr>
        <w:tcBorders>
          <w:top w:val="single" w:sz="4" w:space="0" w:color="F48C86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B57FC7"/>
    <w:pPr>
      <w:spacing w:after="0" w:line="240" w:lineRule="auto"/>
    </w:pPr>
    <w:rPr>
      <w:color w:val="C17B08" w:themeColor="accent2" w:themeShade="BF"/>
    </w:rPr>
    <w:tblPr>
      <w:tblStyleRowBandSize w:val="1"/>
      <w:tblStyleColBandSize w:val="1"/>
      <w:tblBorders>
        <w:top w:val="single" w:sz="4" w:space="0" w:color="F9C675" w:themeColor="accent2" w:themeTint="99"/>
        <w:left w:val="single" w:sz="4" w:space="0" w:color="F9C675" w:themeColor="accent2" w:themeTint="99"/>
        <w:bottom w:val="single" w:sz="4" w:space="0" w:color="F9C675" w:themeColor="accent2" w:themeTint="99"/>
        <w:right w:val="single" w:sz="4" w:space="0" w:color="F9C675" w:themeColor="accent2" w:themeTint="99"/>
        <w:insideH w:val="single" w:sz="4" w:space="0" w:color="F9C675" w:themeColor="accent2" w:themeTint="99"/>
        <w:insideV w:val="single" w:sz="4" w:space="0" w:color="F9C67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CD1" w:themeFill="accent2" w:themeFillTint="33"/>
      </w:tcPr>
    </w:tblStylePr>
    <w:tblStylePr w:type="band1Horz">
      <w:tblPr/>
      <w:tcPr>
        <w:shd w:val="clear" w:color="auto" w:fill="FDECD1" w:themeFill="accent2" w:themeFillTint="33"/>
      </w:tcPr>
    </w:tblStylePr>
    <w:tblStylePr w:type="neCell">
      <w:tblPr/>
      <w:tcPr>
        <w:tcBorders>
          <w:bottom w:val="single" w:sz="4" w:space="0" w:color="F9C675" w:themeColor="accent2" w:themeTint="99"/>
        </w:tcBorders>
      </w:tcPr>
    </w:tblStylePr>
    <w:tblStylePr w:type="nwCell">
      <w:tblPr/>
      <w:tcPr>
        <w:tcBorders>
          <w:bottom w:val="single" w:sz="4" w:space="0" w:color="F9C675" w:themeColor="accent2" w:themeTint="99"/>
        </w:tcBorders>
      </w:tcPr>
    </w:tblStylePr>
    <w:tblStylePr w:type="seCell">
      <w:tblPr/>
      <w:tcPr>
        <w:tcBorders>
          <w:top w:val="single" w:sz="4" w:space="0" w:color="F9C675" w:themeColor="accent2" w:themeTint="99"/>
        </w:tcBorders>
      </w:tcPr>
    </w:tblStylePr>
    <w:tblStylePr w:type="swCell">
      <w:tblPr/>
      <w:tcPr>
        <w:tcBorders>
          <w:top w:val="single" w:sz="4" w:space="0" w:color="F9C675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B57FC7"/>
    <w:pPr>
      <w:spacing w:after="0" w:line="240" w:lineRule="auto"/>
    </w:pPr>
    <w:rPr>
      <w:color w:val="A64312" w:themeColor="accent3" w:themeShade="BF"/>
    </w:rPr>
    <w:tblPr>
      <w:tblStyleRowBandSize w:val="1"/>
      <w:tblStyleColBandSize w:val="1"/>
      <w:tblBorders>
        <w:top w:val="single" w:sz="4" w:space="0" w:color="EF9B71" w:themeColor="accent3" w:themeTint="99"/>
        <w:left w:val="single" w:sz="4" w:space="0" w:color="EF9B71" w:themeColor="accent3" w:themeTint="99"/>
        <w:bottom w:val="single" w:sz="4" w:space="0" w:color="EF9B71" w:themeColor="accent3" w:themeTint="99"/>
        <w:right w:val="single" w:sz="4" w:space="0" w:color="EF9B71" w:themeColor="accent3" w:themeTint="99"/>
        <w:insideH w:val="single" w:sz="4" w:space="0" w:color="EF9B71" w:themeColor="accent3" w:themeTint="99"/>
        <w:insideV w:val="single" w:sz="4" w:space="0" w:color="EF9B71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DDCF" w:themeFill="accent3" w:themeFillTint="33"/>
      </w:tcPr>
    </w:tblStylePr>
    <w:tblStylePr w:type="band1Horz">
      <w:tblPr/>
      <w:tcPr>
        <w:shd w:val="clear" w:color="auto" w:fill="F9DDCF" w:themeFill="accent3" w:themeFillTint="33"/>
      </w:tcPr>
    </w:tblStylePr>
    <w:tblStylePr w:type="neCell">
      <w:tblPr/>
      <w:tcPr>
        <w:tcBorders>
          <w:bottom w:val="single" w:sz="4" w:space="0" w:color="EF9B71" w:themeColor="accent3" w:themeTint="99"/>
        </w:tcBorders>
      </w:tcPr>
    </w:tblStylePr>
    <w:tblStylePr w:type="nwCell">
      <w:tblPr/>
      <w:tcPr>
        <w:tcBorders>
          <w:bottom w:val="single" w:sz="4" w:space="0" w:color="EF9B71" w:themeColor="accent3" w:themeTint="99"/>
        </w:tcBorders>
      </w:tcPr>
    </w:tblStylePr>
    <w:tblStylePr w:type="seCell">
      <w:tblPr/>
      <w:tcPr>
        <w:tcBorders>
          <w:top w:val="single" w:sz="4" w:space="0" w:color="EF9B71" w:themeColor="accent3" w:themeTint="99"/>
        </w:tcBorders>
      </w:tcPr>
    </w:tblStylePr>
    <w:tblStylePr w:type="swCell">
      <w:tblPr/>
      <w:tcPr>
        <w:tcBorders>
          <w:top w:val="single" w:sz="4" w:space="0" w:color="EF9B71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B57FC7"/>
    <w:pPr>
      <w:spacing w:after="0" w:line="240" w:lineRule="auto"/>
    </w:pPr>
    <w:rPr>
      <w:color w:val="808C1B" w:themeColor="accent4" w:themeShade="BF"/>
    </w:rPr>
    <w:tblPr>
      <w:tblStyleRowBandSize w:val="1"/>
      <w:tblStyleColBandSize w:val="1"/>
      <w:tblBorders>
        <w:top w:val="single" w:sz="4" w:space="0" w:color="D6E370" w:themeColor="accent4" w:themeTint="99"/>
        <w:left w:val="single" w:sz="4" w:space="0" w:color="D6E370" w:themeColor="accent4" w:themeTint="99"/>
        <w:bottom w:val="single" w:sz="4" w:space="0" w:color="D6E370" w:themeColor="accent4" w:themeTint="99"/>
        <w:right w:val="single" w:sz="4" w:space="0" w:color="D6E370" w:themeColor="accent4" w:themeTint="99"/>
        <w:insideH w:val="single" w:sz="4" w:space="0" w:color="D6E370" w:themeColor="accent4" w:themeTint="99"/>
        <w:insideV w:val="single" w:sz="4" w:space="0" w:color="D6E37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1F5CF" w:themeFill="accent4" w:themeFillTint="33"/>
      </w:tcPr>
    </w:tblStylePr>
    <w:tblStylePr w:type="band1Horz">
      <w:tblPr/>
      <w:tcPr>
        <w:shd w:val="clear" w:color="auto" w:fill="F1F5CF" w:themeFill="accent4" w:themeFillTint="33"/>
      </w:tcPr>
    </w:tblStylePr>
    <w:tblStylePr w:type="neCell">
      <w:tblPr/>
      <w:tcPr>
        <w:tcBorders>
          <w:bottom w:val="single" w:sz="4" w:space="0" w:color="D6E370" w:themeColor="accent4" w:themeTint="99"/>
        </w:tcBorders>
      </w:tcPr>
    </w:tblStylePr>
    <w:tblStylePr w:type="nwCell">
      <w:tblPr/>
      <w:tcPr>
        <w:tcBorders>
          <w:bottom w:val="single" w:sz="4" w:space="0" w:color="D6E370" w:themeColor="accent4" w:themeTint="99"/>
        </w:tcBorders>
      </w:tcPr>
    </w:tblStylePr>
    <w:tblStylePr w:type="seCell">
      <w:tblPr/>
      <w:tcPr>
        <w:tcBorders>
          <w:top w:val="single" w:sz="4" w:space="0" w:color="D6E370" w:themeColor="accent4" w:themeTint="99"/>
        </w:tcBorders>
      </w:tcPr>
    </w:tblStylePr>
    <w:tblStylePr w:type="swCell">
      <w:tblPr/>
      <w:tcPr>
        <w:tcBorders>
          <w:top w:val="single" w:sz="4" w:space="0" w:color="D6E370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B57FC7"/>
    <w:pPr>
      <w:spacing w:after="0" w:line="240" w:lineRule="auto"/>
    </w:pPr>
    <w:rPr>
      <w:color w:val="5C370B" w:themeColor="accent5" w:themeShade="BF"/>
    </w:rPr>
    <w:tblPr>
      <w:tblStyleRowBandSize w:val="1"/>
      <w:tblStyleColBandSize w:val="1"/>
      <w:tblBorders>
        <w:top w:val="single" w:sz="4" w:space="0" w:color="E69737" w:themeColor="accent5" w:themeTint="99"/>
        <w:left w:val="single" w:sz="4" w:space="0" w:color="E69737" w:themeColor="accent5" w:themeTint="99"/>
        <w:bottom w:val="single" w:sz="4" w:space="0" w:color="E69737" w:themeColor="accent5" w:themeTint="99"/>
        <w:right w:val="single" w:sz="4" w:space="0" w:color="E69737" w:themeColor="accent5" w:themeTint="99"/>
        <w:insideH w:val="single" w:sz="4" w:space="0" w:color="E69737" w:themeColor="accent5" w:themeTint="99"/>
        <w:insideV w:val="single" w:sz="4" w:space="0" w:color="E6973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DCBC" w:themeFill="accent5" w:themeFillTint="33"/>
      </w:tcPr>
    </w:tblStylePr>
    <w:tblStylePr w:type="band1Horz">
      <w:tblPr/>
      <w:tcPr>
        <w:shd w:val="clear" w:color="auto" w:fill="F7DCBC" w:themeFill="accent5" w:themeFillTint="33"/>
      </w:tcPr>
    </w:tblStylePr>
    <w:tblStylePr w:type="neCell">
      <w:tblPr/>
      <w:tcPr>
        <w:tcBorders>
          <w:bottom w:val="single" w:sz="4" w:space="0" w:color="E69737" w:themeColor="accent5" w:themeTint="99"/>
        </w:tcBorders>
      </w:tcPr>
    </w:tblStylePr>
    <w:tblStylePr w:type="nwCell">
      <w:tblPr/>
      <w:tcPr>
        <w:tcBorders>
          <w:bottom w:val="single" w:sz="4" w:space="0" w:color="E69737" w:themeColor="accent5" w:themeTint="99"/>
        </w:tcBorders>
      </w:tcPr>
    </w:tblStylePr>
    <w:tblStylePr w:type="seCell">
      <w:tblPr/>
      <w:tcPr>
        <w:tcBorders>
          <w:top w:val="single" w:sz="4" w:space="0" w:color="E69737" w:themeColor="accent5" w:themeTint="99"/>
        </w:tcBorders>
      </w:tcPr>
    </w:tblStylePr>
    <w:tblStylePr w:type="swCell">
      <w:tblPr/>
      <w:tcPr>
        <w:tcBorders>
          <w:top w:val="single" w:sz="4" w:space="0" w:color="E69737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B57FC7"/>
    <w:pPr>
      <w:spacing w:after="0" w:line="240" w:lineRule="auto"/>
    </w:pPr>
    <w:rPr>
      <w:color w:val="5F1720" w:themeColor="accent6" w:themeShade="BF"/>
    </w:rPr>
    <w:tblPr>
      <w:tblStyleRowBandSize w:val="1"/>
      <w:tblStyleColBandSize w:val="1"/>
      <w:tblBorders>
        <w:top w:val="single" w:sz="4" w:space="0" w:color="D65564" w:themeColor="accent6" w:themeTint="99"/>
        <w:left w:val="single" w:sz="4" w:space="0" w:color="D65564" w:themeColor="accent6" w:themeTint="99"/>
        <w:bottom w:val="single" w:sz="4" w:space="0" w:color="D65564" w:themeColor="accent6" w:themeTint="99"/>
        <w:right w:val="single" w:sz="4" w:space="0" w:color="D65564" w:themeColor="accent6" w:themeTint="99"/>
        <w:insideH w:val="single" w:sz="4" w:space="0" w:color="D65564" w:themeColor="accent6" w:themeTint="99"/>
        <w:insideV w:val="single" w:sz="4" w:space="0" w:color="D6556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1C6CB" w:themeFill="accent6" w:themeFillTint="33"/>
      </w:tcPr>
    </w:tblStylePr>
    <w:tblStylePr w:type="band1Horz">
      <w:tblPr/>
      <w:tcPr>
        <w:shd w:val="clear" w:color="auto" w:fill="F1C6CB" w:themeFill="accent6" w:themeFillTint="33"/>
      </w:tcPr>
    </w:tblStylePr>
    <w:tblStylePr w:type="neCell">
      <w:tblPr/>
      <w:tcPr>
        <w:tcBorders>
          <w:bottom w:val="single" w:sz="4" w:space="0" w:color="D65564" w:themeColor="accent6" w:themeTint="99"/>
        </w:tcBorders>
      </w:tcPr>
    </w:tblStylePr>
    <w:tblStylePr w:type="nwCell">
      <w:tblPr/>
      <w:tcPr>
        <w:tcBorders>
          <w:bottom w:val="single" w:sz="4" w:space="0" w:color="D65564" w:themeColor="accent6" w:themeTint="99"/>
        </w:tcBorders>
      </w:tcPr>
    </w:tblStylePr>
    <w:tblStylePr w:type="seCell">
      <w:tblPr/>
      <w:tcPr>
        <w:tcBorders>
          <w:top w:val="single" w:sz="4" w:space="0" w:color="D65564" w:themeColor="accent6" w:themeTint="99"/>
        </w:tcBorders>
      </w:tcPr>
    </w:tblStylePr>
    <w:tblStylePr w:type="swCell">
      <w:tblPr/>
      <w:tcPr>
        <w:tcBorders>
          <w:top w:val="single" w:sz="4" w:space="0" w:color="D65564" w:themeColor="accent6" w:themeTint="99"/>
        </w:tcBorders>
      </w:tcPr>
    </w:tblStylePr>
  </w:style>
  <w:style w:type="character" w:customStyle="1" w:styleId="Heading6Char">
    <w:name w:val="Heading 6 Char"/>
    <w:basedOn w:val="DefaultParagraphFont"/>
    <w:link w:val="Heading6"/>
    <w:uiPriority w:val="3"/>
    <w:semiHidden/>
    <w:rsid w:val="00B57FC7"/>
    <w:rPr>
      <w:rFonts w:asciiTheme="majorHAnsi" w:eastAsiaTheme="majorEastAsia" w:hAnsiTheme="majorHAnsi" w:cstheme="majorBidi"/>
      <w:color w:val="84130C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B57FC7"/>
    <w:rPr>
      <w:rFonts w:asciiTheme="majorHAnsi" w:eastAsiaTheme="majorEastAsia" w:hAnsiTheme="majorHAnsi" w:cstheme="majorBidi"/>
      <w:i/>
      <w:iCs/>
      <w:color w:val="84130C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B57FC7"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B57FC7"/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B57FC7"/>
  </w:style>
  <w:style w:type="paragraph" w:styleId="HTMLAddress">
    <w:name w:val="HTML Address"/>
    <w:basedOn w:val="Normal"/>
    <w:link w:val="HTMLAddressChar"/>
    <w:uiPriority w:val="99"/>
    <w:semiHidden/>
    <w:unhideWhenUsed/>
    <w:rsid w:val="00B57FC7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B57FC7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B57FC7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B57FC7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B57FC7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B57FC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7FC7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7FC7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B57FC7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B57FC7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B57FC7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B57FC7"/>
    <w:rPr>
      <w:color w:val="3D537E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B57FC7"/>
    <w:pPr>
      <w:spacing w:after="0" w:line="240" w:lineRule="auto"/>
      <w:ind w:left="260" w:hanging="26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B57FC7"/>
    <w:pPr>
      <w:spacing w:after="0" w:line="240" w:lineRule="auto"/>
      <w:ind w:left="520" w:hanging="26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B57FC7"/>
    <w:pPr>
      <w:spacing w:after="0" w:line="240" w:lineRule="auto"/>
      <w:ind w:left="780" w:hanging="26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B57FC7"/>
    <w:pPr>
      <w:spacing w:after="0" w:line="240" w:lineRule="auto"/>
      <w:ind w:left="1040" w:hanging="26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B57FC7"/>
    <w:pPr>
      <w:spacing w:after="0" w:line="240" w:lineRule="auto"/>
      <w:ind w:left="1300" w:hanging="26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B57FC7"/>
    <w:pPr>
      <w:spacing w:after="0" w:line="240" w:lineRule="auto"/>
      <w:ind w:left="1560" w:hanging="26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B57FC7"/>
    <w:pPr>
      <w:spacing w:after="0" w:line="240" w:lineRule="auto"/>
      <w:ind w:left="1820" w:hanging="26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B57FC7"/>
    <w:pPr>
      <w:spacing w:after="0" w:line="240" w:lineRule="auto"/>
      <w:ind w:left="2080" w:hanging="26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B57FC7"/>
    <w:pPr>
      <w:spacing w:after="0" w:line="240" w:lineRule="auto"/>
      <w:ind w:left="2340" w:hanging="26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B57FC7"/>
    <w:rPr>
      <w:rFonts w:asciiTheme="majorHAnsi" w:eastAsiaTheme="majorEastAsia" w:hAnsiTheme="majorHAnsi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B57FC7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B57FC7"/>
    <w:pPr>
      <w:spacing w:after="0" w:line="240" w:lineRule="auto"/>
    </w:pPr>
    <w:tblPr>
      <w:tblStyleRowBandSize w:val="1"/>
      <w:tblStyleColBandSize w:val="1"/>
      <w:tblBorders>
        <w:top w:val="single" w:sz="8" w:space="0" w:color="ED4136" w:themeColor="accent1"/>
        <w:left w:val="single" w:sz="8" w:space="0" w:color="ED4136" w:themeColor="accent1"/>
        <w:bottom w:val="single" w:sz="8" w:space="0" w:color="ED4136" w:themeColor="accent1"/>
        <w:right w:val="single" w:sz="8" w:space="0" w:color="ED4136" w:themeColor="accent1"/>
        <w:insideH w:val="single" w:sz="8" w:space="0" w:color="ED4136" w:themeColor="accent1"/>
        <w:insideV w:val="single" w:sz="8" w:space="0" w:color="ED4136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4136" w:themeColor="accent1"/>
          <w:left w:val="single" w:sz="8" w:space="0" w:color="ED4136" w:themeColor="accent1"/>
          <w:bottom w:val="single" w:sz="18" w:space="0" w:color="ED4136" w:themeColor="accent1"/>
          <w:right w:val="single" w:sz="8" w:space="0" w:color="ED4136" w:themeColor="accent1"/>
          <w:insideH w:val="nil"/>
          <w:insideV w:val="single" w:sz="8" w:space="0" w:color="ED4136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4136" w:themeColor="accent1"/>
          <w:left w:val="single" w:sz="8" w:space="0" w:color="ED4136" w:themeColor="accent1"/>
          <w:bottom w:val="single" w:sz="8" w:space="0" w:color="ED4136" w:themeColor="accent1"/>
          <w:right w:val="single" w:sz="8" w:space="0" w:color="ED4136" w:themeColor="accent1"/>
          <w:insideH w:val="nil"/>
          <w:insideV w:val="single" w:sz="8" w:space="0" w:color="ED4136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4136" w:themeColor="accent1"/>
          <w:left w:val="single" w:sz="8" w:space="0" w:color="ED4136" w:themeColor="accent1"/>
          <w:bottom w:val="single" w:sz="8" w:space="0" w:color="ED4136" w:themeColor="accent1"/>
          <w:right w:val="single" w:sz="8" w:space="0" w:color="ED4136" w:themeColor="accent1"/>
        </w:tcBorders>
      </w:tcPr>
    </w:tblStylePr>
    <w:tblStylePr w:type="band1Vert">
      <w:tblPr/>
      <w:tcPr>
        <w:tcBorders>
          <w:top w:val="single" w:sz="8" w:space="0" w:color="ED4136" w:themeColor="accent1"/>
          <w:left w:val="single" w:sz="8" w:space="0" w:color="ED4136" w:themeColor="accent1"/>
          <w:bottom w:val="single" w:sz="8" w:space="0" w:color="ED4136" w:themeColor="accent1"/>
          <w:right w:val="single" w:sz="8" w:space="0" w:color="ED4136" w:themeColor="accent1"/>
        </w:tcBorders>
        <w:shd w:val="clear" w:color="auto" w:fill="FACFCD" w:themeFill="accent1" w:themeFillTint="3F"/>
      </w:tcPr>
    </w:tblStylePr>
    <w:tblStylePr w:type="band1Horz">
      <w:tblPr/>
      <w:tcPr>
        <w:tcBorders>
          <w:top w:val="single" w:sz="8" w:space="0" w:color="ED4136" w:themeColor="accent1"/>
          <w:left w:val="single" w:sz="8" w:space="0" w:color="ED4136" w:themeColor="accent1"/>
          <w:bottom w:val="single" w:sz="8" w:space="0" w:color="ED4136" w:themeColor="accent1"/>
          <w:right w:val="single" w:sz="8" w:space="0" w:color="ED4136" w:themeColor="accent1"/>
          <w:insideV w:val="single" w:sz="8" w:space="0" w:color="ED4136" w:themeColor="accent1"/>
        </w:tcBorders>
        <w:shd w:val="clear" w:color="auto" w:fill="FACFCD" w:themeFill="accent1" w:themeFillTint="3F"/>
      </w:tcPr>
    </w:tblStylePr>
    <w:tblStylePr w:type="band2Horz">
      <w:tblPr/>
      <w:tcPr>
        <w:tcBorders>
          <w:top w:val="single" w:sz="8" w:space="0" w:color="ED4136" w:themeColor="accent1"/>
          <w:left w:val="single" w:sz="8" w:space="0" w:color="ED4136" w:themeColor="accent1"/>
          <w:bottom w:val="single" w:sz="8" w:space="0" w:color="ED4136" w:themeColor="accent1"/>
          <w:right w:val="single" w:sz="8" w:space="0" w:color="ED4136" w:themeColor="accent1"/>
          <w:insideV w:val="single" w:sz="8" w:space="0" w:color="ED4136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B57FC7"/>
    <w:pPr>
      <w:spacing w:after="0" w:line="240" w:lineRule="auto"/>
    </w:pPr>
    <w:tblPr>
      <w:tblStyleRowBandSize w:val="1"/>
      <w:tblStyleColBandSize w:val="1"/>
      <w:tblBorders>
        <w:top w:val="single" w:sz="8" w:space="0" w:color="F5A219" w:themeColor="accent2"/>
        <w:left w:val="single" w:sz="8" w:space="0" w:color="F5A219" w:themeColor="accent2"/>
        <w:bottom w:val="single" w:sz="8" w:space="0" w:color="F5A219" w:themeColor="accent2"/>
        <w:right w:val="single" w:sz="8" w:space="0" w:color="F5A219" w:themeColor="accent2"/>
        <w:insideH w:val="single" w:sz="8" w:space="0" w:color="F5A219" w:themeColor="accent2"/>
        <w:insideV w:val="single" w:sz="8" w:space="0" w:color="F5A219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5A219" w:themeColor="accent2"/>
          <w:left w:val="single" w:sz="8" w:space="0" w:color="F5A219" w:themeColor="accent2"/>
          <w:bottom w:val="single" w:sz="18" w:space="0" w:color="F5A219" w:themeColor="accent2"/>
          <w:right w:val="single" w:sz="8" w:space="0" w:color="F5A219" w:themeColor="accent2"/>
          <w:insideH w:val="nil"/>
          <w:insideV w:val="single" w:sz="8" w:space="0" w:color="F5A219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5A219" w:themeColor="accent2"/>
          <w:left w:val="single" w:sz="8" w:space="0" w:color="F5A219" w:themeColor="accent2"/>
          <w:bottom w:val="single" w:sz="8" w:space="0" w:color="F5A219" w:themeColor="accent2"/>
          <w:right w:val="single" w:sz="8" w:space="0" w:color="F5A219" w:themeColor="accent2"/>
          <w:insideH w:val="nil"/>
          <w:insideV w:val="single" w:sz="8" w:space="0" w:color="F5A219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5A219" w:themeColor="accent2"/>
          <w:left w:val="single" w:sz="8" w:space="0" w:color="F5A219" w:themeColor="accent2"/>
          <w:bottom w:val="single" w:sz="8" w:space="0" w:color="F5A219" w:themeColor="accent2"/>
          <w:right w:val="single" w:sz="8" w:space="0" w:color="F5A219" w:themeColor="accent2"/>
        </w:tcBorders>
      </w:tcPr>
    </w:tblStylePr>
    <w:tblStylePr w:type="band1Vert">
      <w:tblPr/>
      <w:tcPr>
        <w:tcBorders>
          <w:top w:val="single" w:sz="8" w:space="0" w:color="F5A219" w:themeColor="accent2"/>
          <w:left w:val="single" w:sz="8" w:space="0" w:color="F5A219" w:themeColor="accent2"/>
          <w:bottom w:val="single" w:sz="8" w:space="0" w:color="F5A219" w:themeColor="accent2"/>
          <w:right w:val="single" w:sz="8" w:space="0" w:color="F5A219" w:themeColor="accent2"/>
        </w:tcBorders>
        <w:shd w:val="clear" w:color="auto" w:fill="FCE7C6" w:themeFill="accent2" w:themeFillTint="3F"/>
      </w:tcPr>
    </w:tblStylePr>
    <w:tblStylePr w:type="band1Horz">
      <w:tblPr/>
      <w:tcPr>
        <w:tcBorders>
          <w:top w:val="single" w:sz="8" w:space="0" w:color="F5A219" w:themeColor="accent2"/>
          <w:left w:val="single" w:sz="8" w:space="0" w:color="F5A219" w:themeColor="accent2"/>
          <w:bottom w:val="single" w:sz="8" w:space="0" w:color="F5A219" w:themeColor="accent2"/>
          <w:right w:val="single" w:sz="8" w:space="0" w:color="F5A219" w:themeColor="accent2"/>
          <w:insideV w:val="single" w:sz="8" w:space="0" w:color="F5A219" w:themeColor="accent2"/>
        </w:tcBorders>
        <w:shd w:val="clear" w:color="auto" w:fill="FCE7C6" w:themeFill="accent2" w:themeFillTint="3F"/>
      </w:tcPr>
    </w:tblStylePr>
    <w:tblStylePr w:type="band2Horz">
      <w:tblPr/>
      <w:tcPr>
        <w:tcBorders>
          <w:top w:val="single" w:sz="8" w:space="0" w:color="F5A219" w:themeColor="accent2"/>
          <w:left w:val="single" w:sz="8" w:space="0" w:color="F5A219" w:themeColor="accent2"/>
          <w:bottom w:val="single" w:sz="8" w:space="0" w:color="F5A219" w:themeColor="accent2"/>
          <w:right w:val="single" w:sz="8" w:space="0" w:color="F5A219" w:themeColor="accent2"/>
          <w:insideV w:val="single" w:sz="8" w:space="0" w:color="F5A219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B57FC7"/>
    <w:pPr>
      <w:spacing w:after="0" w:line="240" w:lineRule="auto"/>
    </w:pPr>
    <w:tblPr>
      <w:tblStyleRowBandSize w:val="1"/>
      <w:tblStyleColBandSize w:val="1"/>
      <w:tblBorders>
        <w:top w:val="single" w:sz="8" w:space="0" w:color="DE5B19" w:themeColor="accent3"/>
        <w:left w:val="single" w:sz="8" w:space="0" w:color="DE5B19" w:themeColor="accent3"/>
        <w:bottom w:val="single" w:sz="8" w:space="0" w:color="DE5B19" w:themeColor="accent3"/>
        <w:right w:val="single" w:sz="8" w:space="0" w:color="DE5B19" w:themeColor="accent3"/>
        <w:insideH w:val="single" w:sz="8" w:space="0" w:color="DE5B19" w:themeColor="accent3"/>
        <w:insideV w:val="single" w:sz="8" w:space="0" w:color="DE5B1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E5B19" w:themeColor="accent3"/>
          <w:left w:val="single" w:sz="8" w:space="0" w:color="DE5B19" w:themeColor="accent3"/>
          <w:bottom w:val="single" w:sz="18" w:space="0" w:color="DE5B19" w:themeColor="accent3"/>
          <w:right w:val="single" w:sz="8" w:space="0" w:color="DE5B19" w:themeColor="accent3"/>
          <w:insideH w:val="nil"/>
          <w:insideV w:val="single" w:sz="8" w:space="0" w:color="DE5B1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E5B19" w:themeColor="accent3"/>
          <w:left w:val="single" w:sz="8" w:space="0" w:color="DE5B19" w:themeColor="accent3"/>
          <w:bottom w:val="single" w:sz="8" w:space="0" w:color="DE5B19" w:themeColor="accent3"/>
          <w:right w:val="single" w:sz="8" w:space="0" w:color="DE5B19" w:themeColor="accent3"/>
          <w:insideH w:val="nil"/>
          <w:insideV w:val="single" w:sz="8" w:space="0" w:color="DE5B1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E5B19" w:themeColor="accent3"/>
          <w:left w:val="single" w:sz="8" w:space="0" w:color="DE5B19" w:themeColor="accent3"/>
          <w:bottom w:val="single" w:sz="8" w:space="0" w:color="DE5B19" w:themeColor="accent3"/>
          <w:right w:val="single" w:sz="8" w:space="0" w:color="DE5B19" w:themeColor="accent3"/>
        </w:tcBorders>
      </w:tcPr>
    </w:tblStylePr>
    <w:tblStylePr w:type="band1Vert">
      <w:tblPr/>
      <w:tcPr>
        <w:tcBorders>
          <w:top w:val="single" w:sz="8" w:space="0" w:color="DE5B19" w:themeColor="accent3"/>
          <w:left w:val="single" w:sz="8" w:space="0" w:color="DE5B19" w:themeColor="accent3"/>
          <w:bottom w:val="single" w:sz="8" w:space="0" w:color="DE5B19" w:themeColor="accent3"/>
          <w:right w:val="single" w:sz="8" w:space="0" w:color="DE5B19" w:themeColor="accent3"/>
        </w:tcBorders>
        <w:shd w:val="clear" w:color="auto" w:fill="F8D5C4" w:themeFill="accent3" w:themeFillTint="3F"/>
      </w:tcPr>
    </w:tblStylePr>
    <w:tblStylePr w:type="band1Horz">
      <w:tblPr/>
      <w:tcPr>
        <w:tcBorders>
          <w:top w:val="single" w:sz="8" w:space="0" w:color="DE5B19" w:themeColor="accent3"/>
          <w:left w:val="single" w:sz="8" w:space="0" w:color="DE5B19" w:themeColor="accent3"/>
          <w:bottom w:val="single" w:sz="8" w:space="0" w:color="DE5B19" w:themeColor="accent3"/>
          <w:right w:val="single" w:sz="8" w:space="0" w:color="DE5B19" w:themeColor="accent3"/>
          <w:insideV w:val="single" w:sz="8" w:space="0" w:color="DE5B19" w:themeColor="accent3"/>
        </w:tcBorders>
        <w:shd w:val="clear" w:color="auto" w:fill="F8D5C4" w:themeFill="accent3" w:themeFillTint="3F"/>
      </w:tcPr>
    </w:tblStylePr>
    <w:tblStylePr w:type="band2Horz">
      <w:tblPr/>
      <w:tcPr>
        <w:tcBorders>
          <w:top w:val="single" w:sz="8" w:space="0" w:color="DE5B19" w:themeColor="accent3"/>
          <w:left w:val="single" w:sz="8" w:space="0" w:color="DE5B19" w:themeColor="accent3"/>
          <w:bottom w:val="single" w:sz="8" w:space="0" w:color="DE5B19" w:themeColor="accent3"/>
          <w:right w:val="single" w:sz="8" w:space="0" w:color="DE5B19" w:themeColor="accent3"/>
          <w:insideV w:val="single" w:sz="8" w:space="0" w:color="DE5B1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B57FC7"/>
    <w:pPr>
      <w:spacing w:after="0" w:line="240" w:lineRule="auto"/>
    </w:pPr>
    <w:tblPr>
      <w:tblStyleRowBandSize w:val="1"/>
      <w:tblStyleColBandSize w:val="1"/>
      <w:tblBorders>
        <w:top w:val="single" w:sz="8" w:space="0" w:color="ACBC25" w:themeColor="accent4"/>
        <w:left w:val="single" w:sz="8" w:space="0" w:color="ACBC25" w:themeColor="accent4"/>
        <w:bottom w:val="single" w:sz="8" w:space="0" w:color="ACBC25" w:themeColor="accent4"/>
        <w:right w:val="single" w:sz="8" w:space="0" w:color="ACBC25" w:themeColor="accent4"/>
        <w:insideH w:val="single" w:sz="8" w:space="0" w:color="ACBC25" w:themeColor="accent4"/>
        <w:insideV w:val="single" w:sz="8" w:space="0" w:color="ACBC2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CBC25" w:themeColor="accent4"/>
          <w:left w:val="single" w:sz="8" w:space="0" w:color="ACBC25" w:themeColor="accent4"/>
          <w:bottom w:val="single" w:sz="18" w:space="0" w:color="ACBC25" w:themeColor="accent4"/>
          <w:right w:val="single" w:sz="8" w:space="0" w:color="ACBC25" w:themeColor="accent4"/>
          <w:insideH w:val="nil"/>
          <w:insideV w:val="single" w:sz="8" w:space="0" w:color="ACBC2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CBC25" w:themeColor="accent4"/>
          <w:left w:val="single" w:sz="8" w:space="0" w:color="ACBC25" w:themeColor="accent4"/>
          <w:bottom w:val="single" w:sz="8" w:space="0" w:color="ACBC25" w:themeColor="accent4"/>
          <w:right w:val="single" w:sz="8" w:space="0" w:color="ACBC25" w:themeColor="accent4"/>
          <w:insideH w:val="nil"/>
          <w:insideV w:val="single" w:sz="8" w:space="0" w:color="ACBC2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CBC25" w:themeColor="accent4"/>
          <w:left w:val="single" w:sz="8" w:space="0" w:color="ACBC25" w:themeColor="accent4"/>
          <w:bottom w:val="single" w:sz="8" w:space="0" w:color="ACBC25" w:themeColor="accent4"/>
          <w:right w:val="single" w:sz="8" w:space="0" w:color="ACBC25" w:themeColor="accent4"/>
        </w:tcBorders>
      </w:tcPr>
    </w:tblStylePr>
    <w:tblStylePr w:type="band1Vert">
      <w:tblPr/>
      <w:tcPr>
        <w:tcBorders>
          <w:top w:val="single" w:sz="8" w:space="0" w:color="ACBC25" w:themeColor="accent4"/>
          <w:left w:val="single" w:sz="8" w:space="0" w:color="ACBC25" w:themeColor="accent4"/>
          <w:bottom w:val="single" w:sz="8" w:space="0" w:color="ACBC25" w:themeColor="accent4"/>
          <w:right w:val="single" w:sz="8" w:space="0" w:color="ACBC25" w:themeColor="accent4"/>
        </w:tcBorders>
        <w:shd w:val="clear" w:color="auto" w:fill="EEF3C3" w:themeFill="accent4" w:themeFillTint="3F"/>
      </w:tcPr>
    </w:tblStylePr>
    <w:tblStylePr w:type="band1Horz">
      <w:tblPr/>
      <w:tcPr>
        <w:tcBorders>
          <w:top w:val="single" w:sz="8" w:space="0" w:color="ACBC25" w:themeColor="accent4"/>
          <w:left w:val="single" w:sz="8" w:space="0" w:color="ACBC25" w:themeColor="accent4"/>
          <w:bottom w:val="single" w:sz="8" w:space="0" w:color="ACBC25" w:themeColor="accent4"/>
          <w:right w:val="single" w:sz="8" w:space="0" w:color="ACBC25" w:themeColor="accent4"/>
          <w:insideV w:val="single" w:sz="8" w:space="0" w:color="ACBC25" w:themeColor="accent4"/>
        </w:tcBorders>
        <w:shd w:val="clear" w:color="auto" w:fill="EEF3C3" w:themeFill="accent4" w:themeFillTint="3F"/>
      </w:tcPr>
    </w:tblStylePr>
    <w:tblStylePr w:type="band2Horz">
      <w:tblPr/>
      <w:tcPr>
        <w:tcBorders>
          <w:top w:val="single" w:sz="8" w:space="0" w:color="ACBC25" w:themeColor="accent4"/>
          <w:left w:val="single" w:sz="8" w:space="0" w:color="ACBC25" w:themeColor="accent4"/>
          <w:bottom w:val="single" w:sz="8" w:space="0" w:color="ACBC25" w:themeColor="accent4"/>
          <w:right w:val="single" w:sz="8" w:space="0" w:color="ACBC25" w:themeColor="accent4"/>
          <w:insideV w:val="single" w:sz="8" w:space="0" w:color="ACBC25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B57FC7"/>
    <w:pPr>
      <w:spacing w:after="0" w:line="240" w:lineRule="auto"/>
    </w:pPr>
    <w:tblPr>
      <w:tblStyleRowBandSize w:val="1"/>
      <w:tblStyleColBandSize w:val="1"/>
      <w:tblBorders>
        <w:top w:val="single" w:sz="8" w:space="0" w:color="7B4A0F" w:themeColor="accent5"/>
        <w:left w:val="single" w:sz="8" w:space="0" w:color="7B4A0F" w:themeColor="accent5"/>
        <w:bottom w:val="single" w:sz="8" w:space="0" w:color="7B4A0F" w:themeColor="accent5"/>
        <w:right w:val="single" w:sz="8" w:space="0" w:color="7B4A0F" w:themeColor="accent5"/>
        <w:insideH w:val="single" w:sz="8" w:space="0" w:color="7B4A0F" w:themeColor="accent5"/>
        <w:insideV w:val="single" w:sz="8" w:space="0" w:color="7B4A0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4A0F" w:themeColor="accent5"/>
          <w:left w:val="single" w:sz="8" w:space="0" w:color="7B4A0F" w:themeColor="accent5"/>
          <w:bottom w:val="single" w:sz="18" w:space="0" w:color="7B4A0F" w:themeColor="accent5"/>
          <w:right w:val="single" w:sz="8" w:space="0" w:color="7B4A0F" w:themeColor="accent5"/>
          <w:insideH w:val="nil"/>
          <w:insideV w:val="single" w:sz="8" w:space="0" w:color="7B4A0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B4A0F" w:themeColor="accent5"/>
          <w:left w:val="single" w:sz="8" w:space="0" w:color="7B4A0F" w:themeColor="accent5"/>
          <w:bottom w:val="single" w:sz="8" w:space="0" w:color="7B4A0F" w:themeColor="accent5"/>
          <w:right w:val="single" w:sz="8" w:space="0" w:color="7B4A0F" w:themeColor="accent5"/>
          <w:insideH w:val="nil"/>
          <w:insideV w:val="single" w:sz="8" w:space="0" w:color="7B4A0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4A0F" w:themeColor="accent5"/>
          <w:left w:val="single" w:sz="8" w:space="0" w:color="7B4A0F" w:themeColor="accent5"/>
          <w:bottom w:val="single" w:sz="8" w:space="0" w:color="7B4A0F" w:themeColor="accent5"/>
          <w:right w:val="single" w:sz="8" w:space="0" w:color="7B4A0F" w:themeColor="accent5"/>
        </w:tcBorders>
      </w:tcPr>
    </w:tblStylePr>
    <w:tblStylePr w:type="band1Vert">
      <w:tblPr/>
      <w:tcPr>
        <w:tcBorders>
          <w:top w:val="single" w:sz="8" w:space="0" w:color="7B4A0F" w:themeColor="accent5"/>
          <w:left w:val="single" w:sz="8" w:space="0" w:color="7B4A0F" w:themeColor="accent5"/>
          <w:bottom w:val="single" w:sz="8" w:space="0" w:color="7B4A0F" w:themeColor="accent5"/>
          <w:right w:val="single" w:sz="8" w:space="0" w:color="7B4A0F" w:themeColor="accent5"/>
        </w:tcBorders>
        <w:shd w:val="clear" w:color="auto" w:fill="F5D4AD" w:themeFill="accent5" w:themeFillTint="3F"/>
      </w:tcPr>
    </w:tblStylePr>
    <w:tblStylePr w:type="band1Horz">
      <w:tblPr/>
      <w:tcPr>
        <w:tcBorders>
          <w:top w:val="single" w:sz="8" w:space="0" w:color="7B4A0F" w:themeColor="accent5"/>
          <w:left w:val="single" w:sz="8" w:space="0" w:color="7B4A0F" w:themeColor="accent5"/>
          <w:bottom w:val="single" w:sz="8" w:space="0" w:color="7B4A0F" w:themeColor="accent5"/>
          <w:right w:val="single" w:sz="8" w:space="0" w:color="7B4A0F" w:themeColor="accent5"/>
          <w:insideV w:val="single" w:sz="8" w:space="0" w:color="7B4A0F" w:themeColor="accent5"/>
        </w:tcBorders>
        <w:shd w:val="clear" w:color="auto" w:fill="F5D4AD" w:themeFill="accent5" w:themeFillTint="3F"/>
      </w:tcPr>
    </w:tblStylePr>
    <w:tblStylePr w:type="band2Horz">
      <w:tblPr/>
      <w:tcPr>
        <w:tcBorders>
          <w:top w:val="single" w:sz="8" w:space="0" w:color="7B4A0F" w:themeColor="accent5"/>
          <w:left w:val="single" w:sz="8" w:space="0" w:color="7B4A0F" w:themeColor="accent5"/>
          <w:bottom w:val="single" w:sz="8" w:space="0" w:color="7B4A0F" w:themeColor="accent5"/>
          <w:right w:val="single" w:sz="8" w:space="0" w:color="7B4A0F" w:themeColor="accent5"/>
          <w:insideV w:val="single" w:sz="8" w:space="0" w:color="7B4A0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B57FC7"/>
    <w:pPr>
      <w:spacing w:after="0" w:line="240" w:lineRule="auto"/>
    </w:pPr>
    <w:tblPr>
      <w:tblStyleRowBandSize w:val="1"/>
      <w:tblStyleColBandSize w:val="1"/>
      <w:tblBorders>
        <w:top w:val="single" w:sz="8" w:space="0" w:color="801F2B" w:themeColor="accent6"/>
        <w:left w:val="single" w:sz="8" w:space="0" w:color="801F2B" w:themeColor="accent6"/>
        <w:bottom w:val="single" w:sz="8" w:space="0" w:color="801F2B" w:themeColor="accent6"/>
        <w:right w:val="single" w:sz="8" w:space="0" w:color="801F2B" w:themeColor="accent6"/>
        <w:insideH w:val="single" w:sz="8" w:space="0" w:color="801F2B" w:themeColor="accent6"/>
        <w:insideV w:val="single" w:sz="8" w:space="0" w:color="801F2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1F2B" w:themeColor="accent6"/>
          <w:left w:val="single" w:sz="8" w:space="0" w:color="801F2B" w:themeColor="accent6"/>
          <w:bottom w:val="single" w:sz="18" w:space="0" w:color="801F2B" w:themeColor="accent6"/>
          <w:right w:val="single" w:sz="8" w:space="0" w:color="801F2B" w:themeColor="accent6"/>
          <w:insideH w:val="nil"/>
          <w:insideV w:val="single" w:sz="8" w:space="0" w:color="801F2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1F2B" w:themeColor="accent6"/>
          <w:left w:val="single" w:sz="8" w:space="0" w:color="801F2B" w:themeColor="accent6"/>
          <w:bottom w:val="single" w:sz="8" w:space="0" w:color="801F2B" w:themeColor="accent6"/>
          <w:right w:val="single" w:sz="8" w:space="0" w:color="801F2B" w:themeColor="accent6"/>
          <w:insideH w:val="nil"/>
          <w:insideV w:val="single" w:sz="8" w:space="0" w:color="801F2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1F2B" w:themeColor="accent6"/>
          <w:left w:val="single" w:sz="8" w:space="0" w:color="801F2B" w:themeColor="accent6"/>
          <w:bottom w:val="single" w:sz="8" w:space="0" w:color="801F2B" w:themeColor="accent6"/>
          <w:right w:val="single" w:sz="8" w:space="0" w:color="801F2B" w:themeColor="accent6"/>
        </w:tcBorders>
      </w:tcPr>
    </w:tblStylePr>
    <w:tblStylePr w:type="band1Vert">
      <w:tblPr/>
      <w:tcPr>
        <w:tcBorders>
          <w:top w:val="single" w:sz="8" w:space="0" w:color="801F2B" w:themeColor="accent6"/>
          <w:left w:val="single" w:sz="8" w:space="0" w:color="801F2B" w:themeColor="accent6"/>
          <w:bottom w:val="single" w:sz="8" w:space="0" w:color="801F2B" w:themeColor="accent6"/>
          <w:right w:val="single" w:sz="8" w:space="0" w:color="801F2B" w:themeColor="accent6"/>
        </w:tcBorders>
        <w:shd w:val="clear" w:color="auto" w:fill="EEB8BF" w:themeFill="accent6" w:themeFillTint="3F"/>
      </w:tcPr>
    </w:tblStylePr>
    <w:tblStylePr w:type="band1Horz">
      <w:tblPr/>
      <w:tcPr>
        <w:tcBorders>
          <w:top w:val="single" w:sz="8" w:space="0" w:color="801F2B" w:themeColor="accent6"/>
          <w:left w:val="single" w:sz="8" w:space="0" w:color="801F2B" w:themeColor="accent6"/>
          <w:bottom w:val="single" w:sz="8" w:space="0" w:color="801F2B" w:themeColor="accent6"/>
          <w:right w:val="single" w:sz="8" w:space="0" w:color="801F2B" w:themeColor="accent6"/>
          <w:insideV w:val="single" w:sz="8" w:space="0" w:color="801F2B" w:themeColor="accent6"/>
        </w:tcBorders>
        <w:shd w:val="clear" w:color="auto" w:fill="EEB8BF" w:themeFill="accent6" w:themeFillTint="3F"/>
      </w:tcPr>
    </w:tblStylePr>
    <w:tblStylePr w:type="band2Horz">
      <w:tblPr/>
      <w:tcPr>
        <w:tcBorders>
          <w:top w:val="single" w:sz="8" w:space="0" w:color="801F2B" w:themeColor="accent6"/>
          <w:left w:val="single" w:sz="8" w:space="0" w:color="801F2B" w:themeColor="accent6"/>
          <w:bottom w:val="single" w:sz="8" w:space="0" w:color="801F2B" w:themeColor="accent6"/>
          <w:right w:val="single" w:sz="8" w:space="0" w:color="801F2B" w:themeColor="accent6"/>
          <w:insideV w:val="single" w:sz="8" w:space="0" w:color="801F2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B57FC7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B57FC7"/>
    <w:pPr>
      <w:spacing w:after="0" w:line="240" w:lineRule="auto"/>
    </w:pPr>
    <w:tblPr>
      <w:tblStyleRowBandSize w:val="1"/>
      <w:tblStyleColBandSize w:val="1"/>
      <w:tblBorders>
        <w:top w:val="single" w:sz="8" w:space="0" w:color="ED4136" w:themeColor="accent1"/>
        <w:left w:val="single" w:sz="8" w:space="0" w:color="ED4136" w:themeColor="accent1"/>
        <w:bottom w:val="single" w:sz="8" w:space="0" w:color="ED4136" w:themeColor="accent1"/>
        <w:right w:val="single" w:sz="8" w:space="0" w:color="ED4136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413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4136" w:themeColor="accent1"/>
          <w:left w:val="single" w:sz="8" w:space="0" w:color="ED4136" w:themeColor="accent1"/>
          <w:bottom w:val="single" w:sz="8" w:space="0" w:color="ED4136" w:themeColor="accent1"/>
          <w:right w:val="single" w:sz="8" w:space="0" w:color="ED413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4136" w:themeColor="accent1"/>
          <w:left w:val="single" w:sz="8" w:space="0" w:color="ED4136" w:themeColor="accent1"/>
          <w:bottom w:val="single" w:sz="8" w:space="0" w:color="ED4136" w:themeColor="accent1"/>
          <w:right w:val="single" w:sz="8" w:space="0" w:color="ED4136" w:themeColor="accent1"/>
        </w:tcBorders>
      </w:tcPr>
    </w:tblStylePr>
    <w:tblStylePr w:type="band1Horz">
      <w:tblPr/>
      <w:tcPr>
        <w:tcBorders>
          <w:top w:val="single" w:sz="8" w:space="0" w:color="ED4136" w:themeColor="accent1"/>
          <w:left w:val="single" w:sz="8" w:space="0" w:color="ED4136" w:themeColor="accent1"/>
          <w:bottom w:val="single" w:sz="8" w:space="0" w:color="ED4136" w:themeColor="accent1"/>
          <w:right w:val="single" w:sz="8" w:space="0" w:color="ED4136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B57FC7"/>
    <w:pPr>
      <w:spacing w:after="0" w:line="240" w:lineRule="auto"/>
    </w:pPr>
    <w:tblPr>
      <w:tblStyleRowBandSize w:val="1"/>
      <w:tblStyleColBandSize w:val="1"/>
      <w:tblBorders>
        <w:top w:val="single" w:sz="8" w:space="0" w:color="F5A219" w:themeColor="accent2"/>
        <w:left w:val="single" w:sz="8" w:space="0" w:color="F5A219" w:themeColor="accent2"/>
        <w:bottom w:val="single" w:sz="8" w:space="0" w:color="F5A219" w:themeColor="accent2"/>
        <w:right w:val="single" w:sz="8" w:space="0" w:color="F5A219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5A219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5A219" w:themeColor="accent2"/>
          <w:left w:val="single" w:sz="8" w:space="0" w:color="F5A219" w:themeColor="accent2"/>
          <w:bottom w:val="single" w:sz="8" w:space="0" w:color="F5A219" w:themeColor="accent2"/>
          <w:right w:val="single" w:sz="8" w:space="0" w:color="F5A219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5A219" w:themeColor="accent2"/>
          <w:left w:val="single" w:sz="8" w:space="0" w:color="F5A219" w:themeColor="accent2"/>
          <w:bottom w:val="single" w:sz="8" w:space="0" w:color="F5A219" w:themeColor="accent2"/>
          <w:right w:val="single" w:sz="8" w:space="0" w:color="F5A219" w:themeColor="accent2"/>
        </w:tcBorders>
      </w:tcPr>
    </w:tblStylePr>
    <w:tblStylePr w:type="band1Horz">
      <w:tblPr/>
      <w:tcPr>
        <w:tcBorders>
          <w:top w:val="single" w:sz="8" w:space="0" w:color="F5A219" w:themeColor="accent2"/>
          <w:left w:val="single" w:sz="8" w:space="0" w:color="F5A219" w:themeColor="accent2"/>
          <w:bottom w:val="single" w:sz="8" w:space="0" w:color="F5A219" w:themeColor="accent2"/>
          <w:right w:val="single" w:sz="8" w:space="0" w:color="F5A219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B57FC7"/>
    <w:pPr>
      <w:spacing w:after="0" w:line="240" w:lineRule="auto"/>
    </w:pPr>
    <w:tblPr>
      <w:tblStyleRowBandSize w:val="1"/>
      <w:tblStyleColBandSize w:val="1"/>
      <w:tblBorders>
        <w:top w:val="single" w:sz="8" w:space="0" w:color="DE5B19" w:themeColor="accent3"/>
        <w:left w:val="single" w:sz="8" w:space="0" w:color="DE5B19" w:themeColor="accent3"/>
        <w:bottom w:val="single" w:sz="8" w:space="0" w:color="DE5B19" w:themeColor="accent3"/>
        <w:right w:val="single" w:sz="8" w:space="0" w:color="DE5B1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5B1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E5B19" w:themeColor="accent3"/>
          <w:left w:val="single" w:sz="8" w:space="0" w:color="DE5B19" w:themeColor="accent3"/>
          <w:bottom w:val="single" w:sz="8" w:space="0" w:color="DE5B19" w:themeColor="accent3"/>
          <w:right w:val="single" w:sz="8" w:space="0" w:color="DE5B1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E5B19" w:themeColor="accent3"/>
          <w:left w:val="single" w:sz="8" w:space="0" w:color="DE5B19" w:themeColor="accent3"/>
          <w:bottom w:val="single" w:sz="8" w:space="0" w:color="DE5B19" w:themeColor="accent3"/>
          <w:right w:val="single" w:sz="8" w:space="0" w:color="DE5B19" w:themeColor="accent3"/>
        </w:tcBorders>
      </w:tcPr>
    </w:tblStylePr>
    <w:tblStylePr w:type="band1Horz">
      <w:tblPr/>
      <w:tcPr>
        <w:tcBorders>
          <w:top w:val="single" w:sz="8" w:space="0" w:color="DE5B19" w:themeColor="accent3"/>
          <w:left w:val="single" w:sz="8" w:space="0" w:color="DE5B19" w:themeColor="accent3"/>
          <w:bottom w:val="single" w:sz="8" w:space="0" w:color="DE5B19" w:themeColor="accent3"/>
          <w:right w:val="single" w:sz="8" w:space="0" w:color="DE5B1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B57FC7"/>
    <w:pPr>
      <w:spacing w:after="0" w:line="240" w:lineRule="auto"/>
    </w:pPr>
    <w:tblPr>
      <w:tblStyleRowBandSize w:val="1"/>
      <w:tblStyleColBandSize w:val="1"/>
      <w:tblBorders>
        <w:top w:val="single" w:sz="8" w:space="0" w:color="ACBC25" w:themeColor="accent4"/>
        <w:left w:val="single" w:sz="8" w:space="0" w:color="ACBC25" w:themeColor="accent4"/>
        <w:bottom w:val="single" w:sz="8" w:space="0" w:color="ACBC25" w:themeColor="accent4"/>
        <w:right w:val="single" w:sz="8" w:space="0" w:color="ACBC2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CBC2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CBC25" w:themeColor="accent4"/>
          <w:left w:val="single" w:sz="8" w:space="0" w:color="ACBC25" w:themeColor="accent4"/>
          <w:bottom w:val="single" w:sz="8" w:space="0" w:color="ACBC25" w:themeColor="accent4"/>
          <w:right w:val="single" w:sz="8" w:space="0" w:color="ACBC2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CBC25" w:themeColor="accent4"/>
          <w:left w:val="single" w:sz="8" w:space="0" w:color="ACBC25" w:themeColor="accent4"/>
          <w:bottom w:val="single" w:sz="8" w:space="0" w:color="ACBC25" w:themeColor="accent4"/>
          <w:right w:val="single" w:sz="8" w:space="0" w:color="ACBC25" w:themeColor="accent4"/>
        </w:tcBorders>
      </w:tcPr>
    </w:tblStylePr>
    <w:tblStylePr w:type="band1Horz">
      <w:tblPr/>
      <w:tcPr>
        <w:tcBorders>
          <w:top w:val="single" w:sz="8" w:space="0" w:color="ACBC25" w:themeColor="accent4"/>
          <w:left w:val="single" w:sz="8" w:space="0" w:color="ACBC25" w:themeColor="accent4"/>
          <w:bottom w:val="single" w:sz="8" w:space="0" w:color="ACBC25" w:themeColor="accent4"/>
          <w:right w:val="single" w:sz="8" w:space="0" w:color="ACBC25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B57FC7"/>
    <w:pPr>
      <w:spacing w:after="0" w:line="240" w:lineRule="auto"/>
    </w:pPr>
    <w:tblPr>
      <w:tblStyleRowBandSize w:val="1"/>
      <w:tblStyleColBandSize w:val="1"/>
      <w:tblBorders>
        <w:top w:val="single" w:sz="8" w:space="0" w:color="7B4A0F" w:themeColor="accent5"/>
        <w:left w:val="single" w:sz="8" w:space="0" w:color="7B4A0F" w:themeColor="accent5"/>
        <w:bottom w:val="single" w:sz="8" w:space="0" w:color="7B4A0F" w:themeColor="accent5"/>
        <w:right w:val="single" w:sz="8" w:space="0" w:color="7B4A0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B4A0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4A0F" w:themeColor="accent5"/>
          <w:left w:val="single" w:sz="8" w:space="0" w:color="7B4A0F" w:themeColor="accent5"/>
          <w:bottom w:val="single" w:sz="8" w:space="0" w:color="7B4A0F" w:themeColor="accent5"/>
          <w:right w:val="single" w:sz="8" w:space="0" w:color="7B4A0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B4A0F" w:themeColor="accent5"/>
          <w:left w:val="single" w:sz="8" w:space="0" w:color="7B4A0F" w:themeColor="accent5"/>
          <w:bottom w:val="single" w:sz="8" w:space="0" w:color="7B4A0F" w:themeColor="accent5"/>
          <w:right w:val="single" w:sz="8" w:space="0" w:color="7B4A0F" w:themeColor="accent5"/>
        </w:tcBorders>
      </w:tcPr>
    </w:tblStylePr>
    <w:tblStylePr w:type="band1Horz">
      <w:tblPr/>
      <w:tcPr>
        <w:tcBorders>
          <w:top w:val="single" w:sz="8" w:space="0" w:color="7B4A0F" w:themeColor="accent5"/>
          <w:left w:val="single" w:sz="8" w:space="0" w:color="7B4A0F" w:themeColor="accent5"/>
          <w:bottom w:val="single" w:sz="8" w:space="0" w:color="7B4A0F" w:themeColor="accent5"/>
          <w:right w:val="single" w:sz="8" w:space="0" w:color="7B4A0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B57FC7"/>
    <w:pPr>
      <w:spacing w:after="0" w:line="240" w:lineRule="auto"/>
    </w:pPr>
    <w:tblPr>
      <w:tblStyleRowBandSize w:val="1"/>
      <w:tblStyleColBandSize w:val="1"/>
      <w:tblBorders>
        <w:top w:val="single" w:sz="8" w:space="0" w:color="801F2B" w:themeColor="accent6"/>
        <w:left w:val="single" w:sz="8" w:space="0" w:color="801F2B" w:themeColor="accent6"/>
        <w:bottom w:val="single" w:sz="8" w:space="0" w:color="801F2B" w:themeColor="accent6"/>
        <w:right w:val="single" w:sz="8" w:space="0" w:color="801F2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1F2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1F2B" w:themeColor="accent6"/>
          <w:left w:val="single" w:sz="8" w:space="0" w:color="801F2B" w:themeColor="accent6"/>
          <w:bottom w:val="single" w:sz="8" w:space="0" w:color="801F2B" w:themeColor="accent6"/>
          <w:right w:val="single" w:sz="8" w:space="0" w:color="801F2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1F2B" w:themeColor="accent6"/>
          <w:left w:val="single" w:sz="8" w:space="0" w:color="801F2B" w:themeColor="accent6"/>
          <w:bottom w:val="single" w:sz="8" w:space="0" w:color="801F2B" w:themeColor="accent6"/>
          <w:right w:val="single" w:sz="8" w:space="0" w:color="801F2B" w:themeColor="accent6"/>
        </w:tcBorders>
      </w:tcPr>
    </w:tblStylePr>
    <w:tblStylePr w:type="band1Horz">
      <w:tblPr/>
      <w:tcPr>
        <w:tcBorders>
          <w:top w:val="single" w:sz="8" w:space="0" w:color="801F2B" w:themeColor="accent6"/>
          <w:left w:val="single" w:sz="8" w:space="0" w:color="801F2B" w:themeColor="accent6"/>
          <w:bottom w:val="single" w:sz="8" w:space="0" w:color="801F2B" w:themeColor="accent6"/>
          <w:right w:val="single" w:sz="8" w:space="0" w:color="801F2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B57FC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B57FC7"/>
    <w:pPr>
      <w:spacing w:after="0" w:line="240" w:lineRule="auto"/>
    </w:pPr>
    <w:rPr>
      <w:color w:val="C71C12" w:themeColor="accent1" w:themeShade="BF"/>
    </w:rPr>
    <w:tblPr>
      <w:tblStyleRowBandSize w:val="1"/>
      <w:tblStyleColBandSize w:val="1"/>
      <w:tblBorders>
        <w:top w:val="single" w:sz="8" w:space="0" w:color="ED4136" w:themeColor="accent1"/>
        <w:bottom w:val="single" w:sz="8" w:space="0" w:color="ED4136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4136" w:themeColor="accent1"/>
          <w:left w:val="nil"/>
          <w:bottom w:val="single" w:sz="8" w:space="0" w:color="ED4136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4136" w:themeColor="accent1"/>
          <w:left w:val="nil"/>
          <w:bottom w:val="single" w:sz="8" w:space="0" w:color="ED4136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CFCD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CFCD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B57FC7"/>
    <w:pPr>
      <w:spacing w:after="0" w:line="240" w:lineRule="auto"/>
    </w:pPr>
    <w:rPr>
      <w:color w:val="C17B08" w:themeColor="accent2" w:themeShade="BF"/>
    </w:rPr>
    <w:tblPr>
      <w:tblStyleRowBandSize w:val="1"/>
      <w:tblStyleColBandSize w:val="1"/>
      <w:tblBorders>
        <w:top w:val="single" w:sz="8" w:space="0" w:color="F5A219" w:themeColor="accent2"/>
        <w:bottom w:val="single" w:sz="8" w:space="0" w:color="F5A219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5A219" w:themeColor="accent2"/>
          <w:left w:val="nil"/>
          <w:bottom w:val="single" w:sz="8" w:space="0" w:color="F5A219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5A219" w:themeColor="accent2"/>
          <w:left w:val="nil"/>
          <w:bottom w:val="single" w:sz="8" w:space="0" w:color="F5A219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7C6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E7C6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B57FC7"/>
    <w:pPr>
      <w:spacing w:after="0" w:line="240" w:lineRule="auto"/>
    </w:pPr>
    <w:rPr>
      <w:color w:val="A64312" w:themeColor="accent3" w:themeShade="BF"/>
    </w:rPr>
    <w:tblPr>
      <w:tblStyleRowBandSize w:val="1"/>
      <w:tblStyleColBandSize w:val="1"/>
      <w:tblBorders>
        <w:top w:val="single" w:sz="8" w:space="0" w:color="DE5B19" w:themeColor="accent3"/>
        <w:bottom w:val="single" w:sz="8" w:space="0" w:color="DE5B1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E5B19" w:themeColor="accent3"/>
          <w:left w:val="nil"/>
          <w:bottom w:val="single" w:sz="8" w:space="0" w:color="DE5B1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E5B19" w:themeColor="accent3"/>
          <w:left w:val="nil"/>
          <w:bottom w:val="single" w:sz="8" w:space="0" w:color="DE5B1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D5C4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D5C4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B57FC7"/>
    <w:pPr>
      <w:spacing w:after="0" w:line="240" w:lineRule="auto"/>
    </w:pPr>
    <w:rPr>
      <w:color w:val="808C1B" w:themeColor="accent4" w:themeShade="BF"/>
    </w:rPr>
    <w:tblPr>
      <w:tblStyleRowBandSize w:val="1"/>
      <w:tblStyleColBandSize w:val="1"/>
      <w:tblBorders>
        <w:top w:val="single" w:sz="8" w:space="0" w:color="ACBC25" w:themeColor="accent4"/>
        <w:bottom w:val="single" w:sz="8" w:space="0" w:color="ACBC2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CBC25" w:themeColor="accent4"/>
          <w:left w:val="nil"/>
          <w:bottom w:val="single" w:sz="8" w:space="0" w:color="ACBC2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CBC25" w:themeColor="accent4"/>
          <w:left w:val="nil"/>
          <w:bottom w:val="single" w:sz="8" w:space="0" w:color="ACBC2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EF3C3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EF3C3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B57FC7"/>
    <w:pPr>
      <w:spacing w:after="0" w:line="240" w:lineRule="auto"/>
    </w:pPr>
    <w:rPr>
      <w:color w:val="5C370B" w:themeColor="accent5" w:themeShade="BF"/>
    </w:rPr>
    <w:tblPr>
      <w:tblStyleRowBandSize w:val="1"/>
      <w:tblStyleColBandSize w:val="1"/>
      <w:tblBorders>
        <w:top w:val="single" w:sz="8" w:space="0" w:color="7B4A0F" w:themeColor="accent5"/>
        <w:bottom w:val="single" w:sz="8" w:space="0" w:color="7B4A0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4A0F" w:themeColor="accent5"/>
          <w:left w:val="nil"/>
          <w:bottom w:val="single" w:sz="8" w:space="0" w:color="7B4A0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4A0F" w:themeColor="accent5"/>
          <w:left w:val="nil"/>
          <w:bottom w:val="single" w:sz="8" w:space="0" w:color="7B4A0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4AD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D4AD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B57FC7"/>
    <w:pPr>
      <w:spacing w:after="0" w:line="240" w:lineRule="auto"/>
    </w:pPr>
    <w:rPr>
      <w:color w:val="5F1720" w:themeColor="accent6" w:themeShade="BF"/>
    </w:rPr>
    <w:tblPr>
      <w:tblStyleRowBandSize w:val="1"/>
      <w:tblStyleColBandSize w:val="1"/>
      <w:tblBorders>
        <w:top w:val="single" w:sz="8" w:space="0" w:color="801F2B" w:themeColor="accent6"/>
        <w:bottom w:val="single" w:sz="8" w:space="0" w:color="801F2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1F2B" w:themeColor="accent6"/>
          <w:left w:val="nil"/>
          <w:bottom w:val="single" w:sz="8" w:space="0" w:color="801F2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1F2B" w:themeColor="accent6"/>
          <w:left w:val="nil"/>
          <w:bottom w:val="single" w:sz="8" w:space="0" w:color="801F2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EB8BF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EB8BF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B57FC7"/>
  </w:style>
  <w:style w:type="paragraph" w:styleId="List">
    <w:name w:val="List"/>
    <w:basedOn w:val="Normal"/>
    <w:uiPriority w:val="99"/>
    <w:semiHidden/>
    <w:unhideWhenUsed/>
    <w:rsid w:val="00B57FC7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B57FC7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B57FC7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B57FC7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B57FC7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B57FC7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B57FC7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B57FC7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B57FC7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B57FC7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B57FC7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B57FC7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B57FC7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B57FC7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B57FC7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B57FC7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B57FC7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B57FC7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B57FC7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B57FC7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B57FC7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B57FC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B57FC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8C86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8C8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8D6" w:themeFill="accent1" w:themeFillTint="33"/>
      </w:tcPr>
    </w:tblStylePr>
    <w:tblStylePr w:type="band1Horz">
      <w:tblPr/>
      <w:tcPr>
        <w:shd w:val="clear" w:color="auto" w:fill="FBD8D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B57FC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9C67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9C67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1" w:themeFill="accent2" w:themeFillTint="33"/>
      </w:tcPr>
    </w:tblStylePr>
    <w:tblStylePr w:type="band1Horz">
      <w:tblPr/>
      <w:tcPr>
        <w:shd w:val="clear" w:color="auto" w:fill="FDECD1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B57FC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F9B71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F9B71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DCF" w:themeFill="accent3" w:themeFillTint="33"/>
      </w:tcPr>
    </w:tblStylePr>
    <w:tblStylePr w:type="band1Horz">
      <w:tblPr/>
      <w:tcPr>
        <w:shd w:val="clear" w:color="auto" w:fill="F9DDCF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B57FC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6E370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6E37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5CF" w:themeFill="accent4" w:themeFillTint="33"/>
      </w:tcPr>
    </w:tblStylePr>
    <w:tblStylePr w:type="band1Horz">
      <w:tblPr/>
      <w:tcPr>
        <w:shd w:val="clear" w:color="auto" w:fill="F1F5CF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B57FC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6973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6973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DCBC" w:themeFill="accent5" w:themeFillTint="33"/>
      </w:tcPr>
    </w:tblStylePr>
    <w:tblStylePr w:type="band1Horz">
      <w:tblPr/>
      <w:tcPr>
        <w:shd w:val="clear" w:color="auto" w:fill="F7DCBC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B57FC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6556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6556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C6CB" w:themeFill="accent6" w:themeFillTint="33"/>
      </w:tcPr>
    </w:tblStylePr>
    <w:tblStylePr w:type="band1Horz">
      <w:tblPr/>
      <w:tcPr>
        <w:shd w:val="clear" w:color="auto" w:fill="F1C6CB" w:themeFill="accent6" w:themeFillTint="33"/>
      </w:tcPr>
    </w:tblStylePr>
  </w:style>
  <w:style w:type="table" w:styleId="ListTable2">
    <w:name w:val="List Table 2"/>
    <w:basedOn w:val="TableNormal"/>
    <w:uiPriority w:val="47"/>
    <w:rsid w:val="00B57FC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B57FC7"/>
    <w:pPr>
      <w:spacing w:after="0" w:line="240" w:lineRule="auto"/>
    </w:pPr>
    <w:tblPr>
      <w:tblStyleRowBandSize w:val="1"/>
      <w:tblStyleColBandSize w:val="1"/>
      <w:tblBorders>
        <w:top w:val="single" w:sz="4" w:space="0" w:color="F48C86" w:themeColor="accent1" w:themeTint="99"/>
        <w:bottom w:val="single" w:sz="4" w:space="0" w:color="F48C86" w:themeColor="accent1" w:themeTint="99"/>
        <w:insideH w:val="single" w:sz="4" w:space="0" w:color="F48C86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8D6" w:themeFill="accent1" w:themeFillTint="33"/>
      </w:tcPr>
    </w:tblStylePr>
    <w:tblStylePr w:type="band1Horz">
      <w:tblPr/>
      <w:tcPr>
        <w:shd w:val="clear" w:color="auto" w:fill="FBD8D6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B57FC7"/>
    <w:pPr>
      <w:spacing w:after="0" w:line="240" w:lineRule="auto"/>
    </w:pPr>
    <w:tblPr>
      <w:tblStyleRowBandSize w:val="1"/>
      <w:tblStyleColBandSize w:val="1"/>
      <w:tblBorders>
        <w:top w:val="single" w:sz="4" w:space="0" w:color="F9C675" w:themeColor="accent2" w:themeTint="99"/>
        <w:bottom w:val="single" w:sz="4" w:space="0" w:color="F9C675" w:themeColor="accent2" w:themeTint="99"/>
        <w:insideH w:val="single" w:sz="4" w:space="0" w:color="F9C67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1" w:themeFill="accent2" w:themeFillTint="33"/>
      </w:tcPr>
    </w:tblStylePr>
    <w:tblStylePr w:type="band1Horz">
      <w:tblPr/>
      <w:tcPr>
        <w:shd w:val="clear" w:color="auto" w:fill="FDECD1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B57FC7"/>
    <w:pPr>
      <w:spacing w:after="0" w:line="240" w:lineRule="auto"/>
    </w:pPr>
    <w:tblPr>
      <w:tblStyleRowBandSize w:val="1"/>
      <w:tblStyleColBandSize w:val="1"/>
      <w:tblBorders>
        <w:top w:val="single" w:sz="4" w:space="0" w:color="EF9B71" w:themeColor="accent3" w:themeTint="99"/>
        <w:bottom w:val="single" w:sz="4" w:space="0" w:color="EF9B71" w:themeColor="accent3" w:themeTint="99"/>
        <w:insideH w:val="single" w:sz="4" w:space="0" w:color="EF9B71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DCF" w:themeFill="accent3" w:themeFillTint="33"/>
      </w:tcPr>
    </w:tblStylePr>
    <w:tblStylePr w:type="band1Horz">
      <w:tblPr/>
      <w:tcPr>
        <w:shd w:val="clear" w:color="auto" w:fill="F9DDCF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B57FC7"/>
    <w:pPr>
      <w:spacing w:after="0" w:line="240" w:lineRule="auto"/>
    </w:pPr>
    <w:tblPr>
      <w:tblStyleRowBandSize w:val="1"/>
      <w:tblStyleColBandSize w:val="1"/>
      <w:tblBorders>
        <w:top w:val="single" w:sz="4" w:space="0" w:color="D6E370" w:themeColor="accent4" w:themeTint="99"/>
        <w:bottom w:val="single" w:sz="4" w:space="0" w:color="D6E370" w:themeColor="accent4" w:themeTint="99"/>
        <w:insideH w:val="single" w:sz="4" w:space="0" w:color="D6E370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5CF" w:themeFill="accent4" w:themeFillTint="33"/>
      </w:tcPr>
    </w:tblStylePr>
    <w:tblStylePr w:type="band1Horz">
      <w:tblPr/>
      <w:tcPr>
        <w:shd w:val="clear" w:color="auto" w:fill="F1F5CF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B57FC7"/>
    <w:pPr>
      <w:spacing w:after="0" w:line="240" w:lineRule="auto"/>
    </w:pPr>
    <w:tblPr>
      <w:tblStyleRowBandSize w:val="1"/>
      <w:tblStyleColBandSize w:val="1"/>
      <w:tblBorders>
        <w:top w:val="single" w:sz="4" w:space="0" w:color="E69737" w:themeColor="accent5" w:themeTint="99"/>
        <w:bottom w:val="single" w:sz="4" w:space="0" w:color="E69737" w:themeColor="accent5" w:themeTint="99"/>
        <w:insideH w:val="single" w:sz="4" w:space="0" w:color="E69737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DCBC" w:themeFill="accent5" w:themeFillTint="33"/>
      </w:tcPr>
    </w:tblStylePr>
    <w:tblStylePr w:type="band1Horz">
      <w:tblPr/>
      <w:tcPr>
        <w:shd w:val="clear" w:color="auto" w:fill="F7DCBC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B57FC7"/>
    <w:pPr>
      <w:spacing w:after="0" w:line="240" w:lineRule="auto"/>
    </w:pPr>
    <w:tblPr>
      <w:tblStyleRowBandSize w:val="1"/>
      <w:tblStyleColBandSize w:val="1"/>
      <w:tblBorders>
        <w:top w:val="single" w:sz="4" w:space="0" w:color="D65564" w:themeColor="accent6" w:themeTint="99"/>
        <w:bottom w:val="single" w:sz="4" w:space="0" w:color="D65564" w:themeColor="accent6" w:themeTint="99"/>
        <w:insideH w:val="single" w:sz="4" w:space="0" w:color="D6556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C6CB" w:themeFill="accent6" w:themeFillTint="33"/>
      </w:tcPr>
    </w:tblStylePr>
    <w:tblStylePr w:type="band1Horz">
      <w:tblPr/>
      <w:tcPr>
        <w:shd w:val="clear" w:color="auto" w:fill="F1C6CB" w:themeFill="accent6" w:themeFillTint="33"/>
      </w:tcPr>
    </w:tblStylePr>
  </w:style>
  <w:style w:type="table" w:styleId="ListTable3">
    <w:name w:val="List Table 3"/>
    <w:basedOn w:val="TableNormal"/>
    <w:uiPriority w:val="48"/>
    <w:rsid w:val="00B57FC7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B57FC7"/>
    <w:pPr>
      <w:spacing w:after="0" w:line="240" w:lineRule="auto"/>
    </w:pPr>
    <w:tblPr>
      <w:tblStyleRowBandSize w:val="1"/>
      <w:tblStyleColBandSize w:val="1"/>
      <w:tblBorders>
        <w:top w:val="single" w:sz="4" w:space="0" w:color="ED4136" w:themeColor="accent1"/>
        <w:left w:val="single" w:sz="4" w:space="0" w:color="ED4136" w:themeColor="accent1"/>
        <w:bottom w:val="single" w:sz="4" w:space="0" w:color="ED4136" w:themeColor="accent1"/>
        <w:right w:val="single" w:sz="4" w:space="0" w:color="ED4136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4136" w:themeFill="accent1"/>
      </w:tcPr>
    </w:tblStylePr>
    <w:tblStylePr w:type="lastRow">
      <w:rPr>
        <w:b/>
        <w:bCs/>
      </w:rPr>
      <w:tblPr/>
      <w:tcPr>
        <w:tcBorders>
          <w:top w:val="double" w:sz="4" w:space="0" w:color="ED413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4136" w:themeColor="accent1"/>
          <w:right w:val="single" w:sz="4" w:space="0" w:color="ED4136" w:themeColor="accent1"/>
        </w:tcBorders>
      </w:tcPr>
    </w:tblStylePr>
    <w:tblStylePr w:type="band1Horz">
      <w:tblPr/>
      <w:tcPr>
        <w:tcBorders>
          <w:top w:val="single" w:sz="4" w:space="0" w:color="ED4136" w:themeColor="accent1"/>
          <w:bottom w:val="single" w:sz="4" w:space="0" w:color="ED413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4136" w:themeColor="accent1"/>
          <w:left w:val="nil"/>
        </w:tcBorders>
      </w:tcPr>
    </w:tblStylePr>
    <w:tblStylePr w:type="swCell">
      <w:tblPr/>
      <w:tcPr>
        <w:tcBorders>
          <w:top w:val="double" w:sz="4" w:space="0" w:color="ED4136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B57FC7"/>
    <w:pPr>
      <w:spacing w:after="0" w:line="240" w:lineRule="auto"/>
    </w:pPr>
    <w:tblPr>
      <w:tblStyleRowBandSize w:val="1"/>
      <w:tblStyleColBandSize w:val="1"/>
      <w:tblBorders>
        <w:top w:val="single" w:sz="4" w:space="0" w:color="F5A219" w:themeColor="accent2"/>
        <w:left w:val="single" w:sz="4" w:space="0" w:color="F5A219" w:themeColor="accent2"/>
        <w:bottom w:val="single" w:sz="4" w:space="0" w:color="F5A219" w:themeColor="accent2"/>
        <w:right w:val="single" w:sz="4" w:space="0" w:color="F5A219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5A219" w:themeFill="accent2"/>
      </w:tcPr>
    </w:tblStylePr>
    <w:tblStylePr w:type="lastRow">
      <w:rPr>
        <w:b/>
        <w:bCs/>
      </w:rPr>
      <w:tblPr/>
      <w:tcPr>
        <w:tcBorders>
          <w:top w:val="double" w:sz="4" w:space="0" w:color="F5A219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5A219" w:themeColor="accent2"/>
          <w:right w:val="single" w:sz="4" w:space="0" w:color="F5A219" w:themeColor="accent2"/>
        </w:tcBorders>
      </w:tcPr>
    </w:tblStylePr>
    <w:tblStylePr w:type="band1Horz">
      <w:tblPr/>
      <w:tcPr>
        <w:tcBorders>
          <w:top w:val="single" w:sz="4" w:space="0" w:color="F5A219" w:themeColor="accent2"/>
          <w:bottom w:val="single" w:sz="4" w:space="0" w:color="F5A219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5A219" w:themeColor="accent2"/>
          <w:left w:val="nil"/>
        </w:tcBorders>
      </w:tcPr>
    </w:tblStylePr>
    <w:tblStylePr w:type="swCell">
      <w:tblPr/>
      <w:tcPr>
        <w:tcBorders>
          <w:top w:val="double" w:sz="4" w:space="0" w:color="F5A219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B57FC7"/>
    <w:pPr>
      <w:spacing w:after="0" w:line="240" w:lineRule="auto"/>
    </w:pPr>
    <w:tblPr>
      <w:tblStyleRowBandSize w:val="1"/>
      <w:tblStyleColBandSize w:val="1"/>
      <w:tblBorders>
        <w:top w:val="single" w:sz="4" w:space="0" w:color="DE5B19" w:themeColor="accent3"/>
        <w:left w:val="single" w:sz="4" w:space="0" w:color="DE5B19" w:themeColor="accent3"/>
        <w:bottom w:val="single" w:sz="4" w:space="0" w:color="DE5B19" w:themeColor="accent3"/>
        <w:right w:val="single" w:sz="4" w:space="0" w:color="DE5B1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5B19" w:themeFill="accent3"/>
      </w:tcPr>
    </w:tblStylePr>
    <w:tblStylePr w:type="lastRow">
      <w:rPr>
        <w:b/>
        <w:bCs/>
      </w:rPr>
      <w:tblPr/>
      <w:tcPr>
        <w:tcBorders>
          <w:top w:val="double" w:sz="4" w:space="0" w:color="DE5B1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E5B19" w:themeColor="accent3"/>
          <w:right w:val="single" w:sz="4" w:space="0" w:color="DE5B19" w:themeColor="accent3"/>
        </w:tcBorders>
      </w:tcPr>
    </w:tblStylePr>
    <w:tblStylePr w:type="band1Horz">
      <w:tblPr/>
      <w:tcPr>
        <w:tcBorders>
          <w:top w:val="single" w:sz="4" w:space="0" w:color="DE5B19" w:themeColor="accent3"/>
          <w:bottom w:val="single" w:sz="4" w:space="0" w:color="DE5B1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E5B19" w:themeColor="accent3"/>
          <w:left w:val="nil"/>
        </w:tcBorders>
      </w:tcPr>
    </w:tblStylePr>
    <w:tblStylePr w:type="swCell">
      <w:tblPr/>
      <w:tcPr>
        <w:tcBorders>
          <w:top w:val="double" w:sz="4" w:space="0" w:color="DE5B1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B57FC7"/>
    <w:pPr>
      <w:spacing w:after="0" w:line="240" w:lineRule="auto"/>
    </w:pPr>
    <w:tblPr>
      <w:tblStyleRowBandSize w:val="1"/>
      <w:tblStyleColBandSize w:val="1"/>
      <w:tblBorders>
        <w:top w:val="single" w:sz="4" w:space="0" w:color="ACBC25" w:themeColor="accent4"/>
        <w:left w:val="single" w:sz="4" w:space="0" w:color="ACBC25" w:themeColor="accent4"/>
        <w:bottom w:val="single" w:sz="4" w:space="0" w:color="ACBC25" w:themeColor="accent4"/>
        <w:right w:val="single" w:sz="4" w:space="0" w:color="ACBC2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CBC25" w:themeFill="accent4"/>
      </w:tcPr>
    </w:tblStylePr>
    <w:tblStylePr w:type="lastRow">
      <w:rPr>
        <w:b/>
        <w:bCs/>
      </w:rPr>
      <w:tblPr/>
      <w:tcPr>
        <w:tcBorders>
          <w:top w:val="double" w:sz="4" w:space="0" w:color="ACBC2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CBC25" w:themeColor="accent4"/>
          <w:right w:val="single" w:sz="4" w:space="0" w:color="ACBC25" w:themeColor="accent4"/>
        </w:tcBorders>
      </w:tcPr>
    </w:tblStylePr>
    <w:tblStylePr w:type="band1Horz">
      <w:tblPr/>
      <w:tcPr>
        <w:tcBorders>
          <w:top w:val="single" w:sz="4" w:space="0" w:color="ACBC25" w:themeColor="accent4"/>
          <w:bottom w:val="single" w:sz="4" w:space="0" w:color="ACBC2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CBC25" w:themeColor="accent4"/>
          <w:left w:val="nil"/>
        </w:tcBorders>
      </w:tcPr>
    </w:tblStylePr>
    <w:tblStylePr w:type="swCell">
      <w:tblPr/>
      <w:tcPr>
        <w:tcBorders>
          <w:top w:val="double" w:sz="4" w:space="0" w:color="ACBC25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B57FC7"/>
    <w:pPr>
      <w:spacing w:after="0" w:line="240" w:lineRule="auto"/>
    </w:pPr>
    <w:tblPr>
      <w:tblStyleRowBandSize w:val="1"/>
      <w:tblStyleColBandSize w:val="1"/>
      <w:tblBorders>
        <w:top w:val="single" w:sz="4" w:space="0" w:color="7B4A0F" w:themeColor="accent5"/>
        <w:left w:val="single" w:sz="4" w:space="0" w:color="7B4A0F" w:themeColor="accent5"/>
        <w:bottom w:val="single" w:sz="4" w:space="0" w:color="7B4A0F" w:themeColor="accent5"/>
        <w:right w:val="single" w:sz="4" w:space="0" w:color="7B4A0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B4A0F" w:themeFill="accent5"/>
      </w:tcPr>
    </w:tblStylePr>
    <w:tblStylePr w:type="lastRow">
      <w:rPr>
        <w:b/>
        <w:bCs/>
      </w:rPr>
      <w:tblPr/>
      <w:tcPr>
        <w:tcBorders>
          <w:top w:val="double" w:sz="4" w:space="0" w:color="7B4A0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B4A0F" w:themeColor="accent5"/>
          <w:right w:val="single" w:sz="4" w:space="0" w:color="7B4A0F" w:themeColor="accent5"/>
        </w:tcBorders>
      </w:tcPr>
    </w:tblStylePr>
    <w:tblStylePr w:type="band1Horz">
      <w:tblPr/>
      <w:tcPr>
        <w:tcBorders>
          <w:top w:val="single" w:sz="4" w:space="0" w:color="7B4A0F" w:themeColor="accent5"/>
          <w:bottom w:val="single" w:sz="4" w:space="0" w:color="7B4A0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B4A0F" w:themeColor="accent5"/>
          <w:left w:val="nil"/>
        </w:tcBorders>
      </w:tcPr>
    </w:tblStylePr>
    <w:tblStylePr w:type="swCell">
      <w:tblPr/>
      <w:tcPr>
        <w:tcBorders>
          <w:top w:val="double" w:sz="4" w:space="0" w:color="7B4A0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B57FC7"/>
    <w:pPr>
      <w:spacing w:after="0" w:line="240" w:lineRule="auto"/>
    </w:pPr>
    <w:tblPr>
      <w:tblStyleRowBandSize w:val="1"/>
      <w:tblStyleColBandSize w:val="1"/>
      <w:tblBorders>
        <w:top w:val="single" w:sz="4" w:space="0" w:color="801F2B" w:themeColor="accent6"/>
        <w:left w:val="single" w:sz="4" w:space="0" w:color="801F2B" w:themeColor="accent6"/>
        <w:bottom w:val="single" w:sz="4" w:space="0" w:color="801F2B" w:themeColor="accent6"/>
        <w:right w:val="single" w:sz="4" w:space="0" w:color="801F2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1F2B" w:themeFill="accent6"/>
      </w:tcPr>
    </w:tblStylePr>
    <w:tblStylePr w:type="lastRow">
      <w:rPr>
        <w:b/>
        <w:bCs/>
      </w:rPr>
      <w:tblPr/>
      <w:tcPr>
        <w:tcBorders>
          <w:top w:val="double" w:sz="4" w:space="0" w:color="801F2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1F2B" w:themeColor="accent6"/>
          <w:right w:val="single" w:sz="4" w:space="0" w:color="801F2B" w:themeColor="accent6"/>
        </w:tcBorders>
      </w:tcPr>
    </w:tblStylePr>
    <w:tblStylePr w:type="band1Horz">
      <w:tblPr/>
      <w:tcPr>
        <w:tcBorders>
          <w:top w:val="single" w:sz="4" w:space="0" w:color="801F2B" w:themeColor="accent6"/>
          <w:bottom w:val="single" w:sz="4" w:space="0" w:color="801F2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1F2B" w:themeColor="accent6"/>
          <w:left w:val="nil"/>
        </w:tcBorders>
      </w:tcPr>
    </w:tblStylePr>
    <w:tblStylePr w:type="swCell">
      <w:tblPr/>
      <w:tcPr>
        <w:tcBorders>
          <w:top w:val="double" w:sz="4" w:space="0" w:color="801F2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B57FC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B57FC7"/>
    <w:pPr>
      <w:spacing w:after="0" w:line="240" w:lineRule="auto"/>
    </w:pPr>
    <w:tblPr>
      <w:tblStyleRowBandSize w:val="1"/>
      <w:tblStyleColBandSize w:val="1"/>
      <w:tblBorders>
        <w:top w:val="single" w:sz="4" w:space="0" w:color="F48C86" w:themeColor="accent1" w:themeTint="99"/>
        <w:left w:val="single" w:sz="4" w:space="0" w:color="F48C86" w:themeColor="accent1" w:themeTint="99"/>
        <w:bottom w:val="single" w:sz="4" w:space="0" w:color="F48C86" w:themeColor="accent1" w:themeTint="99"/>
        <w:right w:val="single" w:sz="4" w:space="0" w:color="F48C86" w:themeColor="accent1" w:themeTint="99"/>
        <w:insideH w:val="single" w:sz="4" w:space="0" w:color="F48C86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4136" w:themeColor="accent1"/>
          <w:left w:val="single" w:sz="4" w:space="0" w:color="ED4136" w:themeColor="accent1"/>
          <w:bottom w:val="single" w:sz="4" w:space="0" w:color="ED4136" w:themeColor="accent1"/>
          <w:right w:val="single" w:sz="4" w:space="0" w:color="ED4136" w:themeColor="accent1"/>
          <w:insideH w:val="nil"/>
        </w:tcBorders>
        <w:shd w:val="clear" w:color="auto" w:fill="ED4136" w:themeFill="accent1"/>
      </w:tcPr>
    </w:tblStylePr>
    <w:tblStylePr w:type="lastRow">
      <w:rPr>
        <w:b/>
        <w:bCs/>
      </w:rPr>
      <w:tblPr/>
      <w:tcPr>
        <w:tcBorders>
          <w:top w:val="double" w:sz="4" w:space="0" w:color="F48C8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8D6" w:themeFill="accent1" w:themeFillTint="33"/>
      </w:tcPr>
    </w:tblStylePr>
    <w:tblStylePr w:type="band1Horz">
      <w:tblPr/>
      <w:tcPr>
        <w:shd w:val="clear" w:color="auto" w:fill="FBD8D6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B57FC7"/>
    <w:pPr>
      <w:spacing w:after="0" w:line="240" w:lineRule="auto"/>
    </w:pPr>
    <w:tblPr>
      <w:tblStyleRowBandSize w:val="1"/>
      <w:tblStyleColBandSize w:val="1"/>
      <w:tblBorders>
        <w:top w:val="single" w:sz="4" w:space="0" w:color="F9C675" w:themeColor="accent2" w:themeTint="99"/>
        <w:left w:val="single" w:sz="4" w:space="0" w:color="F9C675" w:themeColor="accent2" w:themeTint="99"/>
        <w:bottom w:val="single" w:sz="4" w:space="0" w:color="F9C675" w:themeColor="accent2" w:themeTint="99"/>
        <w:right w:val="single" w:sz="4" w:space="0" w:color="F9C675" w:themeColor="accent2" w:themeTint="99"/>
        <w:insideH w:val="single" w:sz="4" w:space="0" w:color="F9C67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5A219" w:themeColor="accent2"/>
          <w:left w:val="single" w:sz="4" w:space="0" w:color="F5A219" w:themeColor="accent2"/>
          <w:bottom w:val="single" w:sz="4" w:space="0" w:color="F5A219" w:themeColor="accent2"/>
          <w:right w:val="single" w:sz="4" w:space="0" w:color="F5A219" w:themeColor="accent2"/>
          <w:insideH w:val="nil"/>
        </w:tcBorders>
        <w:shd w:val="clear" w:color="auto" w:fill="F5A219" w:themeFill="accent2"/>
      </w:tcPr>
    </w:tblStylePr>
    <w:tblStylePr w:type="lastRow">
      <w:rPr>
        <w:b/>
        <w:bCs/>
      </w:rPr>
      <w:tblPr/>
      <w:tcPr>
        <w:tcBorders>
          <w:top w:val="double" w:sz="4" w:space="0" w:color="F9C67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1" w:themeFill="accent2" w:themeFillTint="33"/>
      </w:tcPr>
    </w:tblStylePr>
    <w:tblStylePr w:type="band1Horz">
      <w:tblPr/>
      <w:tcPr>
        <w:shd w:val="clear" w:color="auto" w:fill="FDECD1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B57FC7"/>
    <w:pPr>
      <w:spacing w:after="0" w:line="240" w:lineRule="auto"/>
    </w:pPr>
    <w:tblPr>
      <w:tblStyleRowBandSize w:val="1"/>
      <w:tblStyleColBandSize w:val="1"/>
      <w:tblBorders>
        <w:top w:val="single" w:sz="4" w:space="0" w:color="EF9B71" w:themeColor="accent3" w:themeTint="99"/>
        <w:left w:val="single" w:sz="4" w:space="0" w:color="EF9B71" w:themeColor="accent3" w:themeTint="99"/>
        <w:bottom w:val="single" w:sz="4" w:space="0" w:color="EF9B71" w:themeColor="accent3" w:themeTint="99"/>
        <w:right w:val="single" w:sz="4" w:space="0" w:color="EF9B71" w:themeColor="accent3" w:themeTint="99"/>
        <w:insideH w:val="single" w:sz="4" w:space="0" w:color="EF9B71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E5B19" w:themeColor="accent3"/>
          <w:left w:val="single" w:sz="4" w:space="0" w:color="DE5B19" w:themeColor="accent3"/>
          <w:bottom w:val="single" w:sz="4" w:space="0" w:color="DE5B19" w:themeColor="accent3"/>
          <w:right w:val="single" w:sz="4" w:space="0" w:color="DE5B19" w:themeColor="accent3"/>
          <w:insideH w:val="nil"/>
        </w:tcBorders>
        <w:shd w:val="clear" w:color="auto" w:fill="DE5B19" w:themeFill="accent3"/>
      </w:tcPr>
    </w:tblStylePr>
    <w:tblStylePr w:type="lastRow">
      <w:rPr>
        <w:b/>
        <w:bCs/>
      </w:rPr>
      <w:tblPr/>
      <w:tcPr>
        <w:tcBorders>
          <w:top w:val="double" w:sz="4" w:space="0" w:color="EF9B71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DCF" w:themeFill="accent3" w:themeFillTint="33"/>
      </w:tcPr>
    </w:tblStylePr>
    <w:tblStylePr w:type="band1Horz">
      <w:tblPr/>
      <w:tcPr>
        <w:shd w:val="clear" w:color="auto" w:fill="F9DDCF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B57FC7"/>
    <w:pPr>
      <w:spacing w:after="0" w:line="240" w:lineRule="auto"/>
    </w:pPr>
    <w:tblPr>
      <w:tblStyleRowBandSize w:val="1"/>
      <w:tblStyleColBandSize w:val="1"/>
      <w:tblBorders>
        <w:top w:val="single" w:sz="4" w:space="0" w:color="D6E370" w:themeColor="accent4" w:themeTint="99"/>
        <w:left w:val="single" w:sz="4" w:space="0" w:color="D6E370" w:themeColor="accent4" w:themeTint="99"/>
        <w:bottom w:val="single" w:sz="4" w:space="0" w:color="D6E370" w:themeColor="accent4" w:themeTint="99"/>
        <w:right w:val="single" w:sz="4" w:space="0" w:color="D6E370" w:themeColor="accent4" w:themeTint="99"/>
        <w:insideH w:val="single" w:sz="4" w:space="0" w:color="D6E37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CBC25" w:themeColor="accent4"/>
          <w:left w:val="single" w:sz="4" w:space="0" w:color="ACBC25" w:themeColor="accent4"/>
          <w:bottom w:val="single" w:sz="4" w:space="0" w:color="ACBC25" w:themeColor="accent4"/>
          <w:right w:val="single" w:sz="4" w:space="0" w:color="ACBC25" w:themeColor="accent4"/>
          <w:insideH w:val="nil"/>
        </w:tcBorders>
        <w:shd w:val="clear" w:color="auto" w:fill="ACBC25" w:themeFill="accent4"/>
      </w:tcPr>
    </w:tblStylePr>
    <w:tblStylePr w:type="lastRow">
      <w:rPr>
        <w:b/>
        <w:bCs/>
      </w:rPr>
      <w:tblPr/>
      <w:tcPr>
        <w:tcBorders>
          <w:top w:val="double" w:sz="4" w:space="0" w:color="D6E37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5CF" w:themeFill="accent4" w:themeFillTint="33"/>
      </w:tcPr>
    </w:tblStylePr>
    <w:tblStylePr w:type="band1Horz">
      <w:tblPr/>
      <w:tcPr>
        <w:shd w:val="clear" w:color="auto" w:fill="F1F5CF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B57FC7"/>
    <w:pPr>
      <w:spacing w:after="0" w:line="240" w:lineRule="auto"/>
    </w:pPr>
    <w:tblPr>
      <w:tblStyleRowBandSize w:val="1"/>
      <w:tblStyleColBandSize w:val="1"/>
      <w:tblBorders>
        <w:top w:val="single" w:sz="4" w:space="0" w:color="E69737" w:themeColor="accent5" w:themeTint="99"/>
        <w:left w:val="single" w:sz="4" w:space="0" w:color="E69737" w:themeColor="accent5" w:themeTint="99"/>
        <w:bottom w:val="single" w:sz="4" w:space="0" w:color="E69737" w:themeColor="accent5" w:themeTint="99"/>
        <w:right w:val="single" w:sz="4" w:space="0" w:color="E69737" w:themeColor="accent5" w:themeTint="99"/>
        <w:insideH w:val="single" w:sz="4" w:space="0" w:color="E6973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4A0F" w:themeColor="accent5"/>
          <w:left w:val="single" w:sz="4" w:space="0" w:color="7B4A0F" w:themeColor="accent5"/>
          <w:bottom w:val="single" w:sz="4" w:space="0" w:color="7B4A0F" w:themeColor="accent5"/>
          <w:right w:val="single" w:sz="4" w:space="0" w:color="7B4A0F" w:themeColor="accent5"/>
          <w:insideH w:val="nil"/>
        </w:tcBorders>
        <w:shd w:val="clear" w:color="auto" w:fill="7B4A0F" w:themeFill="accent5"/>
      </w:tcPr>
    </w:tblStylePr>
    <w:tblStylePr w:type="lastRow">
      <w:rPr>
        <w:b/>
        <w:bCs/>
      </w:rPr>
      <w:tblPr/>
      <w:tcPr>
        <w:tcBorders>
          <w:top w:val="double" w:sz="4" w:space="0" w:color="E6973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DCBC" w:themeFill="accent5" w:themeFillTint="33"/>
      </w:tcPr>
    </w:tblStylePr>
    <w:tblStylePr w:type="band1Horz">
      <w:tblPr/>
      <w:tcPr>
        <w:shd w:val="clear" w:color="auto" w:fill="F7DCBC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B57FC7"/>
    <w:pPr>
      <w:spacing w:after="0" w:line="240" w:lineRule="auto"/>
    </w:pPr>
    <w:tblPr>
      <w:tblStyleRowBandSize w:val="1"/>
      <w:tblStyleColBandSize w:val="1"/>
      <w:tblBorders>
        <w:top w:val="single" w:sz="4" w:space="0" w:color="D65564" w:themeColor="accent6" w:themeTint="99"/>
        <w:left w:val="single" w:sz="4" w:space="0" w:color="D65564" w:themeColor="accent6" w:themeTint="99"/>
        <w:bottom w:val="single" w:sz="4" w:space="0" w:color="D65564" w:themeColor="accent6" w:themeTint="99"/>
        <w:right w:val="single" w:sz="4" w:space="0" w:color="D65564" w:themeColor="accent6" w:themeTint="99"/>
        <w:insideH w:val="single" w:sz="4" w:space="0" w:color="D6556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1F2B" w:themeColor="accent6"/>
          <w:left w:val="single" w:sz="4" w:space="0" w:color="801F2B" w:themeColor="accent6"/>
          <w:bottom w:val="single" w:sz="4" w:space="0" w:color="801F2B" w:themeColor="accent6"/>
          <w:right w:val="single" w:sz="4" w:space="0" w:color="801F2B" w:themeColor="accent6"/>
          <w:insideH w:val="nil"/>
        </w:tcBorders>
        <w:shd w:val="clear" w:color="auto" w:fill="801F2B" w:themeFill="accent6"/>
      </w:tcPr>
    </w:tblStylePr>
    <w:tblStylePr w:type="lastRow">
      <w:rPr>
        <w:b/>
        <w:bCs/>
      </w:rPr>
      <w:tblPr/>
      <w:tcPr>
        <w:tcBorders>
          <w:top w:val="double" w:sz="4" w:space="0" w:color="D6556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C6CB" w:themeFill="accent6" w:themeFillTint="33"/>
      </w:tcPr>
    </w:tblStylePr>
    <w:tblStylePr w:type="band1Horz">
      <w:tblPr/>
      <w:tcPr>
        <w:shd w:val="clear" w:color="auto" w:fill="F1C6C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B57FC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B57FC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4136" w:themeColor="accent1"/>
        <w:left w:val="single" w:sz="24" w:space="0" w:color="ED4136" w:themeColor="accent1"/>
        <w:bottom w:val="single" w:sz="24" w:space="0" w:color="ED4136" w:themeColor="accent1"/>
        <w:right w:val="single" w:sz="24" w:space="0" w:color="ED4136" w:themeColor="accent1"/>
      </w:tblBorders>
    </w:tblPr>
    <w:tcPr>
      <w:shd w:val="clear" w:color="auto" w:fill="ED4136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B57FC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5A219" w:themeColor="accent2"/>
        <w:left w:val="single" w:sz="24" w:space="0" w:color="F5A219" w:themeColor="accent2"/>
        <w:bottom w:val="single" w:sz="24" w:space="0" w:color="F5A219" w:themeColor="accent2"/>
        <w:right w:val="single" w:sz="24" w:space="0" w:color="F5A219" w:themeColor="accent2"/>
      </w:tblBorders>
    </w:tblPr>
    <w:tcPr>
      <w:shd w:val="clear" w:color="auto" w:fill="F5A219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B57FC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E5B19" w:themeColor="accent3"/>
        <w:left w:val="single" w:sz="24" w:space="0" w:color="DE5B19" w:themeColor="accent3"/>
        <w:bottom w:val="single" w:sz="24" w:space="0" w:color="DE5B19" w:themeColor="accent3"/>
        <w:right w:val="single" w:sz="24" w:space="0" w:color="DE5B19" w:themeColor="accent3"/>
      </w:tblBorders>
    </w:tblPr>
    <w:tcPr>
      <w:shd w:val="clear" w:color="auto" w:fill="DE5B1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B57FC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CBC25" w:themeColor="accent4"/>
        <w:left w:val="single" w:sz="24" w:space="0" w:color="ACBC25" w:themeColor="accent4"/>
        <w:bottom w:val="single" w:sz="24" w:space="0" w:color="ACBC25" w:themeColor="accent4"/>
        <w:right w:val="single" w:sz="24" w:space="0" w:color="ACBC25" w:themeColor="accent4"/>
      </w:tblBorders>
    </w:tblPr>
    <w:tcPr>
      <w:shd w:val="clear" w:color="auto" w:fill="ACBC2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B57FC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B4A0F" w:themeColor="accent5"/>
        <w:left w:val="single" w:sz="24" w:space="0" w:color="7B4A0F" w:themeColor="accent5"/>
        <w:bottom w:val="single" w:sz="24" w:space="0" w:color="7B4A0F" w:themeColor="accent5"/>
        <w:right w:val="single" w:sz="24" w:space="0" w:color="7B4A0F" w:themeColor="accent5"/>
      </w:tblBorders>
    </w:tblPr>
    <w:tcPr>
      <w:shd w:val="clear" w:color="auto" w:fill="7B4A0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B57FC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1F2B" w:themeColor="accent6"/>
        <w:left w:val="single" w:sz="24" w:space="0" w:color="801F2B" w:themeColor="accent6"/>
        <w:bottom w:val="single" w:sz="24" w:space="0" w:color="801F2B" w:themeColor="accent6"/>
        <w:right w:val="single" w:sz="24" w:space="0" w:color="801F2B" w:themeColor="accent6"/>
      </w:tblBorders>
    </w:tblPr>
    <w:tcPr>
      <w:shd w:val="clear" w:color="auto" w:fill="801F2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B57FC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B57FC7"/>
    <w:pPr>
      <w:spacing w:after="0" w:line="240" w:lineRule="auto"/>
    </w:pPr>
    <w:rPr>
      <w:color w:val="C71C12" w:themeColor="accent1" w:themeShade="BF"/>
    </w:rPr>
    <w:tblPr>
      <w:tblStyleRowBandSize w:val="1"/>
      <w:tblStyleColBandSize w:val="1"/>
      <w:tblBorders>
        <w:top w:val="single" w:sz="4" w:space="0" w:color="ED4136" w:themeColor="accent1"/>
        <w:bottom w:val="single" w:sz="4" w:space="0" w:color="ED4136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D4136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D413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8D6" w:themeFill="accent1" w:themeFillTint="33"/>
      </w:tcPr>
    </w:tblStylePr>
    <w:tblStylePr w:type="band1Horz">
      <w:tblPr/>
      <w:tcPr>
        <w:shd w:val="clear" w:color="auto" w:fill="FBD8D6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B57FC7"/>
    <w:pPr>
      <w:spacing w:after="0" w:line="240" w:lineRule="auto"/>
    </w:pPr>
    <w:rPr>
      <w:color w:val="C17B08" w:themeColor="accent2" w:themeShade="BF"/>
    </w:rPr>
    <w:tblPr>
      <w:tblStyleRowBandSize w:val="1"/>
      <w:tblStyleColBandSize w:val="1"/>
      <w:tblBorders>
        <w:top w:val="single" w:sz="4" w:space="0" w:color="F5A219" w:themeColor="accent2"/>
        <w:bottom w:val="single" w:sz="4" w:space="0" w:color="F5A219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5A219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5A219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1" w:themeFill="accent2" w:themeFillTint="33"/>
      </w:tcPr>
    </w:tblStylePr>
    <w:tblStylePr w:type="band1Horz">
      <w:tblPr/>
      <w:tcPr>
        <w:shd w:val="clear" w:color="auto" w:fill="FDECD1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B57FC7"/>
    <w:pPr>
      <w:spacing w:after="0" w:line="240" w:lineRule="auto"/>
    </w:pPr>
    <w:rPr>
      <w:color w:val="A64312" w:themeColor="accent3" w:themeShade="BF"/>
    </w:rPr>
    <w:tblPr>
      <w:tblStyleRowBandSize w:val="1"/>
      <w:tblStyleColBandSize w:val="1"/>
      <w:tblBorders>
        <w:top w:val="single" w:sz="4" w:space="0" w:color="DE5B19" w:themeColor="accent3"/>
        <w:bottom w:val="single" w:sz="4" w:space="0" w:color="DE5B1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DE5B1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DE5B1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DCF" w:themeFill="accent3" w:themeFillTint="33"/>
      </w:tcPr>
    </w:tblStylePr>
    <w:tblStylePr w:type="band1Horz">
      <w:tblPr/>
      <w:tcPr>
        <w:shd w:val="clear" w:color="auto" w:fill="F9DDCF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B57FC7"/>
    <w:pPr>
      <w:spacing w:after="0" w:line="240" w:lineRule="auto"/>
    </w:pPr>
    <w:rPr>
      <w:color w:val="808C1B" w:themeColor="accent4" w:themeShade="BF"/>
    </w:rPr>
    <w:tblPr>
      <w:tblStyleRowBandSize w:val="1"/>
      <w:tblStyleColBandSize w:val="1"/>
      <w:tblBorders>
        <w:top w:val="single" w:sz="4" w:space="0" w:color="ACBC25" w:themeColor="accent4"/>
        <w:bottom w:val="single" w:sz="4" w:space="0" w:color="ACBC2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ACBC2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ACBC2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5CF" w:themeFill="accent4" w:themeFillTint="33"/>
      </w:tcPr>
    </w:tblStylePr>
    <w:tblStylePr w:type="band1Horz">
      <w:tblPr/>
      <w:tcPr>
        <w:shd w:val="clear" w:color="auto" w:fill="F1F5CF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B57FC7"/>
    <w:pPr>
      <w:spacing w:after="0" w:line="240" w:lineRule="auto"/>
    </w:pPr>
    <w:rPr>
      <w:color w:val="5C370B" w:themeColor="accent5" w:themeShade="BF"/>
    </w:rPr>
    <w:tblPr>
      <w:tblStyleRowBandSize w:val="1"/>
      <w:tblStyleColBandSize w:val="1"/>
      <w:tblBorders>
        <w:top w:val="single" w:sz="4" w:space="0" w:color="7B4A0F" w:themeColor="accent5"/>
        <w:bottom w:val="single" w:sz="4" w:space="0" w:color="7B4A0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B4A0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B4A0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DCBC" w:themeFill="accent5" w:themeFillTint="33"/>
      </w:tcPr>
    </w:tblStylePr>
    <w:tblStylePr w:type="band1Horz">
      <w:tblPr/>
      <w:tcPr>
        <w:shd w:val="clear" w:color="auto" w:fill="F7DCBC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B57FC7"/>
    <w:pPr>
      <w:spacing w:after="0" w:line="240" w:lineRule="auto"/>
    </w:pPr>
    <w:rPr>
      <w:color w:val="5F1720" w:themeColor="accent6" w:themeShade="BF"/>
    </w:rPr>
    <w:tblPr>
      <w:tblStyleRowBandSize w:val="1"/>
      <w:tblStyleColBandSize w:val="1"/>
      <w:tblBorders>
        <w:top w:val="single" w:sz="4" w:space="0" w:color="801F2B" w:themeColor="accent6"/>
        <w:bottom w:val="single" w:sz="4" w:space="0" w:color="801F2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01F2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01F2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C6CB" w:themeFill="accent6" w:themeFillTint="33"/>
      </w:tcPr>
    </w:tblStylePr>
    <w:tblStylePr w:type="band1Horz">
      <w:tblPr/>
      <w:tcPr>
        <w:shd w:val="clear" w:color="auto" w:fill="F1C6C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B57FC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B57FC7"/>
    <w:pPr>
      <w:spacing w:after="0" w:line="240" w:lineRule="auto"/>
    </w:pPr>
    <w:rPr>
      <w:color w:val="C71C12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4136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4136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4136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4136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BD8D6" w:themeFill="accent1" w:themeFillTint="33"/>
      </w:tcPr>
    </w:tblStylePr>
    <w:tblStylePr w:type="band1Horz">
      <w:tblPr/>
      <w:tcPr>
        <w:shd w:val="clear" w:color="auto" w:fill="FBD8D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B57FC7"/>
    <w:pPr>
      <w:spacing w:after="0" w:line="240" w:lineRule="auto"/>
    </w:pPr>
    <w:rPr>
      <w:color w:val="C17B08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5A219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5A219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5A219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5A219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DECD1" w:themeFill="accent2" w:themeFillTint="33"/>
      </w:tcPr>
    </w:tblStylePr>
    <w:tblStylePr w:type="band1Horz">
      <w:tblPr/>
      <w:tcPr>
        <w:shd w:val="clear" w:color="auto" w:fill="FDECD1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B57FC7"/>
    <w:pPr>
      <w:spacing w:after="0" w:line="240" w:lineRule="auto"/>
    </w:pPr>
    <w:rPr>
      <w:color w:val="A64312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E5B1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E5B1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E5B1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E5B1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9DDCF" w:themeFill="accent3" w:themeFillTint="33"/>
      </w:tcPr>
    </w:tblStylePr>
    <w:tblStylePr w:type="band1Horz">
      <w:tblPr/>
      <w:tcPr>
        <w:shd w:val="clear" w:color="auto" w:fill="F9DDC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B57FC7"/>
    <w:pPr>
      <w:spacing w:after="0" w:line="240" w:lineRule="auto"/>
    </w:pPr>
    <w:rPr>
      <w:color w:val="808C1B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CBC2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CBC2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CBC2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CBC2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1F5CF" w:themeFill="accent4" w:themeFillTint="33"/>
      </w:tcPr>
    </w:tblStylePr>
    <w:tblStylePr w:type="band1Horz">
      <w:tblPr/>
      <w:tcPr>
        <w:shd w:val="clear" w:color="auto" w:fill="F1F5C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B57FC7"/>
    <w:pPr>
      <w:spacing w:after="0" w:line="240" w:lineRule="auto"/>
    </w:pPr>
    <w:rPr>
      <w:color w:val="5C370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B4A0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B4A0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B4A0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B4A0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7DCBC" w:themeFill="accent5" w:themeFillTint="33"/>
      </w:tcPr>
    </w:tblStylePr>
    <w:tblStylePr w:type="band1Horz">
      <w:tblPr/>
      <w:tcPr>
        <w:shd w:val="clear" w:color="auto" w:fill="F7DCBC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B57FC7"/>
    <w:pPr>
      <w:spacing w:after="0" w:line="240" w:lineRule="auto"/>
    </w:pPr>
    <w:rPr>
      <w:color w:val="5F1720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1F2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1F2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1F2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1F2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1C6CB" w:themeFill="accent6" w:themeFillTint="33"/>
      </w:tcPr>
    </w:tblStylePr>
    <w:tblStylePr w:type="band1Horz">
      <w:tblPr/>
      <w:tcPr>
        <w:shd w:val="clear" w:color="auto" w:fill="F1C6C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B57FC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B57FC7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B57FC7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B57FC7"/>
    <w:pPr>
      <w:spacing w:after="0" w:line="240" w:lineRule="auto"/>
    </w:pPr>
    <w:tblPr>
      <w:tblStyleRowBandSize w:val="1"/>
      <w:tblStyleColBandSize w:val="1"/>
      <w:tblBorders>
        <w:top w:val="single" w:sz="8" w:space="0" w:color="F17068" w:themeColor="accent1" w:themeTint="BF"/>
        <w:left w:val="single" w:sz="8" w:space="0" w:color="F17068" w:themeColor="accent1" w:themeTint="BF"/>
        <w:bottom w:val="single" w:sz="8" w:space="0" w:color="F17068" w:themeColor="accent1" w:themeTint="BF"/>
        <w:right w:val="single" w:sz="8" w:space="0" w:color="F17068" w:themeColor="accent1" w:themeTint="BF"/>
        <w:insideH w:val="single" w:sz="8" w:space="0" w:color="F17068" w:themeColor="accent1" w:themeTint="BF"/>
        <w:insideV w:val="single" w:sz="8" w:space="0" w:color="F17068" w:themeColor="accent1" w:themeTint="BF"/>
      </w:tblBorders>
    </w:tblPr>
    <w:tcPr>
      <w:shd w:val="clear" w:color="auto" w:fill="FACFCD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7068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A09A" w:themeFill="accent1" w:themeFillTint="7F"/>
      </w:tcPr>
    </w:tblStylePr>
    <w:tblStylePr w:type="band1Horz">
      <w:tblPr/>
      <w:tcPr>
        <w:shd w:val="clear" w:color="auto" w:fill="F6A09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B57FC7"/>
    <w:pPr>
      <w:spacing w:after="0" w:line="240" w:lineRule="auto"/>
    </w:pPr>
    <w:tblPr>
      <w:tblStyleRowBandSize w:val="1"/>
      <w:tblStyleColBandSize w:val="1"/>
      <w:tblBorders>
        <w:top w:val="single" w:sz="8" w:space="0" w:color="F7B852" w:themeColor="accent2" w:themeTint="BF"/>
        <w:left w:val="single" w:sz="8" w:space="0" w:color="F7B852" w:themeColor="accent2" w:themeTint="BF"/>
        <w:bottom w:val="single" w:sz="8" w:space="0" w:color="F7B852" w:themeColor="accent2" w:themeTint="BF"/>
        <w:right w:val="single" w:sz="8" w:space="0" w:color="F7B852" w:themeColor="accent2" w:themeTint="BF"/>
        <w:insideH w:val="single" w:sz="8" w:space="0" w:color="F7B852" w:themeColor="accent2" w:themeTint="BF"/>
        <w:insideV w:val="single" w:sz="8" w:space="0" w:color="F7B852" w:themeColor="accent2" w:themeTint="BF"/>
      </w:tblBorders>
    </w:tblPr>
    <w:tcPr>
      <w:shd w:val="clear" w:color="auto" w:fill="FCE7C6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7B852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08C" w:themeFill="accent2" w:themeFillTint="7F"/>
      </w:tcPr>
    </w:tblStylePr>
    <w:tblStylePr w:type="band1Horz">
      <w:tblPr/>
      <w:tcPr>
        <w:shd w:val="clear" w:color="auto" w:fill="FAD08C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B57FC7"/>
    <w:pPr>
      <w:spacing w:after="0" w:line="240" w:lineRule="auto"/>
    </w:pPr>
    <w:tblPr>
      <w:tblStyleRowBandSize w:val="1"/>
      <w:tblStyleColBandSize w:val="1"/>
      <w:tblBorders>
        <w:top w:val="single" w:sz="8" w:space="0" w:color="EB824D" w:themeColor="accent3" w:themeTint="BF"/>
        <w:left w:val="single" w:sz="8" w:space="0" w:color="EB824D" w:themeColor="accent3" w:themeTint="BF"/>
        <w:bottom w:val="single" w:sz="8" w:space="0" w:color="EB824D" w:themeColor="accent3" w:themeTint="BF"/>
        <w:right w:val="single" w:sz="8" w:space="0" w:color="EB824D" w:themeColor="accent3" w:themeTint="BF"/>
        <w:insideH w:val="single" w:sz="8" w:space="0" w:color="EB824D" w:themeColor="accent3" w:themeTint="BF"/>
        <w:insideV w:val="single" w:sz="8" w:space="0" w:color="EB824D" w:themeColor="accent3" w:themeTint="BF"/>
      </w:tblBorders>
    </w:tblPr>
    <w:tcPr>
      <w:shd w:val="clear" w:color="auto" w:fill="F8D5C4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B824D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AC89" w:themeFill="accent3" w:themeFillTint="7F"/>
      </w:tcPr>
    </w:tblStylePr>
    <w:tblStylePr w:type="band1Horz">
      <w:tblPr/>
      <w:tcPr>
        <w:shd w:val="clear" w:color="auto" w:fill="F1AC89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B57FC7"/>
    <w:pPr>
      <w:spacing w:after="0" w:line="240" w:lineRule="auto"/>
    </w:pPr>
    <w:tblPr>
      <w:tblStyleRowBandSize w:val="1"/>
      <w:tblStyleColBandSize w:val="1"/>
      <w:tblBorders>
        <w:top w:val="single" w:sz="8" w:space="0" w:color="CCDB4C" w:themeColor="accent4" w:themeTint="BF"/>
        <w:left w:val="single" w:sz="8" w:space="0" w:color="CCDB4C" w:themeColor="accent4" w:themeTint="BF"/>
        <w:bottom w:val="single" w:sz="8" w:space="0" w:color="CCDB4C" w:themeColor="accent4" w:themeTint="BF"/>
        <w:right w:val="single" w:sz="8" w:space="0" w:color="CCDB4C" w:themeColor="accent4" w:themeTint="BF"/>
        <w:insideH w:val="single" w:sz="8" w:space="0" w:color="CCDB4C" w:themeColor="accent4" w:themeTint="BF"/>
        <w:insideV w:val="single" w:sz="8" w:space="0" w:color="CCDB4C" w:themeColor="accent4" w:themeTint="BF"/>
      </w:tblBorders>
    </w:tblPr>
    <w:tcPr>
      <w:shd w:val="clear" w:color="auto" w:fill="EEF3C3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CDB4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788" w:themeFill="accent4" w:themeFillTint="7F"/>
      </w:tcPr>
    </w:tblStylePr>
    <w:tblStylePr w:type="band1Horz">
      <w:tblPr/>
      <w:tcPr>
        <w:shd w:val="clear" w:color="auto" w:fill="DDE788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B57FC7"/>
    <w:pPr>
      <w:spacing w:after="0" w:line="240" w:lineRule="auto"/>
    </w:pPr>
    <w:tblPr>
      <w:tblStyleRowBandSize w:val="1"/>
      <w:tblStyleColBandSize w:val="1"/>
      <w:tblBorders>
        <w:top w:val="single" w:sz="8" w:space="0" w:color="CE7B19" w:themeColor="accent5" w:themeTint="BF"/>
        <w:left w:val="single" w:sz="8" w:space="0" w:color="CE7B19" w:themeColor="accent5" w:themeTint="BF"/>
        <w:bottom w:val="single" w:sz="8" w:space="0" w:color="CE7B19" w:themeColor="accent5" w:themeTint="BF"/>
        <w:right w:val="single" w:sz="8" w:space="0" w:color="CE7B19" w:themeColor="accent5" w:themeTint="BF"/>
        <w:insideH w:val="single" w:sz="8" w:space="0" w:color="CE7B19" w:themeColor="accent5" w:themeTint="BF"/>
        <w:insideV w:val="single" w:sz="8" w:space="0" w:color="CE7B19" w:themeColor="accent5" w:themeTint="BF"/>
      </w:tblBorders>
    </w:tblPr>
    <w:tcPr>
      <w:shd w:val="clear" w:color="auto" w:fill="F5D4AD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E7B19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A859" w:themeFill="accent5" w:themeFillTint="7F"/>
      </w:tcPr>
    </w:tblStylePr>
    <w:tblStylePr w:type="band1Horz">
      <w:tblPr/>
      <w:tcPr>
        <w:shd w:val="clear" w:color="auto" w:fill="EAA859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B57FC7"/>
    <w:pPr>
      <w:spacing w:after="0" w:line="240" w:lineRule="auto"/>
    </w:pPr>
    <w:tblPr>
      <w:tblStyleRowBandSize w:val="1"/>
      <w:tblStyleColBandSize w:val="1"/>
      <w:tblBorders>
        <w:top w:val="single" w:sz="8" w:space="0" w:color="C63042" w:themeColor="accent6" w:themeTint="BF"/>
        <w:left w:val="single" w:sz="8" w:space="0" w:color="C63042" w:themeColor="accent6" w:themeTint="BF"/>
        <w:bottom w:val="single" w:sz="8" w:space="0" w:color="C63042" w:themeColor="accent6" w:themeTint="BF"/>
        <w:right w:val="single" w:sz="8" w:space="0" w:color="C63042" w:themeColor="accent6" w:themeTint="BF"/>
        <w:insideH w:val="single" w:sz="8" w:space="0" w:color="C63042" w:themeColor="accent6" w:themeTint="BF"/>
        <w:insideV w:val="single" w:sz="8" w:space="0" w:color="C63042" w:themeColor="accent6" w:themeTint="BF"/>
      </w:tblBorders>
    </w:tblPr>
    <w:tcPr>
      <w:shd w:val="clear" w:color="auto" w:fill="EEB8BF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63042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727F" w:themeFill="accent6" w:themeFillTint="7F"/>
      </w:tcPr>
    </w:tblStylePr>
    <w:tblStylePr w:type="band1Horz">
      <w:tblPr/>
      <w:tcPr>
        <w:shd w:val="clear" w:color="auto" w:fill="DD727F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B57FC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B57FC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4136" w:themeColor="accent1"/>
        <w:left w:val="single" w:sz="8" w:space="0" w:color="ED4136" w:themeColor="accent1"/>
        <w:bottom w:val="single" w:sz="8" w:space="0" w:color="ED4136" w:themeColor="accent1"/>
        <w:right w:val="single" w:sz="8" w:space="0" w:color="ED4136" w:themeColor="accent1"/>
        <w:insideH w:val="single" w:sz="8" w:space="0" w:color="ED4136" w:themeColor="accent1"/>
        <w:insideV w:val="single" w:sz="8" w:space="0" w:color="ED4136" w:themeColor="accent1"/>
      </w:tblBorders>
    </w:tblPr>
    <w:tcPr>
      <w:shd w:val="clear" w:color="auto" w:fill="FACFCD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ECE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D8D6" w:themeFill="accent1" w:themeFillTint="33"/>
      </w:tcPr>
    </w:tblStylePr>
    <w:tblStylePr w:type="band1Vert">
      <w:tblPr/>
      <w:tcPr>
        <w:shd w:val="clear" w:color="auto" w:fill="F6A09A" w:themeFill="accent1" w:themeFillTint="7F"/>
      </w:tcPr>
    </w:tblStylePr>
    <w:tblStylePr w:type="band1Horz">
      <w:tblPr/>
      <w:tcPr>
        <w:tcBorders>
          <w:insideH w:val="single" w:sz="6" w:space="0" w:color="ED4136" w:themeColor="accent1"/>
          <w:insideV w:val="single" w:sz="6" w:space="0" w:color="ED4136" w:themeColor="accent1"/>
        </w:tcBorders>
        <w:shd w:val="clear" w:color="auto" w:fill="F6A09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B57FC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5A219" w:themeColor="accent2"/>
        <w:left w:val="single" w:sz="8" w:space="0" w:color="F5A219" w:themeColor="accent2"/>
        <w:bottom w:val="single" w:sz="8" w:space="0" w:color="F5A219" w:themeColor="accent2"/>
        <w:right w:val="single" w:sz="8" w:space="0" w:color="F5A219" w:themeColor="accent2"/>
        <w:insideH w:val="single" w:sz="8" w:space="0" w:color="F5A219" w:themeColor="accent2"/>
        <w:insideV w:val="single" w:sz="8" w:space="0" w:color="F5A219" w:themeColor="accent2"/>
      </w:tblBorders>
    </w:tblPr>
    <w:tcPr>
      <w:shd w:val="clear" w:color="auto" w:fill="FCE7C6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EF5E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CD1" w:themeFill="accent2" w:themeFillTint="33"/>
      </w:tcPr>
    </w:tblStylePr>
    <w:tblStylePr w:type="band1Vert">
      <w:tblPr/>
      <w:tcPr>
        <w:shd w:val="clear" w:color="auto" w:fill="FAD08C" w:themeFill="accent2" w:themeFillTint="7F"/>
      </w:tcPr>
    </w:tblStylePr>
    <w:tblStylePr w:type="band1Horz">
      <w:tblPr/>
      <w:tcPr>
        <w:tcBorders>
          <w:insideH w:val="single" w:sz="6" w:space="0" w:color="F5A219" w:themeColor="accent2"/>
          <w:insideV w:val="single" w:sz="6" w:space="0" w:color="F5A219" w:themeColor="accent2"/>
        </w:tcBorders>
        <w:shd w:val="clear" w:color="auto" w:fill="FAD08C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B57FC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E5B19" w:themeColor="accent3"/>
        <w:left w:val="single" w:sz="8" w:space="0" w:color="DE5B19" w:themeColor="accent3"/>
        <w:bottom w:val="single" w:sz="8" w:space="0" w:color="DE5B19" w:themeColor="accent3"/>
        <w:right w:val="single" w:sz="8" w:space="0" w:color="DE5B19" w:themeColor="accent3"/>
        <w:insideH w:val="single" w:sz="8" w:space="0" w:color="DE5B19" w:themeColor="accent3"/>
        <w:insideV w:val="single" w:sz="8" w:space="0" w:color="DE5B19" w:themeColor="accent3"/>
      </w:tblBorders>
    </w:tblPr>
    <w:tcPr>
      <w:shd w:val="clear" w:color="auto" w:fill="F8D5C4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EEE7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DCF" w:themeFill="accent3" w:themeFillTint="33"/>
      </w:tcPr>
    </w:tblStylePr>
    <w:tblStylePr w:type="band1Vert">
      <w:tblPr/>
      <w:tcPr>
        <w:shd w:val="clear" w:color="auto" w:fill="F1AC89" w:themeFill="accent3" w:themeFillTint="7F"/>
      </w:tcPr>
    </w:tblStylePr>
    <w:tblStylePr w:type="band1Horz">
      <w:tblPr/>
      <w:tcPr>
        <w:tcBorders>
          <w:insideH w:val="single" w:sz="6" w:space="0" w:color="DE5B19" w:themeColor="accent3"/>
          <w:insideV w:val="single" w:sz="6" w:space="0" w:color="DE5B19" w:themeColor="accent3"/>
        </w:tcBorders>
        <w:shd w:val="clear" w:color="auto" w:fill="F1AC89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B57FC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CBC25" w:themeColor="accent4"/>
        <w:left w:val="single" w:sz="8" w:space="0" w:color="ACBC25" w:themeColor="accent4"/>
        <w:bottom w:val="single" w:sz="8" w:space="0" w:color="ACBC25" w:themeColor="accent4"/>
        <w:right w:val="single" w:sz="8" w:space="0" w:color="ACBC25" w:themeColor="accent4"/>
        <w:insideH w:val="single" w:sz="8" w:space="0" w:color="ACBC25" w:themeColor="accent4"/>
        <w:insideV w:val="single" w:sz="8" w:space="0" w:color="ACBC25" w:themeColor="accent4"/>
      </w:tblBorders>
    </w:tblPr>
    <w:tcPr>
      <w:shd w:val="clear" w:color="auto" w:fill="EEF3C3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8FAE7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5CF" w:themeFill="accent4" w:themeFillTint="33"/>
      </w:tcPr>
    </w:tblStylePr>
    <w:tblStylePr w:type="band1Vert">
      <w:tblPr/>
      <w:tcPr>
        <w:shd w:val="clear" w:color="auto" w:fill="DDE788" w:themeFill="accent4" w:themeFillTint="7F"/>
      </w:tcPr>
    </w:tblStylePr>
    <w:tblStylePr w:type="band1Horz">
      <w:tblPr/>
      <w:tcPr>
        <w:tcBorders>
          <w:insideH w:val="single" w:sz="6" w:space="0" w:color="ACBC25" w:themeColor="accent4"/>
          <w:insideV w:val="single" w:sz="6" w:space="0" w:color="ACBC25" w:themeColor="accent4"/>
        </w:tcBorders>
        <w:shd w:val="clear" w:color="auto" w:fill="DDE788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B57FC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B4A0F" w:themeColor="accent5"/>
        <w:left w:val="single" w:sz="8" w:space="0" w:color="7B4A0F" w:themeColor="accent5"/>
        <w:bottom w:val="single" w:sz="8" w:space="0" w:color="7B4A0F" w:themeColor="accent5"/>
        <w:right w:val="single" w:sz="8" w:space="0" w:color="7B4A0F" w:themeColor="accent5"/>
        <w:insideH w:val="single" w:sz="8" w:space="0" w:color="7B4A0F" w:themeColor="accent5"/>
        <w:insideV w:val="single" w:sz="8" w:space="0" w:color="7B4A0F" w:themeColor="accent5"/>
      </w:tblBorders>
    </w:tblPr>
    <w:tcPr>
      <w:shd w:val="clear" w:color="auto" w:fill="F5D4AD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BEDDE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DCBC" w:themeFill="accent5" w:themeFillTint="33"/>
      </w:tcPr>
    </w:tblStylePr>
    <w:tblStylePr w:type="band1Vert">
      <w:tblPr/>
      <w:tcPr>
        <w:shd w:val="clear" w:color="auto" w:fill="EAA859" w:themeFill="accent5" w:themeFillTint="7F"/>
      </w:tcPr>
    </w:tblStylePr>
    <w:tblStylePr w:type="band1Horz">
      <w:tblPr/>
      <w:tcPr>
        <w:tcBorders>
          <w:insideH w:val="single" w:sz="6" w:space="0" w:color="7B4A0F" w:themeColor="accent5"/>
          <w:insideV w:val="single" w:sz="6" w:space="0" w:color="7B4A0F" w:themeColor="accent5"/>
        </w:tcBorders>
        <w:shd w:val="clear" w:color="auto" w:fill="EAA859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B57FC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1F2B" w:themeColor="accent6"/>
        <w:left w:val="single" w:sz="8" w:space="0" w:color="801F2B" w:themeColor="accent6"/>
        <w:bottom w:val="single" w:sz="8" w:space="0" w:color="801F2B" w:themeColor="accent6"/>
        <w:right w:val="single" w:sz="8" w:space="0" w:color="801F2B" w:themeColor="accent6"/>
        <w:insideH w:val="single" w:sz="8" w:space="0" w:color="801F2B" w:themeColor="accent6"/>
        <w:insideV w:val="single" w:sz="8" w:space="0" w:color="801F2B" w:themeColor="accent6"/>
      </w:tblBorders>
    </w:tblPr>
    <w:tcPr>
      <w:shd w:val="clear" w:color="auto" w:fill="EEB8BF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8E3E5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C6CB" w:themeFill="accent6" w:themeFillTint="33"/>
      </w:tcPr>
    </w:tblStylePr>
    <w:tblStylePr w:type="band1Vert">
      <w:tblPr/>
      <w:tcPr>
        <w:shd w:val="clear" w:color="auto" w:fill="DD727F" w:themeFill="accent6" w:themeFillTint="7F"/>
      </w:tcPr>
    </w:tblStylePr>
    <w:tblStylePr w:type="band1Horz">
      <w:tblPr/>
      <w:tcPr>
        <w:tcBorders>
          <w:insideH w:val="single" w:sz="6" w:space="0" w:color="801F2B" w:themeColor="accent6"/>
          <w:insideV w:val="single" w:sz="6" w:space="0" w:color="801F2B" w:themeColor="accent6"/>
        </w:tcBorders>
        <w:shd w:val="clear" w:color="auto" w:fill="DD727F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B57FC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B57FC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CFCD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4136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4136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4136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4136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A09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A09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B57FC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E7C6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5A219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5A219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5A219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5A219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AD08C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AD08C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B57FC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D5C4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E5B1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E5B1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E5B1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E5B1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AC89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AC89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B57FC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EF3C3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CBC2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CBC2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CBC2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CBC2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DE788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DE788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B57FC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D4AD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4A0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4A0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B4A0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B4A0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A859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A859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B57FC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EB8BF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1F2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1F2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1F2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1F2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D727F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D727F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B57FC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C241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B57FC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4136" w:themeColor="accent1"/>
        <w:bottom w:val="single" w:sz="8" w:space="0" w:color="ED4136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4136" w:themeColor="accent1"/>
        </w:tcBorders>
      </w:tcPr>
    </w:tblStylePr>
    <w:tblStylePr w:type="lastRow">
      <w:rPr>
        <w:b/>
        <w:bCs/>
        <w:color w:val="3C2415" w:themeColor="text2"/>
      </w:rPr>
      <w:tblPr/>
      <w:tcPr>
        <w:tcBorders>
          <w:top w:val="single" w:sz="8" w:space="0" w:color="ED4136" w:themeColor="accent1"/>
          <w:bottom w:val="single" w:sz="8" w:space="0" w:color="ED413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4136" w:themeColor="accent1"/>
          <w:bottom w:val="single" w:sz="8" w:space="0" w:color="ED4136" w:themeColor="accent1"/>
        </w:tcBorders>
      </w:tcPr>
    </w:tblStylePr>
    <w:tblStylePr w:type="band1Vert">
      <w:tblPr/>
      <w:tcPr>
        <w:shd w:val="clear" w:color="auto" w:fill="FACFCD" w:themeFill="accent1" w:themeFillTint="3F"/>
      </w:tcPr>
    </w:tblStylePr>
    <w:tblStylePr w:type="band1Horz">
      <w:tblPr/>
      <w:tcPr>
        <w:shd w:val="clear" w:color="auto" w:fill="FACFCD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B57FC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5A219" w:themeColor="accent2"/>
        <w:bottom w:val="single" w:sz="8" w:space="0" w:color="F5A219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5A219" w:themeColor="accent2"/>
        </w:tcBorders>
      </w:tcPr>
    </w:tblStylePr>
    <w:tblStylePr w:type="lastRow">
      <w:rPr>
        <w:b/>
        <w:bCs/>
        <w:color w:val="3C2415" w:themeColor="text2"/>
      </w:rPr>
      <w:tblPr/>
      <w:tcPr>
        <w:tcBorders>
          <w:top w:val="single" w:sz="8" w:space="0" w:color="F5A219" w:themeColor="accent2"/>
          <w:bottom w:val="single" w:sz="8" w:space="0" w:color="F5A219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5A219" w:themeColor="accent2"/>
          <w:bottom w:val="single" w:sz="8" w:space="0" w:color="F5A219" w:themeColor="accent2"/>
        </w:tcBorders>
      </w:tcPr>
    </w:tblStylePr>
    <w:tblStylePr w:type="band1Vert">
      <w:tblPr/>
      <w:tcPr>
        <w:shd w:val="clear" w:color="auto" w:fill="FCE7C6" w:themeFill="accent2" w:themeFillTint="3F"/>
      </w:tcPr>
    </w:tblStylePr>
    <w:tblStylePr w:type="band1Horz">
      <w:tblPr/>
      <w:tcPr>
        <w:shd w:val="clear" w:color="auto" w:fill="FCE7C6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B57FC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E5B19" w:themeColor="accent3"/>
        <w:bottom w:val="single" w:sz="8" w:space="0" w:color="DE5B1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E5B19" w:themeColor="accent3"/>
        </w:tcBorders>
      </w:tcPr>
    </w:tblStylePr>
    <w:tblStylePr w:type="lastRow">
      <w:rPr>
        <w:b/>
        <w:bCs/>
        <w:color w:val="3C2415" w:themeColor="text2"/>
      </w:rPr>
      <w:tblPr/>
      <w:tcPr>
        <w:tcBorders>
          <w:top w:val="single" w:sz="8" w:space="0" w:color="DE5B19" w:themeColor="accent3"/>
          <w:bottom w:val="single" w:sz="8" w:space="0" w:color="DE5B1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E5B19" w:themeColor="accent3"/>
          <w:bottom w:val="single" w:sz="8" w:space="0" w:color="DE5B19" w:themeColor="accent3"/>
        </w:tcBorders>
      </w:tcPr>
    </w:tblStylePr>
    <w:tblStylePr w:type="band1Vert">
      <w:tblPr/>
      <w:tcPr>
        <w:shd w:val="clear" w:color="auto" w:fill="F8D5C4" w:themeFill="accent3" w:themeFillTint="3F"/>
      </w:tcPr>
    </w:tblStylePr>
    <w:tblStylePr w:type="band1Horz">
      <w:tblPr/>
      <w:tcPr>
        <w:shd w:val="clear" w:color="auto" w:fill="F8D5C4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B57FC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CBC25" w:themeColor="accent4"/>
        <w:bottom w:val="single" w:sz="8" w:space="0" w:color="ACBC2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CBC25" w:themeColor="accent4"/>
        </w:tcBorders>
      </w:tcPr>
    </w:tblStylePr>
    <w:tblStylePr w:type="lastRow">
      <w:rPr>
        <w:b/>
        <w:bCs/>
        <w:color w:val="3C2415" w:themeColor="text2"/>
      </w:rPr>
      <w:tblPr/>
      <w:tcPr>
        <w:tcBorders>
          <w:top w:val="single" w:sz="8" w:space="0" w:color="ACBC25" w:themeColor="accent4"/>
          <w:bottom w:val="single" w:sz="8" w:space="0" w:color="ACBC2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CBC25" w:themeColor="accent4"/>
          <w:bottom w:val="single" w:sz="8" w:space="0" w:color="ACBC25" w:themeColor="accent4"/>
        </w:tcBorders>
      </w:tcPr>
    </w:tblStylePr>
    <w:tblStylePr w:type="band1Vert">
      <w:tblPr/>
      <w:tcPr>
        <w:shd w:val="clear" w:color="auto" w:fill="EEF3C3" w:themeFill="accent4" w:themeFillTint="3F"/>
      </w:tcPr>
    </w:tblStylePr>
    <w:tblStylePr w:type="band1Horz">
      <w:tblPr/>
      <w:tcPr>
        <w:shd w:val="clear" w:color="auto" w:fill="EEF3C3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B57FC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B4A0F" w:themeColor="accent5"/>
        <w:bottom w:val="single" w:sz="8" w:space="0" w:color="7B4A0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B4A0F" w:themeColor="accent5"/>
        </w:tcBorders>
      </w:tcPr>
    </w:tblStylePr>
    <w:tblStylePr w:type="lastRow">
      <w:rPr>
        <w:b/>
        <w:bCs/>
        <w:color w:val="3C2415" w:themeColor="text2"/>
      </w:rPr>
      <w:tblPr/>
      <w:tcPr>
        <w:tcBorders>
          <w:top w:val="single" w:sz="8" w:space="0" w:color="7B4A0F" w:themeColor="accent5"/>
          <w:bottom w:val="single" w:sz="8" w:space="0" w:color="7B4A0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B4A0F" w:themeColor="accent5"/>
          <w:bottom w:val="single" w:sz="8" w:space="0" w:color="7B4A0F" w:themeColor="accent5"/>
        </w:tcBorders>
      </w:tcPr>
    </w:tblStylePr>
    <w:tblStylePr w:type="band1Vert">
      <w:tblPr/>
      <w:tcPr>
        <w:shd w:val="clear" w:color="auto" w:fill="F5D4AD" w:themeFill="accent5" w:themeFillTint="3F"/>
      </w:tcPr>
    </w:tblStylePr>
    <w:tblStylePr w:type="band1Horz">
      <w:tblPr/>
      <w:tcPr>
        <w:shd w:val="clear" w:color="auto" w:fill="F5D4AD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B57FC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1F2B" w:themeColor="accent6"/>
        <w:bottom w:val="single" w:sz="8" w:space="0" w:color="801F2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1F2B" w:themeColor="accent6"/>
        </w:tcBorders>
      </w:tcPr>
    </w:tblStylePr>
    <w:tblStylePr w:type="lastRow">
      <w:rPr>
        <w:b/>
        <w:bCs/>
        <w:color w:val="3C2415" w:themeColor="text2"/>
      </w:rPr>
      <w:tblPr/>
      <w:tcPr>
        <w:tcBorders>
          <w:top w:val="single" w:sz="8" w:space="0" w:color="801F2B" w:themeColor="accent6"/>
          <w:bottom w:val="single" w:sz="8" w:space="0" w:color="801F2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1F2B" w:themeColor="accent6"/>
          <w:bottom w:val="single" w:sz="8" w:space="0" w:color="801F2B" w:themeColor="accent6"/>
        </w:tcBorders>
      </w:tcPr>
    </w:tblStylePr>
    <w:tblStylePr w:type="band1Vert">
      <w:tblPr/>
      <w:tcPr>
        <w:shd w:val="clear" w:color="auto" w:fill="EEB8BF" w:themeFill="accent6" w:themeFillTint="3F"/>
      </w:tcPr>
    </w:tblStylePr>
    <w:tblStylePr w:type="band1Horz">
      <w:tblPr/>
      <w:tcPr>
        <w:shd w:val="clear" w:color="auto" w:fill="EEB8BF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B57FC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B57FC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4136" w:themeColor="accent1"/>
        <w:left w:val="single" w:sz="8" w:space="0" w:color="ED4136" w:themeColor="accent1"/>
        <w:bottom w:val="single" w:sz="8" w:space="0" w:color="ED4136" w:themeColor="accent1"/>
        <w:right w:val="single" w:sz="8" w:space="0" w:color="ED4136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4136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4136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4136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CFCD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CFCD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B57FC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5A219" w:themeColor="accent2"/>
        <w:left w:val="single" w:sz="8" w:space="0" w:color="F5A219" w:themeColor="accent2"/>
        <w:bottom w:val="single" w:sz="8" w:space="0" w:color="F5A219" w:themeColor="accent2"/>
        <w:right w:val="single" w:sz="8" w:space="0" w:color="F5A219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5A219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5A219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5A219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7C6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E7C6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B57FC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E5B19" w:themeColor="accent3"/>
        <w:left w:val="single" w:sz="8" w:space="0" w:color="DE5B19" w:themeColor="accent3"/>
        <w:bottom w:val="single" w:sz="8" w:space="0" w:color="DE5B19" w:themeColor="accent3"/>
        <w:right w:val="single" w:sz="8" w:space="0" w:color="DE5B1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E5B1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E5B1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E5B1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D5C4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D5C4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B57FC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CBC25" w:themeColor="accent4"/>
        <w:left w:val="single" w:sz="8" w:space="0" w:color="ACBC25" w:themeColor="accent4"/>
        <w:bottom w:val="single" w:sz="8" w:space="0" w:color="ACBC25" w:themeColor="accent4"/>
        <w:right w:val="single" w:sz="8" w:space="0" w:color="ACBC2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CBC2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CBC2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CBC2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EF3C3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EF3C3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B57FC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B4A0F" w:themeColor="accent5"/>
        <w:left w:val="single" w:sz="8" w:space="0" w:color="7B4A0F" w:themeColor="accent5"/>
        <w:bottom w:val="single" w:sz="8" w:space="0" w:color="7B4A0F" w:themeColor="accent5"/>
        <w:right w:val="single" w:sz="8" w:space="0" w:color="7B4A0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B4A0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B4A0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B4A0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4AD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D4AD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B57FC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1F2B" w:themeColor="accent6"/>
        <w:left w:val="single" w:sz="8" w:space="0" w:color="801F2B" w:themeColor="accent6"/>
        <w:bottom w:val="single" w:sz="8" w:space="0" w:color="801F2B" w:themeColor="accent6"/>
        <w:right w:val="single" w:sz="8" w:space="0" w:color="801F2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1F2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1F2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1F2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EB8BF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EB8BF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B57FC7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B57FC7"/>
    <w:pPr>
      <w:spacing w:after="0" w:line="240" w:lineRule="auto"/>
    </w:pPr>
    <w:tblPr>
      <w:tblStyleRowBandSize w:val="1"/>
      <w:tblStyleColBandSize w:val="1"/>
      <w:tblBorders>
        <w:top w:val="single" w:sz="8" w:space="0" w:color="F17068" w:themeColor="accent1" w:themeTint="BF"/>
        <w:left w:val="single" w:sz="8" w:space="0" w:color="F17068" w:themeColor="accent1" w:themeTint="BF"/>
        <w:bottom w:val="single" w:sz="8" w:space="0" w:color="F17068" w:themeColor="accent1" w:themeTint="BF"/>
        <w:right w:val="single" w:sz="8" w:space="0" w:color="F17068" w:themeColor="accent1" w:themeTint="BF"/>
        <w:insideH w:val="single" w:sz="8" w:space="0" w:color="F17068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7068" w:themeColor="accent1" w:themeTint="BF"/>
          <w:left w:val="single" w:sz="8" w:space="0" w:color="F17068" w:themeColor="accent1" w:themeTint="BF"/>
          <w:bottom w:val="single" w:sz="8" w:space="0" w:color="F17068" w:themeColor="accent1" w:themeTint="BF"/>
          <w:right w:val="single" w:sz="8" w:space="0" w:color="F17068" w:themeColor="accent1" w:themeTint="BF"/>
          <w:insideH w:val="nil"/>
          <w:insideV w:val="nil"/>
        </w:tcBorders>
        <w:shd w:val="clear" w:color="auto" w:fill="ED413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7068" w:themeColor="accent1" w:themeTint="BF"/>
          <w:left w:val="single" w:sz="8" w:space="0" w:color="F17068" w:themeColor="accent1" w:themeTint="BF"/>
          <w:bottom w:val="single" w:sz="8" w:space="0" w:color="F17068" w:themeColor="accent1" w:themeTint="BF"/>
          <w:right w:val="single" w:sz="8" w:space="0" w:color="F17068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CFCD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CFCD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B57FC7"/>
    <w:pPr>
      <w:spacing w:after="0" w:line="240" w:lineRule="auto"/>
    </w:pPr>
    <w:tblPr>
      <w:tblStyleRowBandSize w:val="1"/>
      <w:tblStyleColBandSize w:val="1"/>
      <w:tblBorders>
        <w:top w:val="single" w:sz="8" w:space="0" w:color="F7B852" w:themeColor="accent2" w:themeTint="BF"/>
        <w:left w:val="single" w:sz="8" w:space="0" w:color="F7B852" w:themeColor="accent2" w:themeTint="BF"/>
        <w:bottom w:val="single" w:sz="8" w:space="0" w:color="F7B852" w:themeColor="accent2" w:themeTint="BF"/>
        <w:right w:val="single" w:sz="8" w:space="0" w:color="F7B852" w:themeColor="accent2" w:themeTint="BF"/>
        <w:insideH w:val="single" w:sz="8" w:space="0" w:color="F7B852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7B852" w:themeColor="accent2" w:themeTint="BF"/>
          <w:left w:val="single" w:sz="8" w:space="0" w:color="F7B852" w:themeColor="accent2" w:themeTint="BF"/>
          <w:bottom w:val="single" w:sz="8" w:space="0" w:color="F7B852" w:themeColor="accent2" w:themeTint="BF"/>
          <w:right w:val="single" w:sz="8" w:space="0" w:color="F7B852" w:themeColor="accent2" w:themeTint="BF"/>
          <w:insideH w:val="nil"/>
          <w:insideV w:val="nil"/>
        </w:tcBorders>
        <w:shd w:val="clear" w:color="auto" w:fill="F5A219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B852" w:themeColor="accent2" w:themeTint="BF"/>
          <w:left w:val="single" w:sz="8" w:space="0" w:color="F7B852" w:themeColor="accent2" w:themeTint="BF"/>
          <w:bottom w:val="single" w:sz="8" w:space="0" w:color="F7B852" w:themeColor="accent2" w:themeTint="BF"/>
          <w:right w:val="single" w:sz="8" w:space="0" w:color="F7B852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7C6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E7C6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B57FC7"/>
    <w:pPr>
      <w:spacing w:after="0" w:line="240" w:lineRule="auto"/>
    </w:pPr>
    <w:tblPr>
      <w:tblStyleRowBandSize w:val="1"/>
      <w:tblStyleColBandSize w:val="1"/>
      <w:tblBorders>
        <w:top w:val="single" w:sz="8" w:space="0" w:color="EB824D" w:themeColor="accent3" w:themeTint="BF"/>
        <w:left w:val="single" w:sz="8" w:space="0" w:color="EB824D" w:themeColor="accent3" w:themeTint="BF"/>
        <w:bottom w:val="single" w:sz="8" w:space="0" w:color="EB824D" w:themeColor="accent3" w:themeTint="BF"/>
        <w:right w:val="single" w:sz="8" w:space="0" w:color="EB824D" w:themeColor="accent3" w:themeTint="BF"/>
        <w:insideH w:val="single" w:sz="8" w:space="0" w:color="EB824D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B824D" w:themeColor="accent3" w:themeTint="BF"/>
          <w:left w:val="single" w:sz="8" w:space="0" w:color="EB824D" w:themeColor="accent3" w:themeTint="BF"/>
          <w:bottom w:val="single" w:sz="8" w:space="0" w:color="EB824D" w:themeColor="accent3" w:themeTint="BF"/>
          <w:right w:val="single" w:sz="8" w:space="0" w:color="EB824D" w:themeColor="accent3" w:themeTint="BF"/>
          <w:insideH w:val="nil"/>
          <w:insideV w:val="nil"/>
        </w:tcBorders>
        <w:shd w:val="clear" w:color="auto" w:fill="DE5B1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B824D" w:themeColor="accent3" w:themeTint="BF"/>
          <w:left w:val="single" w:sz="8" w:space="0" w:color="EB824D" w:themeColor="accent3" w:themeTint="BF"/>
          <w:bottom w:val="single" w:sz="8" w:space="0" w:color="EB824D" w:themeColor="accent3" w:themeTint="BF"/>
          <w:right w:val="single" w:sz="8" w:space="0" w:color="EB824D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5C4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D5C4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B57FC7"/>
    <w:pPr>
      <w:spacing w:after="0" w:line="240" w:lineRule="auto"/>
    </w:pPr>
    <w:tblPr>
      <w:tblStyleRowBandSize w:val="1"/>
      <w:tblStyleColBandSize w:val="1"/>
      <w:tblBorders>
        <w:top w:val="single" w:sz="8" w:space="0" w:color="CCDB4C" w:themeColor="accent4" w:themeTint="BF"/>
        <w:left w:val="single" w:sz="8" w:space="0" w:color="CCDB4C" w:themeColor="accent4" w:themeTint="BF"/>
        <w:bottom w:val="single" w:sz="8" w:space="0" w:color="CCDB4C" w:themeColor="accent4" w:themeTint="BF"/>
        <w:right w:val="single" w:sz="8" w:space="0" w:color="CCDB4C" w:themeColor="accent4" w:themeTint="BF"/>
        <w:insideH w:val="single" w:sz="8" w:space="0" w:color="CCDB4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CDB4C" w:themeColor="accent4" w:themeTint="BF"/>
          <w:left w:val="single" w:sz="8" w:space="0" w:color="CCDB4C" w:themeColor="accent4" w:themeTint="BF"/>
          <w:bottom w:val="single" w:sz="8" w:space="0" w:color="CCDB4C" w:themeColor="accent4" w:themeTint="BF"/>
          <w:right w:val="single" w:sz="8" w:space="0" w:color="CCDB4C" w:themeColor="accent4" w:themeTint="BF"/>
          <w:insideH w:val="nil"/>
          <w:insideV w:val="nil"/>
        </w:tcBorders>
        <w:shd w:val="clear" w:color="auto" w:fill="ACBC2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CDB4C" w:themeColor="accent4" w:themeTint="BF"/>
          <w:left w:val="single" w:sz="8" w:space="0" w:color="CCDB4C" w:themeColor="accent4" w:themeTint="BF"/>
          <w:bottom w:val="single" w:sz="8" w:space="0" w:color="CCDB4C" w:themeColor="accent4" w:themeTint="BF"/>
          <w:right w:val="single" w:sz="8" w:space="0" w:color="CCDB4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F3C3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EF3C3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B57FC7"/>
    <w:pPr>
      <w:spacing w:after="0" w:line="240" w:lineRule="auto"/>
    </w:pPr>
    <w:tblPr>
      <w:tblStyleRowBandSize w:val="1"/>
      <w:tblStyleColBandSize w:val="1"/>
      <w:tblBorders>
        <w:top w:val="single" w:sz="8" w:space="0" w:color="CE7B19" w:themeColor="accent5" w:themeTint="BF"/>
        <w:left w:val="single" w:sz="8" w:space="0" w:color="CE7B19" w:themeColor="accent5" w:themeTint="BF"/>
        <w:bottom w:val="single" w:sz="8" w:space="0" w:color="CE7B19" w:themeColor="accent5" w:themeTint="BF"/>
        <w:right w:val="single" w:sz="8" w:space="0" w:color="CE7B19" w:themeColor="accent5" w:themeTint="BF"/>
        <w:insideH w:val="single" w:sz="8" w:space="0" w:color="CE7B19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E7B19" w:themeColor="accent5" w:themeTint="BF"/>
          <w:left w:val="single" w:sz="8" w:space="0" w:color="CE7B19" w:themeColor="accent5" w:themeTint="BF"/>
          <w:bottom w:val="single" w:sz="8" w:space="0" w:color="CE7B19" w:themeColor="accent5" w:themeTint="BF"/>
          <w:right w:val="single" w:sz="8" w:space="0" w:color="CE7B19" w:themeColor="accent5" w:themeTint="BF"/>
          <w:insideH w:val="nil"/>
          <w:insideV w:val="nil"/>
        </w:tcBorders>
        <w:shd w:val="clear" w:color="auto" w:fill="7B4A0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E7B19" w:themeColor="accent5" w:themeTint="BF"/>
          <w:left w:val="single" w:sz="8" w:space="0" w:color="CE7B19" w:themeColor="accent5" w:themeTint="BF"/>
          <w:bottom w:val="single" w:sz="8" w:space="0" w:color="CE7B19" w:themeColor="accent5" w:themeTint="BF"/>
          <w:right w:val="single" w:sz="8" w:space="0" w:color="CE7B19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AD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D4AD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B57FC7"/>
    <w:pPr>
      <w:spacing w:after="0" w:line="240" w:lineRule="auto"/>
    </w:pPr>
    <w:tblPr>
      <w:tblStyleRowBandSize w:val="1"/>
      <w:tblStyleColBandSize w:val="1"/>
      <w:tblBorders>
        <w:top w:val="single" w:sz="8" w:space="0" w:color="C63042" w:themeColor="accent6" w:themeTint="BF"/>
        <w:left w:val="single" w:sz="8" w:space="0" w:color="C63042" w:themeColor="accent6" w:themeTint="BF"/>
        <w:bottom w:val="single" w:sz="8" w:space="0" w:color="C63042" w:themeColor="accent6" w:themeTint="BF"/>
        <w:right w:val="single" w:sz="8" w:space="0" w:color="C63042" w:themeColor="accent6" w:themeTint="BF"/>
        <w:insideH w:val="single" w:sz="8" w:space="0" w:color="C63042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63042" w:themeColor="accent6" w:themeTint="BF"/>
          <w:left w:val="single" w:sz="8" w:space="0" w:color="C63042" w:themeColor="accent6" w:themeTint="BF"/>
          <w:bottom w:val="single" w:sz="8" w:space="0" w:color="C63042" w:themeColor="accent6" w:themeTint="BF"/>
          <w:right w:val="single" w:sz="8" w:space="0" w:color="C63042" w:themeColor="accent6" w:themeTint="BF"/>
          <w:insideH w:val="nil"/>
          <w:insideV w:val="nil"/>
        </w:tcBorders>
        <w:shd w:val="clear" w:color="auto" w:fill="801F2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63042" w:themeColor="accent6" w:themeTint="BF"/>
          <w:left w:val="single" w:sz="8" w:space="0" w:color="C63042" w:themeColor="accent6" w:themeTint="BF"/>
          <w:bottom w:val="single" w:sz="8" w:space="0" w:color="C63042" w:themeColor="accent6" w:themeTint="BF"/>
          <w:right w:val="single" w:sz="8" w:space="0" w:color="C63042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B8BF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EB8BF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B57FC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B57FC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4136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4136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4136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B57FC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5A219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A219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5A219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B57FC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E5B1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5B1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5B1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B57FC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CBC2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CBC2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CBC2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B57FC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B4A0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4A0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B4A0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B57FC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1F2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1F2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1F2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B57FC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B57FC7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B57FC7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B57FC7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B57FC7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B57FC7"/>
  </w:style>
  <w:style w:type="character" w:styleId="PageNumber">
    <w:name w:val="page number"/>
    <w:basedOn w:val="DefaultParagraphFont"/>
    <w:uiPriority w:val="99"/>
    <w:semiHidden/>
    <w:unhideWhenUsed/>
    <w:rsid w:val="00B57FC7"/>
  </w:style>
  <w:style w:type="table" w:styleId="PlainTable1">
    <w:name w:val="Plain Table 1"/>
    <w:basedOn w:val="TableNormal"/>
    <w:uiPriority w:val="41"/>
    <w:rsid w:val="00B57FC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B57FC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B57FC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B57FC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B57FC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B57FC7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B57FC7"/>
    <w:rPr>
      <w:rFonts w:ascii="Consolas" w:hAnsi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918B2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918B2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B57FC7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B57FC7"/>
  </w:style>
  <w:style w:type="paragraph" w:styleId="Signature">
    <w:name w:val="Signature"/>
    <w:basedOn w:val="Normal"/>
    <w:link w:val="SignatureChar"/>
    <w:uiPriority w:val="99"/>
    <w:semiHidden/>
    <w:unhideWhenUsed/>
    <w:rsid w:val="00B57FC7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B57FC7"/>
  </w:style>
  <w:style w:type="character" w:styleId="Strong">
    <w:name w:val="Strong"/>
    <w:basedOn w:val="DefaultParagraphFont"/>
    <w:uiPriority w:val="22"/>
    <w:semiHidden/>
    <w:unhideWhenUsed/>
    <w:qFormat/>
    <w:rsid w:val="00B57FC7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B57FC7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B57FC7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B57FC7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B57FC7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B57FC7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B57FC7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B57FC7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B57FC7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B57FC7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B57FC7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B57FC7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B57FC7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B57FC7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B57FC7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B57FC7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B57FC7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B57FC7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B57FC7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B57FC7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B57FC7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B57FC7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B57FC7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B57FC7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B57FC7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B57FC7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B57FC7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B57FC7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B57FC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B57FC7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B57FC7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B57FC7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B57FC7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B57FC7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B57FC7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B57FC7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B57FC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B57FC7"/>
    <w:pPr>
      <w:spacing w:after="0"/>
      <w:ind w:left="260" w:hanging="26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B57FC7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B57FC7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B57FC7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B57FC7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B57FC7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B57FC7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B57FC7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B57F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B57FC7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B57FC7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B57FC7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B57FC7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B57FC7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B57FC7"/>
    <w:pPr>
      <w:spacing w:after="100"/>
      <w:ind w:left="26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B57FC7"/>
    <w:pPr>
      <w:spacing w:after="100"/>
      <w:ind w:left="52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B57FC7"/>
    <w:pPr>
      <w:spacing w:after="100"/>
      <w:ind w:left="78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B57FC7"/>
    <w:pPr>
      <w:spacing w:after="100"/>
      <w:ind w:left="104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B57FC7"/>
    <w:pPr>
      <w:spacing w:after="100"/>
      <w:ind w:left="13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B57FC7"/>
    <w:pPr>
      <w:spacing w:after="100"/>
      <w:ind w:left="156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B57FC7"/>
    <w:pPr>
      <w:spacing w:after="100"/>
      <w:ind w:left="182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B57FC7"/>
    <w:pPr>
      <w:spacing w:after="100"/>
      <w:ind w:left="208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6FDF"/>
    <w:pPr>
      <w:outlineLvl w:val="9"/>
    </w:pPr>
    <w:rPr>
      <w:rFonts w:eastAsiaTheme="majorEastAsia" w:cstheme="majorBidi"/>
      <w:bCs w:val="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53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26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2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4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42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8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2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2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8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8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6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1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1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31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5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1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0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14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00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80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8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48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46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4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26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7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5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14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63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34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8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32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83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7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19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0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7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81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06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1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04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38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2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29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98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4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48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4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9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36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5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4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67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8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6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0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80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8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6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72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0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91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55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33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18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66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93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3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74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38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54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4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21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63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6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9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0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8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59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9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83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30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9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57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38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89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19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1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8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8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64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1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64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84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5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16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04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2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8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69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7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01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75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40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99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6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64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1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97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70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21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85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9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3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5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8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81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44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6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82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12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1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70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61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2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91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016119">
          <w:marLeft w:val="-225"/>
          <w:marRight w:val="-225"/>
          <w:marTop w:val="0"/>
          <w:marBottom w:val="0"/>
          <w:divBdr>
            <w:top w:val="single" w:sz="6" w:space="0" w:color="E9E9E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0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72437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1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75755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6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60461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1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32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74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1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00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4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9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40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6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24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36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3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59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34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8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tmp"/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uynh\AppData\Roaming\Microsoft\Templates\T&#7901;%20b&#432;&#7899;m%20v&#7873;%20s&#7921;%20ki&#7879;n%20theo%20m&#249;a%20(m&#249;a%20thu).dotx" TargetMode="External"/></Relationships>
</file>

<file path=word/theme/theme1.xml><?xml version="1.0" encoding="utf-8"?>
<a:theme xmlns:a="http://schemas.openxmlformats.org/drawingml/2006/main" name="Office Theme">
  <a:themeElements>
    <a:clrScheme name="Fall Business">
      <a:dk1>
        <a:sysClr val="windowText" lastClr="000000"/>
      </a:dk1>
      <a:lt1>
        <a:sysClr val="window" lastClr="FFFFFF"/>
      </a:lt1>
      <a:dk2>
        <a:srgbClr val="3C2415"/>
      </a:dk2>
      <a:lt2>
        <a:srgbClr val="EADFCA"/>
      </a:lt2>
      <a:accent1>
        <a:srgbClr val="ED4136"/>
      </a:accent1>
      <a:accent2>
        <a:srgbClr val="F5A219"/>
      </a:accent2>
      <a:accent3>
        <a:srgbClr val="DE5B19"/>
      </a:accent3>
      <a:accent4>
        <a:srgbClr val="ACBC25"/>
      </a:accent4>
      <a:accent5>
        <a:srgbClr val="7B4A0F"/>
      </a:accent5>
      <a:accent6>
        <a:srgbClr val="801F2B"/>
      </a:accent6>
      <a:hlink>
        <a:srgbClr val="3D537E"/>
      </a:hlink>
      <a:folHlink>
        <a:srgbClr val="604774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93A68E-DB87-4F4D-9A75-DA7D88A90F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Tờ bướm về sự kiện theo mùa (mùa thu).dotx</Template>
  <TotalTime>1384</TotalTime>
  <Pages>8</Pages>
  <Words>1378</Words>
  <Characters>7860</Characters>
  <Application>Microsoft Office Word</Application>
  <DocSecurity>0</DocSecurity>
  <Lines>65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khoi huynh</dc:creator>
  <cp:keywords/>
  <dc:description/>
  <cp:lastModifiedBy>Mai Nguyễn Phúc Minh</cp:lastModifiedBy>
  <cp:revision>36</cp:revision>
  <cp:lastPrinted>2024-11-06T09:48:00Z</cp:lastPrinted>
  <dcterms:created xsi:type="dcterms:W3CDTF">2024-09-26T16:57:00Z</dcterms:created>
  <dcterms:modified xsi:type="dcterms:W3CDTF">2025-03-23T03:27:00Z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TC039885649991</vt:lpwstr>
  </property>
  <property fmtid="{D5CDD505-2E9C-101B-9397-08002B2CF9AE}" pid="3" name="ContentTypeId">
    <vt:lpwstr>0x010100AA3F7D94069FF64A86F7DFF56D60E3BE</vt:lpwstr>
  </property>
</Properties>
</file>